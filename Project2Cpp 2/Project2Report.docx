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593ED1" w14:textId="77777777" w:rsidR="00021C04" w:rsidRDefault="00714AA5">
      <w:r>
        <w:rPr>
          <w:noProof/>
        </w:rPr>
        <w:drawing>
          <wp:anchor distT="0" distB="0" distL="114300" distR="114300" simplePos="0" relativeHeight="251658240" behindDoc="1" locked="0" layoutInCell="1" allowOverlap="1" wp14:anchorId="7513D025" wp14:editId="142513C7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404"/>
        <w:gridCol w:w="841"/>
      </w:tblGrid>
      <w:tr w:rsidR="00243853" w14:paraId="4461F812" w14:textId="1579532D" w:rsidTr="00243853">
        <w:trPr>
          <w:trHeight w:val="14130"/>
        </w:trPr>
        <w:tc>
          <w:tcPr>
            <w:tcW w:w="11404" w:type="dxa"/>
          </w:tcPr>
          <w:p w14:paraId="48CB900C" w14:textId="77777777" w:rsidR="00243853" w:rsidRDefault="00243853" w:rsidP="00745C53">
            <w:pPr>
              <w:ind w:left="72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D748857" wp14:editId="2A9F63A6">
                      <wp:extent cx="6824820" cy="8676415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8676415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82A39D7" w14:textId="56BFE95F" w:rsidR="00243853" w:rsidRPr="00745C53" w:rsidRDefault="00243853" w:rsidP="00D76AB2">
                                    <w:pPr>
                                      <w:pStyle w:val="Heading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Adrian Stanton</w:t>
                                    </w:r>
                                  </w:p>
                                  <w:p w14:paraId="36F9D3AF" w14:textId="5732AE60" w:rsidR="00243853" w:rsidRPr="00745C53" w:rsidRDefault="00243853" w:rsidP="00D76AB2">
                                    <w:pPr>
                                      <w:pStyle w:val="Heading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03APR2025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B22BC4B" w14:textId="67A35A78" w:rsidR="00243853" w:rsidRPr="000B4502" w:rsidRDefault="00243853" w:rsidP="00104080">
                                    <w:pPr>
                                      <w:pStyle w:val="Title"/>
                                      <w:ind w:left="0"/>
                                      <w:jc w:val="right"/>
                                    </w:pPr>
                                    <w:r>
                                      <w:t>Project #2 C++</w:t>
                                    </w:r>
                                  </w:p>
                                  <w:p w14:paraId="0E9E70CD" w14:textId="77777777" w:rsidR="00243853" w:rsidRDefault="00243853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6F5A1CFF" w14:textId="6464A6DA" w:rsidR="00243853" w:rsidRPr="00745C53" w:rsidRDefault="00243853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>Volume and Area Tables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D748857" id="Group 9" o:spid="_x0000_s1026" alt="Title and text&#10;" style="width:537.4pt;height:683.2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682A39D7" w14:textId="56BFE95F" w:rsidR="00243853" w:rsidRPr="00745C53" w:rsidRDefault="00243853" w:rsidP="00D76AB2">
                              <w:pPr>
                                <w:pStyle w:val="Heading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Adrian Stanton</w:t>
                              </w:r>
                            </w:p>
                            <w:p w14:paraId="36F9D3AF" w14:textId="5732AE60" w:rsidR="00243853" w:rsidRPr="00745C53" w:rsidRDefault="00243853" w:rsidP="00D76AB2">
                              <w:pPr>
                                <w:pStyle w:val="Heading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03APR2025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4B22BC4B" w14:textId="67A35A78" w:rsidR="00243853" w:rsidRPr="000B4502" w:rsidRDefault="00243853" w:rsidP="00104080">
                              <w:pPr>
                                <w:pStyle w:val="Title"/>
                                <w:ind w:left="0"/>
                                <w:jc w:val="right"/>
                              </w:pPr>
                              <w:r>
                                <w:t>Project #2 C++</w:t>
                              </w:r>
                            </w:p>
                            <w:p w14:paraId="0E9E70CD" w14:textId="77777777" w:rsidR="00243853" w:rsidRDefault="00243853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6F5A1CFF" w14:textId="6464A6DA" w:rsidR="00243853" w:rsidRPr="00745C53" w:rsidRDefault="00243853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</w:rPr>
                                <w:t>Volume and Area Tables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1" w:type="dxa"/>
          </w:tcPr>
          <w:p w14:paraId="6A78A08A" w14:textId="77777777" w:rsidR="00243853" w:rsidRDefault="00243853" w:rsidP="00745C53">
            <w:pPr>
              <w:ind w:left="720"/>
              <w:jc w:val="right"/>
              <w:rPr>
                <w:noProof/>
              </w:rPr>
            </w:pPr>
          </w:p>
        </w:tc>
      </w:tr>
      <w:tr w:rsidR="00243853" w14:paraId="4D6FD92F" w14:textId="30B3BB01" w:rsidTr="00243853">
        <w:trPr>
          <w:trHeight w:val="900"/>
        </w:trPr>
        <w:tc>
          <w:tcPr>
            <w:tcW w:w="11404" w:type="dxa"/>
            <w:vAlign w:val="bottom"/>
          </w:tcPr>
          <w:p w14:paraId="7D76B0F6" w14:textId="77777777" w:rsidR="00243853" w:rsidRDefault="00243853" w:rsidP="00A1111B">
            <w:pPr>
              <w:ind w:left="720"/>
              <w:jc w:val="right"/>
              <w:rPr>
                <w:noProof/>
              </w:rPr>
            </w:pPr>
          </w:p>
        </w:tc>
        <w:tc>
          <w:tcPr>
            <w:tcW w:w="841" w:type="dxa"/>
          </w:tcPr>
          <w:p w14:paraId="7A19EC47" w14:textId="77777777" w:rsidR="00243853" w:rsidRDefault="00243853" w:rsidP="00A1111B">
            <w:pPr>
              <w:ind w:left="720"/>
              <w:jc w:val="right"/>
              <w:rPr>
                <w:noProof/>
              </w:rPr>
            </w:pPr>
          </w:p>
        </w:tc>
      </w:tr>
    </w:tbl>
    <w:p w14:paraId="2CF63BA8" w14:textId="77777777" w:rsidR="00243853" w:rsidRDefault="00243853">
      <w:pPr>
        <w:sectPr w:rsidR="00243853" w:rsidSect="00021C04">
          <w:pgSz w:w="12240" w:h="15840"/>
          <w:pgMar w:top="0" w:right="0" w:bottom="0" w:left="0" w:header="720" w:footer="720" w:gutter="0"/>
          <w:cols w:space="720"/>
          <w:docGrid w:linePitch="360"/>
        </w:sectPr>
      </w:pPr>
    </w:p>
    <w:p w14:paraId="6AE55841" w14:textId="77777777" w:rsidR="00243853" w:rsidRDefault="00243853" w:rsidP="00243853"/>
    <w:p w14:paraId="38873BB1" w14:textId="4AC4D3AC" w:rsidR="00243853" w:rsidRPr="00194238" w:rsidRDefault="00243853" w:rsidP="00243853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194238">
        <w:rPr>
          <w:rFonts w:ascii="Times New Roman" w:hAnsi="Times New Roman" w:cs="Times New Roman"/>
          <w:sz w:val="32"/>
          <w:szCs w:val="32"/>
          <w:u w:val="single"/>
        </w:rPr>
        <w:t>Printouts</w:t>
      </w:r>
    </w:p>
    <w:p w14:paraId="100B965B" w14:textId="77777777" w:rsidR="00243853" w:rsidRPr="00194238" w:rsidRDefault="00243853" w:rsidP="00243853">
      <w:pPr>
        <w:rPr>
          <w:rFonts w:ascii="Times New Roman" w:hAnsi="Times New Roman" w:cs="Times New Roman"/>
        </w:rPr>
      </w:pPr>
    </w:p>
    <w:p w14:paraId="050A34B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       ____   __     __</w:t>
      </w:r>
    </w:p>
    <w:p w14:paraId="73958BF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        /   /   \  /   \</w:t>
      </w:r>
    </w:p>
    <w:p w14:paraId="4B26D4F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       /   /      /</w:t>
      </w:r>
    </w:p>
    <w:p w14:paraId="2BC448D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      /    \___/  \___/</w:t>
      </w:r>
    </w:p>
    <w:p w14:paraId="242C374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</w:t>
      </w:r>
    </w:p>
    <w:p w14:paraId="4F51755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 Date: 03APR2025</w:t>
      </w:r>
    </w:p>
    <w:p w14:paraId="030F363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 Name: Adrian Stanton</w:t>
      </w:r>
    </w:p>
    <w:p w14:paraId="799FAAE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// Project Description: This program allows the user to create tables of </w:t>
      </w:r>
      <w:proofErr w:type="spellStart"/>
      <w:r w:rsidRPr="00194238">
        <w:rPr>
          <w:rFonts w:ascii="Times New Roman" w:hAnsi="Times New Roman" w:cs="Times New Roman"/>
        </w:rPr>
        <w:t>voume</w:t>
      </w:r>
      <w:proofErr w:type="spellEnd"/>
      <w:r w:rsidRPr="00194238">
        <w:rPr>
          <w:rFonts w:ascii="Times New Roman" w:hAnsi="Times New Roman" w:cs="Times New Roman"/>
        </w:rPr>
        <w:t xml:space="preserve"> and area</w:t>
      </w:r>
    </w:p>
    <w:p w14:paraId="7D6B5DD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//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>as radius or height varies for some common solids.  Three solids will be considered</w:t>
      </w:r>
    </w:p>
    <w:p w14:paraId="1AFC0BC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in this program: cylinder, cone, and ellipsoid. </w:t>
      </w:r>
    </w:p>
    <w:p w14:paraId="525D735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 Inputs: Radius, Height, Start Point, End Point, Increment</w:t>
      </w:r>
    </w:p>
    <w:p w14:paraId="661EAF7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 Outputs: Area/Volume with incremented value in table format</w:t>
      </w:r>
    </w:p>
    <w:p w14:paraId="423E406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//*************************************************************</w:t>
      </w:r>
    </w:p>
    <w:p w14:paraId="693A410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7ADE9D6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#include &lt;iostream&gt;</w:t>
      </w:r>
    </w:p>
    <w:p w14:paraId="4949B17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#include &lt;</w:t>
      </w:r>
      <w:proofErr w:type="spellStart"/>
      <w:r w:rsidRPr="00194238">
        <w:rPr>
          <w:rFonts w:ascii="Times New Roman" w:hAnsi="Times New Roman" w:cs="Times New Roman"/>
        </w:rPr>
        <w:t>cmath</w:t>
      </w:r>
      <w:proofErr w:type="spellEnd"/>
      <w:r w:rsidRPr="00194238">
        <w:rPr>
          <w:rFonts w:ascii="Times New Roman" w:hAnsi="Times New Roman" w:cs="Times New Roman"/>
        </w:rPr>
        <w:t>&gt;</w:t>
      </w:r>
    </w:p>
    <w:p w14:paraId="2B2AFB6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#include &lt;</w:t>
      </w:r>
      <w:proofErr w:type="spellStart"/>
      <w:r w:rsidRPr="00194238">
        <w:rPr>
          <w:rFonts w:ascii="Times New Roman" w:hAnsi="Times New Roman" w:cs="Times New Roman"/>
        </w:rPr>
        <w:t>iomanip</w:t>
      </w:r>
      <w:proofErr w:type="spellEnd"/>
      <w:r w:rsidRPr="00194238">
        <w:rPr>
          <w:rFonts w:ascii="Times New Roman" w:hAnsi="Times New Roman" w:cs="Times New Roman"/>
        </w:rPr>
        <w:t>&gt;</w:t>
      </w:r>
    </w:p>
    <w:p w14:paraId="2AFC5778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DB46C6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using namespace </w:t>
      </w:r>
      <w:proofErr w:type="gramStart"/>
      <w:r w:rsidRPr="00194238">
        <w:rPr>
          <w:rFonts w:ascii="Times New Roman" w:hAnsi="Times New Roman" w:cs="Times New Roman"/>
        </w:rPr>
        <w:t>std;</w:t>
      </w:r>
      <w:proofErr w:type="gramEnd"/>
    </w:p>
    <w:p w14:paraId="7DAEEAFA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A7970E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areaCyl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double, double);</w:t>
      </w:r>
    </w:p>
    <w:p w14:paraId="5FEE3AE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volCyl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double, double);</w:t>
      </w:r>
    </w:p>
    <w:p w14:paraId="5156344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areaCone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double, double);</w:t>
      </w:r>
    </w:p>
    <w:p w14:paraId="731FDCB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volCone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double, double);</w:t>
      </w:r>
    </w:p>
    <w:p w14:paraId="2862FAF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areaLip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double, double, double);</w:t>
      </w:r>
    </w:p>
    <w:p w14:paraId="7842050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volLip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double, double, double);</w:t>
      </w:r>
    </w:p>
    <w:p w14:paraId="17C7EC0F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6BB7C18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int </w:t>
      </w:r>
      <w:proofErr w:type="gramStart"/>
      <w:r w:rsidRPr="00194238">
        <w:rPr>
          <w:rFonts w:ascii="Times New Roman" w:hAnsi="Times New Roman" w:cs="Times New Roman"/>
        </w:rPr>
        <w:t>main(</w:t>
      </w:r>
      <w:proofErr w:type="gramEnd"/>
      <w:r w:rsidRPr="00194238">
        <w:rPr>
          <w:rFonts w:ascii="Times New Roman" w:hAnsi="Times New Roman" w:cs="Times New Roman"/>
        </w:rPr>
        <w:t>) {</w:t>
      </w:r>
    </w:p>
    <w:p w14:paraId="03876BB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int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userChoice,factor</w:t>
      </w:r>
      <w:proofErr w:type="spellEnd"/>
      <w:proofErr w:type="gramEnd"/>
      <w:r w:rsidRPr="00194238">
        <w:rPr>
          <w:rFonts w:ascii="Times New Roman" w:hAnsi="Times New Roman" w:cs="Times New Roman"/>
        </w:rPr>
        <w:t xml:space="preserve"> = 1000, </w:t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>, col1, col2, col3;</w:t>
      </w:r>
    </w:p>
    <w:p w14:paraId="7D3B72F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double </w:t>
      </w:r>
      <w:proofErr w:type="spellStart"/>
      <w:r w:rsidRPr="00194238">
        <w:rPr>
          <w:rFonts w:ascii="Times New Roman" w:hAnsi="Times New Roman" w:cs="Times New Roman"/>
        </w:rPr>
        <w:t>userRadius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userHeight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, increment, </w:t>
      </w:r>
      <w:proofErr w:type="spellStart"/>
      <w:r w:rsidRPr="00194238">
        <w:rPr>
          <w:rFonts w:ascii="Times New Roman" w:hAnsi="Times New Roman" w:cs="Times New Roman"/>
        </w:rPr>
        <w:t>userRada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userRadb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userRadc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>=</w:t>
      </w:r>
      <w:proofErr w:type="gramStart"/>
      <w:r w:rsidRPr="00194238">
        <w:rPr>
          <w:rFonts w:ascii="Times New Roman" w:hAnsi="Times New Roman" w:cs="Times New Roman"/>
        </w:rPr>
        <w:t>0;</w:t>
      </w:r>
      <w:proofErr w:type="gramEnd"/>
    </w:p>
    <w:p w14:paraId="6CB7404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string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194238">
        <w:rPr>
          <w:rFonts w:ascii="Times New Roman" w:hAnsi="Times New Roman" w:cs="Times New Roman"/>
        </w:rPr>
        <w:t>inputSwitch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4D28F0A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char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userUnitChoiceChar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36A4236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bool </w:t>
      </w:r>
      <w:proofErr w:type="spellStart"/>
      <w:r w:rsidRPr="00194238">
        <w:rPr>
          <w:rFonts w:ascii="Times New Roman" w:hAnsi="Times New Roman" w:cs="Times New Roman"/>
        </w:rPr>
        <w:t>userUnitChoiceSat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false;</w:t>
      </w:r>
      <w:proofErr w:type="gramEnd"/>
    </w:p>
    <w:p w14:paraId="51F0361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</w:p>
    <w:p w14:paraId="0757BEE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"This program produces different tables of values based on user input. \n"</w:t>
      </w:r>
    </w:p>
    <w:p w14:paraId="4C42DC9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1: Cylinder with fixed height as radius varies. \n"</w:t>
      </w:r>
    </w:p>
    <w:p w14:paraId="3C15435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2: Cylinder with fixed radius as height varies. \n"</w:t>
      </w:r>
    </w:p>
    <w:p w14:paraId="16C4C96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3: Cone with fixed height as radius varies. \n"</w:t>
      </w:r>
    </w:p>
    <w:p w14:paraId="166E5C3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4: Cone with fixed radius as height varies. \n"</w:t>
      </w:r>
    </w:p>
    <w:p w14:paraId="22D56D6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5: Ellipsoid with fixed radius a and b as radius c varies. \n"</w:t>
      </w:r>
    </w:p>
    <w:p w14:paraId="70D1ADD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0: Terminate Program"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370763F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</w:p>
    <w:p w14:paraId="319266E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do {</w:t>
      </w:r>
    </w:p>
    <w:p w14:paraId="5881740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nPlease</w:t>
      </w:r>
      <w:proofErr w:type="spellEnd"/>
      <w:r w:rsidRPr="00194238">
        <w:rPr>
          <w:rFonts w:ascii="Times New Roman" w:hAnsi="Times New Roman" w:cs="Times New Roman"/>
        </w:rPr>
        <w:t xml:space="preserve"> enter values of 1 - 5: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794DAD9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userChoice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3408C99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</w:p>
    <w:p w14:paraId="502AF3A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while (</w:t>
      </w:r>
      <w:proofErr w:type="spellStart"/>
      <w:r w:rsidRPr="00194238">
        <w:rPr>
          <w:rFonts w:ascii="Times New Roman" w:hAnsi="Times New Roman" w:cs="Times New Roman"/>
        </w:rPr>
        <w:t>userChoice</w:t>
      </w:r>
      <w:proofErr w:type="spellEnd"/>
      <w:r w:rsidRPr="00194238">
        <w:rPr>
          <w:rFonts w:ascii="Times New Roman" w:hAnsi="Times New Roman" w:cs="Times New Roman"/>
        </w:rPr>
        <w:t xml:space="preserve"> &gt; 5 || </w:t>
      </w:r>
      <w:proofErr w:type="spellStart"/>
      <w:r w:rsidRPr="00194238">
        <w:rPr>
          <w:rFonts w:ascii="Times New Roman" w:hAnsi="Times New Roman" w:cs="Times New Roman"/>
        </w:rPr>
        <w:t>userChoice</w:t>
      </w:r>
      <w:proofErr w:type="spellEnd"/>
      <w:r w:rsidRPr="00194238">
        <w:rPr>
          <w:rFonts w:ascii="Times New Roman" w:hAnsi="Times New Roman" w:cs="Times New Roman"/>
        </w:rPr>
        <w:t xml:space="preserve"> &lt; 0) {</w:t>
      </w:r>
    </w:p>
    <w:p w14:paraId="1AD3592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nPlease</w:t>
      </w:r>
      <w:proofErr w:type="spellEnd"/>
      <w:r w:rsidRPr="00194238">
        <w:rPr>
          <w:rFonts w:ascii="Times New Roman" w:hAnsi="Times New Roman" w:cs="Times New Roman"/>
        </w:rPr>
        <w:t xml:space="preserve"> enter a valid option: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390F886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userChoice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23EFC3F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}</w:t>
      </w:r>
    </w:p>
    <w:p w14:paraId="403D7C3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</w:p>
    <w:p w14:paraId="11D377F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  <w:proofErr w:type="gramStart"/>
      <w:r w:rsidRPr="00194238">
        <w:rPr>
          <w:rFonts w:ascii="Times New Roman" w:hAnsi="Times New Roman" w:cs="Times New Roman"/>
        </w:rPr>
        <w:t>if(</w:t>
      </w:r>
      <w:proofErr w:type="spellStart"/>
      <w:proofErr w:type="gramEnd"/>
      <w:r w:rsidRPr="00194238">
        <w:rPr>
          <w:rFonts w:ascii="Times New Roman" w:hAnsi="Times New Roman" w:cs="Times New Roman"/>
        </w:rPr>
        <w:t>userChoice</w:t>
      </w:r>
      <w:proofErr w:type="spellEnd"/>
      <w:r w:rsidRPr="00194238">
        <w:rPr>
          <w:rFonts w:ascii="Times New Roman" w:hAnsi="Times New Roman" w:cs="Times New Roman"/>
        </w:rPr>
        <w:t xml:space="preserve"> != 0) {</w:t>
      </w:r>
    </w:p>
    <w:p w14:paraId="78AE0FB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do {</w:t>
      </w:r>
    </w:p>
    <w:p w14:paraId="489E39F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nPlease</w:t>
      </w:r>
      <w:proofErr w:type="spellEnd"/>
      <w:r w:rsidRPr="00194238">
        <w:rPr>
          <w:rFonts w:ascii="Times New Roman" w:hAnsi="Times New Roman" w:cs="Times New Roman"/>
        </w:rPr>
        <w:t xml:space="preserve"> enter the desired units in the form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or I for inches, f or F for feet, \n"</w:t>
      </w:r>
    </w:p>
    <w:p w14:paraId="7922D26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&lt;&lt; "m or M for meters, and c or C for centimeters: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47EECE8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proofErr w:type="gramStart"/>
      <w:r w:rsidRPr="00194238">
        <w:rPr>
          <w:rFonts w:ascii="Times New Roman" w:hAnsi="Times New Roman" w:cs="Times New Roman"/>
        </w:rPr>
        <w:t>inputSwitch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2F75D68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gramStart"/>
      <w:r w:rsidRPr="00194238">
        <w:rPr>
          <w:rFonts w:ascii="Times New Roman" w:hAnsi="Times New Roman" w:cs="Times New Roman"/>
        </w:rPr>
        <w:t>endl;</w:t>
      </w:r>
      <w:proofErr w:type="gramEnd"/>
    </w:p>
    <w:p w14:paraId="56B2D4F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</w:p>
    <w:p w14:paraId="25A0501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if (</w:t>
      </w:r>
      <w:proofErr w:type="spellStart"/>
      <w:r w:rsidRPr="00194238">
        <w:rPr>
          <w:rFonts w:ascii="Times New Roman" w:hAnsi="Times New Roman" w:cs="Times New Roman"/>
        </w:rPr>
        <w:t>inputSwitch.length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Start"/>
      <w:r w:rsidRPr="00194238">
        <w:rPr>
          <w:rFonts w:ascii="Times New Roman" w:hAnsi="Times New Roman" w:cs="Times New Roman"/>
        </w:rPr>
        <w:t>) !</w:t>
      </w:r>
      <w:proofErr w:type="gramEnd"/>
      <w:r w:rsidRPr="00194238">
        <w:rPr>
          <w:rFonts w:ascii="Times New Roman" w:hAnsi="Times New Roman" w:cs="Times New Roman"/>
        </w:rPr>
        <w:t>= 1) {</w:t>
      </w:r>
    </w:p>
    <w:p w14:paraId="122C2AD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nPlease</w:t>
      </w:r>
      <w:proofErr w:type="spellEnd"/>
      <w:r w:rsidRPr="00194238">
        <w:rPr>
          <w:rFonts w:ascii="Times New Roman" w:hAnsi="Times New Roman" w:cs="Times New Roman"/>
        </w:rPr>
        <w:t xml:space="preserve"> enter only a single character representing the unit."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43752AD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gramStart"/>
      <w:r w:rsidRPr="00194238">
        <w:rPr>
          <w:rFonts w:ascii="Times New Roman" w:hAnsi="Times New Roman" w:cs="Times New Roman"/>
        </w:rPr>
        <w:t>continue;</w:t>
      </w:r>
      <w:proofErr w:type="gramEnd"/>
    </w:p>
    <w:p w14:paraId="00F949A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>}</w:t>
      </w:r>
    </w:p>
    <w:p w14:paraId="768C6E4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</w:p>
    <w:p w14:paraId="047074D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userUnitChoiceChar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194238">
        <w:rPr>
          <w:rFonts w:ascii="Times New Roman" w:hAnsi="Times New Roman" w:cs="Times New Roman"/>
        </w:rPr>
        <w:t>inputSwitch</w:t>
      </w:r>
      <w:proofErr w:type="spellEnd"/>
      <w:r w:rsidRPr="00194238">
        <w:rPr>
          <w:rFonts w:ascii="Times New Roman" w:hAnsi="Times New Roman" w:cs="Times New Roman"/>
        </w:rPr>
        <w:t>[</w:t>
      </w:r>
      <w:proofErr w:type="gramEnd"/>
      <w:r w:rsidRPr="00194238">
        <w:rPr>
          <w:rFonts w:ascii="Times New Roman" w:hAnsi="Times New Roman" w:cs="Times New Roman"/>
        </w:rPr>
        <w:t>0];</w:t>
      </w:r>
    </w:p>
    <w:p w14:paraId="69400F1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switch(</w:t>
      </w:r>
      <w:proofErr w:type="spellStart"/>
      <w:r w:rsidRPr="00194238">
        <w:rPr>
          <w:rFonts w:ascii="Times New Roman" w:hAnsi="Times New Roman" w:cs="Times New Roman"/>
        </w:rPr>
        <w:t>userUnitChoiceChar</w:t>
      </w:r>
      <w:proofErr w:type="spellEnd"/>
      <w:r w:rsidRPr="00194238">
        <w:rPr>
          <w:rFonts w:ascii="Times New Roman" w:hAnsi="Times New Roman" w:cs="Times New Roman"/>
        </w:rPr>
        <w:t>) {</w:t>
      </w:r>
    </w:p>
    <w:p w14:paraId="598F9FC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case 'I':</w:t>
      </w:r>
    </w:p>
    <w:p w14:paraId="75F2490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case '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>':</w:t>
      </w:r>
    </w:p>
    <w:p w14:paraId="6AE844F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= "in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6BA9C2C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userUnitChoiceSat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true;</w:t>
      </w:r>
      <w:proofErr w:type="gramEnd"/>
    </w:p>
    <w:p w14:paraId="6AA1C4B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5B04E03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case 'F':</w:t>
      </w:r>
    </w:p>
    <w:p w14:paraId="651ABD9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case 'f':</w:t>
      </w:r>
    </w:p>
    <w:p w14:paraId="4DE7AC8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= "ft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4BD3C2F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userUnitChoiceSat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true;</w:t>
      </w:r>
      <w:proofErr w:type="gramEnd"/>
    </w:p>
    <w:p w14:paraId="15EB4F7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7F54DBA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case 'm':</w:t>
      </w:r>
    </w:p>
    <w:p w14:paraId="757C6C5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case 'M':</w:t>
      </w:r>
    </w:p>
    <w:p w14:paraId="41542BA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= "m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551A8EF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userUnitChoiceSat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true;</w:t>
      </w:r>
      <w:proofErr w:type="gramEnd"/>
      <w:r w:rsidRPr="00194238">
        <w:rPr>
          <w:rFonts w:ascii="Times New Roman" w:hAnsi="Times New Roman" w:cs="Times New Roman"/>
        </w:rPr>
        <w:t xml:space="preserve">  </w:t>
      </w:r>
    </w:p>
    <w:p w14:paraId="76EC4F0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62A0DEE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case 'C':</w:t>
      </w:r>
    </w:p>
    <w:p w14:paraId="50949E5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case 'c':</w:t>
      </w:r>
    </w:p>
    <w:p w14:paraId="708B0F3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= "cm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21D3F09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userUnitChoiceSat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true;</w:t>
      </w:r>
      <w:proofErr w:type="gramEnd"/>
    </w:p>
    <w:p w14:paraId="5AC0FC6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38A02D2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default: </w:t>
      </w:r>
    </w:p>
    <w:p w14:paraId="73F0DEF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"Please enter a valid unit: "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7AA5E97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49F973E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}</w:t>
      </w:r>
    </w:p>
    <w:p w14:paraId="01DF8B3C" w14:textId="536CFBA9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="003F212E" w:rsidRPr="003F212E">
        <w:rPr>
          <w:rFonts w:ascii="Times New Roman" w:hAnsi="Times New Roman" w:cs="Times New Roman"/>
        </w:rPr>
        <w:t xml:space="preserve">        if (</w:t>
      </w:r>
      <w:proofErr w:type="spellStart"/>
      <w:r w:rsidR="003F212E" w:rsidRPr="003F212E">
        <w:rPr>
          <w:rFonts w:ascii="Times New Roman" w:hAnsi="Times New Roman" w:cs="Times New Roman"/>
        </w:rPr>
        <w:t>userUnitChoiceSat</w:t>
      </w:r>
      <w:proofErr w:type="spellEnd"/>
      <w:r w:rsidR="003F212E" w:rsidRPr="003F212E">
        <w:rPr>
          <w:rFonts w:ascii="Times New Roman" w:hAnsi="Times New Roman" w:cs="Times New Roman"/>
        </w:rPr>
        <w:t xml:space="preserve"> == true) {</w:t>
      </w:r>
    </w:p>
    <w:p w14:paraId="77ED200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# of digits after the decimal point to be displayed in Column 1: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5EF1FB2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col1;</w:t>
      </w:r>
      <w:proofErr w:type="gramEnd"/>
    </w:p>
    <w:p w14:paraId="043D769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# of digits after the decimal point to be displayed in Column 2: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44FA594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col2;</w:t>
      </w:r>
      <w:proofErr w:type="gramEnd"/>
    </w:p>
    <w:p w14:paraId="533F4F3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# of digits after the decimal point to be displayed in Column 3: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3ECE855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col3;</w:t>
      </w:r>
      <w:proofErr w:type="gramEnd"/>
    </w:p>
    <w:p w14:paraId="13DF03D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    </w:t>
      </w:r>
    </w:p>
    <w:p w14:paraId="6DA3651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while (col1 &gt; 7 || col1 &lt; 0 || col2 &gt; 7 || col2 &lt; 0 || col3 &gt; 7 || col3 &lt; 0) {</w:t>
      </w:r>
    </w:p>
    <w:p w14:paraId="306AD5B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"Number of digits after the decimal must be greater than 0 and less than or equal to 6.  \</w:t>
      </w:r>
      <w:proofErr w:type="spellStart"/>
      <w:r w:rsidRPr="00194238">
        <w:rPr>
          <w:rFonts w:ascii="Times New Roman" w:hAnsi="Times New Roman" w:cs="Times New Roman"/>
        </w:rPr>
        <w:t>nPlease</w:t>
      </w:r>
      <w:proofErr w:type="spellEnd"/>
      <w:r w:rsidRPr="00194238">
        <w:rPr>
          <w:rFonts w:ascii="Times New Roman" w:hAnsi="Times New Roman" w:cs="Times New Roman"/>
        </w:rPr>
        <w:t xml:space="preserve"> Try </w:t>
      </w:r>
      <w:proofErr w:type="gramStart"/>
      <w:r w:rsidRPr="00194238">
        <w:rPr>
          <w:rFonts w:ascii="Times New Roman" w:hAnsi="Times New Roman" w:cs="Times New Roman"/>
        </w:rPr>
        <w:t>Again..</w:t>
      </w:r>
      <w:proofErr w:type="gramEnd"/>
      <w:r w:rsidRPr="00194238">
        <w:rPr>
          <w:rFonts w:ascii="Times New Roman" w:hAnsi="Times New Roman" w:cs="Times New Roman"/>
        </w:rPr>
        <w:t>";</w:t>
      </w:r>
    </w:p>
    <w:p w14:paraId="0D96832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# of digits after the decimal point to be displayed in Column 1: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62328B0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col1;</w:t>
      </w:r>
      <w:proofErr w:type="gramEnd"/>
    </w:p>
    <w:p w14:paraId="480C117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# of digits after the decimal point to be displayed in Column 2: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1206C31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col2;</w:t>
      </w:r>
      <w:proofErr w:type="gramEnd"/>
    </w:p>
    <w:p w14:paraId="28783B4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# of digits after the decimal point to be displayed in Column 3: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2786E36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col3;</w:t>
      </w:r>
      <w:proofErr w:type="gramEnd"/>
    </w:p>
    <w:p w14:paraId="7CCF446D" w14:textId="16FF725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>}</w:t>
      </w:r>
      <w:r w:rsidR="003F212E">
        <w:rPr>
          <w:rFonts w:ascii="Times New Roman" w:hAnsi="Times New Roman" w:cs="Times New Roman"/>
        </w:rPr>
        <w:t>}</w:t>
      </w:r>
    </w:p>
    <w:p w14:paraId="3681118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} while </w:t>
      </w:r>
      <w:proofErr w:type="gramStart"/>
      <w:r w:rsidRPr="00194238">
        <w:rPr>
          <w:rFonts w:ascii="Times New Roman" w:hAnsi="Times New Roman" w:cs="Times New Roman"/>
        </w:rPr>
        <w:t>(!</w:t>
      </w:r>
      <w:proofErr w:type="spellStart"/>
      <w:r w:rsidRPr="00194238">
        <w:rPr>
          <w:rFonts w:ascii="Times New Roman" w:hAnsi="Times New Roman" w:cs="Times New Roman"/>
        </w:rPr>
        <w:t>userUnitChoiceSat</w:t>
      </w:r>
      <w:proofErr w:type="spellEnd"/>
      <w:proofErr w:type="gramEnd"/>
      <w:r w:rsidRPr="00194238">
        <w:rPr>
          <w:rFonts w:ascii="Times New Roman" w:hAnsi="Times New Roman" w:cs="Times New Roman"/>
        </w:rPr>
        <w:t>);</w:t>
      </w:r>
    </w:p>
    <w:p w14:paraId="1089E1F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}</w:t>
      </w:r>
    </w:p>
    <w:p w14:paraId="14AEF25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</w:t>
      </w:r>
    </w:p>
    <w:p w14:paraId="1692AD4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</w:p>
    <w:p w14:paraId="140E117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switch(</w:t>
      </w:r>
      <w:proofErr w:type="spellStart"/>
      <w:r w:rsidRPr="00194238">
        <w:rPr>
          <w:rFonts w:ascii="Times New Roman" w:hAnsi="Times New Roman" w:cs="Times New Roman"/>
        </w:rPr>
        <w:t>userChoice</w:t>
      </w:r>
      <w:proofErr w:type="spellEnd"/>
      <w:r w:rsidRPr="00194238">
        <w:rPr>
          <w:rFonts w:ascii="Times New Roman" w:hAnsi="Times New Roman" w:cs="Times New Roman"/>
        </w:rPr>
        <w:t>) {</w:t>
      </w:r>
    </w:p>
    <w:p w14:paraId="7AC12DE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  <w:r w:rsidRPr="00194238">
        <w:rPr>
          <w:rFonts w:ascii="Times New Roman" w:hAnsi="Times New Roman" w:cs="Times New Roman"/>
        </w:rPr>
        <w:tab/>
      </w:r>
    </w:p>
    <w:p w14:paraId="600A62F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case 1: </w:t>
      </w:r>
    </w:p>
    <w:p w14:paraId="098451C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the fixed height for a cylinder: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3441751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userHeight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4E36BA1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nPlease</w:t>
      </w:r>
      <w:proofErr w:type="spellEnd"/>
      <w:r w:rsidRPr="00194238">
        <w:rPr>
          <w:rFonts w:ascii="Times New Roman" w:hAnsi="Times New Roman" w:cs="Times New Roman"/>
        </w:rPr>
        <w:t xml:space="preserve"> enter the starting radius, ending radius, and the increment: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248EEFE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</w:p>
    <w:p w14:paraId="1A967D6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1A55EEB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</w:p>
    <w:p w14:paraId="6DB4174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  <w:r w:rsidRPr="00194238">
        <w:rPr>
          <w:rFonts w:ascii="Times New Roman" w:hAnsi="Times New Roman" w:cs="Times New Roman"/>
        </w:rPr>
        <w:t xml:space="preserve">    </w:t>
      </w:r>
    </w:p>
    <w:p w14:paraId="30EE0A7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&lt;3 ||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&gt; 25) {</w:t>
      </w:r>
    </w:p>
    <w:p w14:paraId="37141A8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0;</w:t>
      </w:r>
      <w:proofErr w:type="gramEnd"/>
    </w:p>
    <w:p w14:paraId="194A4F5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"The number of lines allowed for this program is between 3 and 25.  Please reenter the starting point, ending point, and increment: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52D35D9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</w:p>
    <w:p w14:paraId="11BACD5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</w:p>
    <w:p w14:paraId="466447C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Lines: " &lt;&lt;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gramStart"/>
      <w:r w:rsidRPr="00194238">
        <w:rPr>
          <w:rFonts w:ascii="Times New Roman" w:hAnsi="Times New Roman" w:cs="Times New Roman"/>
        </w:rPr>
        <w:t>endl;</w:t>
      </w:r>
      <w:proofErr w:type="gramEnd"/>
    </w:p>
    <w:p w14:paraId="1021F6C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 SAT"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0205229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1A0BA1D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B4D73E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7565375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&lt;= 0 ||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&lt;=0 || increment &lt;=0) {</w:t>
      </w:r>
    </w:p>
    <w:p w14:paraId="4709FD0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nInvalid</w:t>
      </w:r>
      <w:proofErr w:type="spellEnd"/>
      <w:r w:rsidRPr="00194238">
        <w:rPr>
          <w:rFonts w:ascii="Times New Roman" w:hAnsi="Times New Roman" w:cs="Times New Roman"/>
        </w:rPr>
        <w:t xml:space="preserve"> input.  Starting point, ending point, and increment must be greater than 0."</w:t>
      </w:r>
    </w:p>
    <w:p w14:paraId="653D7E6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    &lt;&lt; "Please input values again: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0327862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</w:p>
    <w:p w14:paraId="1E52FB6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7083B22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075760B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</w:p>
    <w:p w14:paraId="3E24E8A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28FD0DC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0F075CD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gramEnd"/>
      <w:r w:rsidRPr="00194238">
        <w:rPr>
          <w:rFonts w:ascii="Times New Roman" w:hAnsi="Times New Roman" w:cs="Times New Roman"/>
        </w:rPr>
        <w:t>increment * factor);</w:t>
      </w:r>
    </w:p>
    <w:p w14:paraId="2881AF7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1235891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"Area and Volume of a Cylinder </w:t>
      </w:r>
      <w:proofErr w:type="gramStart"/>
      <w:r w:rsidRPr="00194238">
        <w:rPr>
          <w:rFonts w:ascii="Times New Roman" w:hAnsi="Times New Roman" w:cs="Times New Roman"/>
        </w:rPr>
        <w:t>With</w:t>
      </w:r>
      <w:proofErr w:type="gramEnd"/>
      <w:r w:rsidRPr="00194238">
        <w:rPr>
          <w:rFonts w:ascii="Times New Roman" w:hAnsi="Times New Roman" w:cs="Times New Roman"/>
        </w:rPr>
        <w:t xml:space="preserve"> Fixed Height \</w:t>
      </w:r>
      <w:proofErr w:type="spellStart"/>
      <w:r w:rsidRPr="00194238">
        <w:rPr>
          <w:rFonts w:ascii="Times New Roman" w:hAnsi="Times New Roman" w:cs="Times New Roman"/>
        </w:rPr>
        <w:t>nHeight</w:t>
      </w:r>
      <w:proofErr w:type="spellEnd"/>
      <w:r w:rsidRPr="00194238">
        <w:rPr>
          <w:rFonts w:ascii="Times New Roman" w:hAnsi="Times New Roman" w:cs="Times New Roman"/>
        </w:rPr>
        <w:t xml:space="preserve"> = " &lt;&lt; </w:t>
      </w:r>
      <w:proofErr w:type="spellStart"/>
      <w:r w:rsidRPr="00194238">
        <w:rPr>
          <w:rFonts w:ascii="Times New Roman" w:hAnsi="Times New Roman" w:cs="Times New Roman"/>
        </w:rPr>
        <w:t>userHeight</w:t>
      </w:r>
      <w:proofErr w:type="spellEnd"/>
      <w:r w:rsidRPr="00194238">
        <w:rPr>
          <w:rFonts w:ascii="Times New Roman" w:hAnsi="Times New Roman" w:cs="Times New Roman"/>
        </w:rPr>
        <w:t xml:space="preserve"> &lt;&lt; " as Radius varies"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endl</w:t>
      </w:r>
    </w:p>
    <w:p w14:paraId="2AD9839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&lt;&lt; "</w:t>
      </w:r>
      <w:proofErr w:type="gramStart"/>
      <w:r w:rsidRPr="00194238">
        <w:rPr>
          <w:rFonts w:ascii="Times New Roman" w:hAnsi="Times New Roman" w:cs="Times New Roman"/>
        </w:rPr>
        <w:t>Radius(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 xml:space="preserve">(10) &lt;&lt; "Area("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"^2)"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(13)</w:t>
      </w:r>
    </w:p>
    <w:p w14:paraId="759AD75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&lt;&lt; "</w:t>
      </w:r>
      <w:proofErr w:type="gramStart"/>
      <w:r w:rsidRPr="00194238">
        <w:rPr>
          <w:rFonts w:ascii="Times New Roman" w:hAnsi="Times New Roman" w:cs="Times New Roman"/>
        </w:rPr>
        <w:t>Volume(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"^3)"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5044962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</w:p>
    <w:p w14:paraId="7242073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gramStart"/>
      <w:r w:rsidRPr="00194238">
        <w:rPr>
          <w:rFonts w:ascii="Times New Roman" w:hAnsi="Times New Roman" w:cs="Times New Roman"/>
        </w:rPr>
        <w:t>for(</w:t>
      </w:r>
      <w:proofErr w:type="gramEnd"/>
      <w:r w:rsidRPr="00194238">
        <w:rPr>
          <w:rFonts w:ascii="Times New Roman" w:hAnsi="Times New Roman" w:cs="Times New Roman"/>
        </w:rPr>
        <w:t xml:space="preserve">int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;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&lt;= </w:t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; i += </w:t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>) {</w:t>
      </w:r>
    </w:p>
    <w:p w14:paraId="6A1B1AF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&lt;double&gt;(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) / </w:t>
      </w:r>
      <w:proofErr w:type="gramStart"/>
      <w:r w:rsidRPr="00194238">
        <w:rPr>
          <w:rFonts w:ascii="Times New Roman" w:hAnsi="Times New Roman" w:cs="Times New Roman"/>
        </w:rPr>
        <w:t>factor;</w:t>
      </w:r>
      <w:proofErr w:type="gramEnd"/>
    </w:p>
    <w:p w14:paraId="2CE6AE9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fixed</w:t>
      </w:r>
    </w:p>
    <w:p w14:paraId="28C441B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       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(col1)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8)  &lt;&lt; right &lt;&lt;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</w:p>
    <w:p w14:paraId="0C1A4DD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(col2)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areaCyl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userHeight</w:t>
      </w:r>
      <w:proofErr w:type="spellEnd"/>
      <w:r w:rsidRPr="00194238">
        <w:rPr>
          <w:rFonts w:ascii="Times New Roman" w:hAnsi="Times New Roman" w:cs="Times New Roman"/>
        </w:rPr>
        <w:t>)</w:t>
      </w:r>
    </w:p>
    <w:p w14:paraId="682A1A8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(col3)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volCyl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, userHeight)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3249C2C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52C23C8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0099315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100744E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01EA36E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case 2:</w:t>
      </w:r>
    </w:p>
    <w:p w14:paraId="1148B54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the fixed radius for a cylinder: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2D5F9BA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userRadius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47E364F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nPlease</w:t>
      </w:r>
      <w:proofErr w:type="spellEnd"/>
      <w:r w:rsidRPr="00194238">
        <w:rPr>
          <w:rFonts w:ascii="Times New Roman" w:hAnsi="Times New Roman" w:cs="Times New Roman"/>
        </w:rPr>
        <w:t xml:space="preserve"> enter the starting height, ending height, and the increment: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79A5539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</w:p>
    <w:p w14:paraId="5685F4E5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6C10D20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  <w:r w:rsidRPr="00194238">
        <w:rPr>
          <w:rFonts w:ascii="Times New Roman" w:hAnsi="Times New Roman" w:cs="Times New Roman"/>
        </w:rPr>
        <w:t xml:space="preserve">    </w:t>
      </w:r>
    </w:p>
    <w:p w14:paraId="5C56326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&lt;3 ||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&gt; 25) {</w:t>
      </w:r>
    </w:p>
    <w:p w14:paraId="71D88DE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0;</w:t>
      </w:r>
      <w:proofErr w:type="gramEnd"/>
    </w:p>
    <w:p w14:paraId="1BC9CE9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"The number of lines allowed for this program is between 3 and 25.  Please reenter the starting point, ending point, and increment: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280806E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</w:p>
    <w:p w14:paraId="56FE53D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</w:p>
    <w:p w14:paraId="75E248B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Lines: " &lt;&lt;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gramStart"/>
      <w:r w:rsidRPr="00194238">
        <w:rPr>
          <w:rFonts w:ascii="Times New Roman" w:hAnsi="Times New Roman" w:cs="Times New Roman"/>
        </w:rPr>
        <w:t>endl;</w:t>
      </w:r>
      <w:proofErr w:type="gramEnd"/>
    </w:p>
    <w:p w14:paraId="050CCC3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 SAT"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5702CF6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21DBFE42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FB6014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545B7EF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&lt;= 0 ||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&lt;=0 || increment &lt;=0) {</w:t>
      </w:r>
    </w:p>
    <w:p w14:paraId="5523C8B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nInvalid</w:t>
      </w:r>
      <w:proofErr w:type="spellEnd"/>
      <w:r w:rsidRPr="00194238">
        <w:rPr>
          <w:rFonts w:ascii="Times New Roman" w:hAnsi="Times New Roman" w:cs="Times New Roman"/>
        </w:rPr>
        <w:t xml:space="preserve"> input.  Starting point, ending point, and increment must be greater than 0."</w:t>
      </w:r>
    </w:p>
    <w:p w14:paraId="58D6EFC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    &lt;&lt; "Please input values again: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48B9E8C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</w:p>
    <w:p w14:paraId="1F2416A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4686B26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3877052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</w:p>
    <w:p w14:paraId="490DFDB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38CC219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0A306C5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gramEnd"/>
      <w:r w:rsidRPr="00194238">
        <w:rPr>
          <w:rFonts w:ascii="Times New Roman" w:hAnsi="Times New Roman" w:cs="Times New Roman"/>
        </w:rPr>
        <w:t>increment * factor);</w:t>
      </w:r>
    </w:p>
    <w:p w14:paraId="7EB986C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2E7417B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"Area and Volume of a Cylinder </w:t>
      </w:r>
      <w:proofErr w:type="gramStart"/>
      <w:r w:rsidRPr="00194238">
        <w:rPr>
          <w:rFonts w:ascii="Times New Roman" w:hAnsi="Times New Roman" w:cs="Times New Roman"/>
        </w:rPr>
        <w:t>With</w:t>
      </w:r>
      <w:proofErr w:type="gramEnd"/>
      <w:r w:rsidRPr="00194238">
        <w:rPr>
          <w:rFonts w:ascii="Times New Roman" w:hAnsi="Times New Roman" w:cs="Times New Roman"/>
        </w:rPr>
        <w:t xml:space="preserve"> Fixed Radius \</w:t>
      </w:r>
      <w:proofErr w:type="spellStart"/>
      <w:r w:rsidRPr="00194238">
        <w:rPr>
          <w:rFonts w:ascii="Times New Roman" w:hAnsi="Times New Roman" w:cs="Times New Roman"/>
        </w:rPr>
        <w:t>nRadius</w:t>
      </w:r>
      <w:proofErr w:type="spellEnd"/>
      <w:r w:rsidRPr="00194238">
        <w:rPr>
          <w:rFonts w:ascii="Times New Roman" w:hAnsi="Times New Roman" w:cs="Times New Roman"/>
        </w:rPr>
        <w:t xml:space="preserve"> = " &lt;&lt; </w:t>
      </w:r>
      <w:proofErr w:type="spellStart"/>
      <w:r w:rsidRPr="00194238">
        <w:rPr>
          <w:rFonts w:ascii="Times New Roman" w:hAnsi="Times New Roman" w:cs="Times New Roman"/>
        </w:rPr>
        <w:t>userRadius</w:t>
      </w:r>
      <w:proofErr w:type="spellEnd"/>
      <w:r w:rsidRPr="00194238">
        <w:rPr>
          <w:rFonts w:ascii="Times New Roman" w:hAnsi="Times New Roman" w:cs="Times New Roman"/>
        </w:rPr>
        <w:t xml:space="preserve"> &lt;&lt; " as Height varies"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endl</w:t>
      </w:r>
    </w:p>
    <w:p w14:paraId="36BFCEA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&lt;&lt; "</w:t>
      </w:r>
      <w:proofErr w:type="gramStart"/>
      <w:r w:rsidRPr="00194238">
        <w:rPr>
          <w:rFonts w:ascii="Times New Roman" w:hAnsi="Times New Roman" w:cs="Times New Roman"/>
        </w:rPr>
        <w:t>Height(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 xml:space="preserve">(10) &lt;&lt; "Area("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"^2)"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(13)</w:t>
      </w:r>
    </w:p>
    <w:p w14:paraId="7768D04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&lt;&lt; "</w:t>
      </w:r>
      <w:proofErr w:type="gramStart"/>
      <w:r w:rsidRPr="00194238">
        <w:rPr>
          <w:rFonts w:ascii="Times New Roman" w:hAnsi="Times New Roman" w:cs="Times New Roman"/>
        </w:rPr>
        <w:t>Volume(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"^3)"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0B0C648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</w:p>
    <w:p w14:paraId="757881C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gramStart"/>
      <w:r w:rsidRPr="00194238">
        <w:rPr>
          <w:rFonts w:ascii="Times New Roman" w:hAnsi="Times New Roman" w:cs="Times New Roman"/>
        </w:rPr>
        <w:t>for(</w:t>
      </w:r>
      <w:proofErr w:type="gramEnd"/>
      <w:r w:rsidRPr="00194238">
        <w:rPr>
          <w:rFonts w:ascii="Times New Roman" w:hAnsi="Times New Roman" w:cs="Times New Roman"/>
        </w:rPr>
        <w:t xml:space="preserve">int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;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&lt;= </w:t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; i += </w:t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>) {</w:t>
      </w:r>
    </w:p>
    <w:p w14:paraId="2B18869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&lt;double&gt;(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) / </w:t>
      </w:r>
      <w:proofErr w:type="gramStart"/>
      <w:r w:rsidRPr="00194238">
        <w:rPr>
          <w:rFonts w:ascii="Times New Roman" w:hAnsi="Times New Roman" w:cs="Times New Roman"/>
        </w:rPr>
        <w:t>factor;</w:t>
      </w:r>
      <w:proofErr w:type="gramEnd"/>
    </w:p>
    <w:p w14:paraId="66F119A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fixed </w:t>
      </w:r>
    </w:p>
    <w:p w14:paraId="4A72666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   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(col1)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8) &lt;&lt; right &lt;&lt;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 </w:t>
      </w:r>
    </w:p>
    <w:p w14:paraId="21D02B0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(col2)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areaCyl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userRadius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>)</w:t>
      </w:r>
    </w:p>
    <w:p w14:paraId="4A0EA32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(col3)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volCyl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userRadius</w:t>
      </w:r>
      <w:proofErr w:type="spellEnd"/>
      <w:r w:rsidRPr="00194238">
        <w:rPr>
          <w:rFonts w:ascii="Times New Roman" w:hAnsi="Times New Roman" w:cs="Times New Roman"/>
        </w:rPr>
        <w:t xml:space="preserve">, idouble)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2E96B8B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6738DCE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0B7F925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381ECAB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1053623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case 3:</w:t>
      </w:r>
    </w:p>
    <w:p w14:paraId="69EA9C8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the fixed height for a cone: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6883159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userHeight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07E0576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nPlease</w:t>
      </w:r>
      <w:proofErr w:type="spellEnd"/>
      <w:r w:rsidRPr="00194238">
        <w:rPr>
          <w:rFonts w:ascii="Times New Roman" w:hAnsi="Times New Roman" w:cs="Times New Roman"/>
        </w:rPr>
        <w:t xml:space="preserve"> enter the starting radius, ending radius, and the increment: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4486464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</w:p>
    <w:p w14:paraId="6E42607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</w:p>
    <w:p w14:paraId="037C87B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  <w:r w:rsidRPr="00194238">
        <w:rPr>
          <w:rFonts w:ascii="Times New Roman" w:hAnsi="Times New Roman" w:cs="Times New Roman"/>
        </w:rPr>
        <w:t xml:space="preserve">    </w:t>
      </w:r>
    </w:p>
    <w:p w14:paraId="5B6E0A2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&lt;3 ||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&gt; 25) {</w:t>
      </w:r>
    </w:p>
    <w:p w14:paraId="27897D1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0;</w:t>
      </w:r>
      <w:proofErr w:type="gramEnd"/>
    </w:p>
    <w:p w14:paraId="6091019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"The number of lines allowed for this program is between 3 and 25.  Please reenter the starting point, ending point, and increment: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35F80CE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</w:p>
    <w:p w14:paraId="0814A39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</w:p>
    <w:p w14:paraId="1AD5646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Lines: " &lt;&lt;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gramStart"/>
      <w:r w:rsidRPr="00194238">
        <w:rPr>
          <w:rFonts w:ascii="Times New Roman" w:hAnsi="Times New Roman" w:cs="Times New Roman"/>
        </w:rPr>
        <w:t>endl;</w:t>
      </w:r>
      <w:proofErr w:type="gramEnd"/>
    </w:p>
    <w:p w14:paraId="077976E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 SAT"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59D300D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0ED4F7A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B2E761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607482A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&lt;= 0 ||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&lt;=0 || increment &lt;=0) {</w:t>
      </w:r>
    </w:p>
    <w:p w14:paraId="70C5330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nInvalid</w:t>
      </w:r>
      <w:proofErr w:type="spellEnd"/>
      <w:r w:rsidRPr="00194238">
        <w:rPr>
          <w:rFonts w:ascii="Times New Roman" w:hAnsi="Times New Roman" w:cs="Times New Roman"/>
        </w:rPr>
        <w:t xml:space="preserve"> input.  Starting point, ending point, and increment must be greater than 0."</w:t>
      </w:r>
    </w:p>
    <w:p w14:paraId="5842B49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    &lt;&lt; "Please input values again: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1217994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</w:p>
    <w:p w14:paraId="2E5FA25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25E2C46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0794BDF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</w:p>
    <w:p w14:paraId="704888D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29B59CD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374E683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gramEnd"/>
      <w:r w:rsidRPr="00194238">
        <w:rPr>
          <w:rFonts w:ascii="Times New Roman" w:hAnsi="Times New Roman" w:cs="Times New Roman"/>
        </w:rPr>
        <w:t>increment * factor);</w:t>
      </w:r>
    </w:p>
    <w:p w14:paraId="5601528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        </w:t>
      </w:r>
    </w:p>
    <w:p w14:paraId="0BC826F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"Area and Volume of a Cone </w:t>
      </w:r>
      <w:proofErr w:type="gramStart"/>
      <w:r w:rsidRPr="00194238">
        <w:rPr>
          <w:rFonts w:ascii="Times New Roman" w:hAnsi="Times New Roman" w:cs="Times New Roman"/>
        </w:rPr>
        <w:t>With</w:t>
      </w:r>
      <w:proofErr w:type="gramEnd"/>
      <w:r w:rsidRPr="00194238">
        <w:rPr>
          <w:rFonts w:ascii="Times New Roman" w:hAnsi="Times New Roman" w:cs="Times New Roman"/>
        </w:rPr>
        <w:t xml:space="preserve"> Fixed Height \</w:t>
      </w:r>
      <w:proofErr w:type="spellStart"/>
      <w:r w:rsidRPr="00194238">
        <w:rPr>
          <w:rFonts w:ascii="Times New Roman" w:hAnsi="Times New Roman" w:cs="Times New Roman"/>
        </w:rPr>
        <w:t>nHeight</w:t>
      </w:r>
      <w:proofErr w:type="spellEnd"/>
      <w:r w:rsidRPr="00194238">
        <w:rPr>
          <w:rFonts w:ascii="Times New Roman" w:hAnsi="Times New Roman" w:cs="Times New Roman"/>
        </w:rPr>
        <w:t xml:space="preserve"> = " &lt;&lt; </w:t>
      </w:r>
      <w:proofErr w:type="spellStart"/>
      <w:r w:rsidRPr="00194238">
        <w:rPr>
          <w:rFonts w:ascii="Times New Roman" w:hAnsi="Times New Roman" w:cs="Times New Roman"/>
        </w:rPr>
        <w:t>userHeight</w:t>
      </w:r>
      <w:proofErr w:type="spellEnd"/>
      <w:r w:rsidRPr="00194238">
        <w:rPr>
          <w:rFonts w:ascii="Times New Roman" w:hAnsi="Times New Roman" w:cs="Times New Roman"/>
        </w:rPr>
        <w:t xml:space="preserve"> &lt;&lt; " as Radius varies"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endl</w:t>
      </w:r>
    </w:p>
    <w:p w14:paraId="188B995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&lt;&lt; "</w:t>
      </w:r>
      <w:proofErr w:type="gramStart"/>
      <w:r w:rsidRPr="00194238">
        <w:rPr>
          <w:rFonts w:ascii="Times New Roman" w:hAnsi="Times New Roman" w:cs="Times New Roman"/>
        </w:rPr>
        <w:t>Radius(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 xml:space="preserve">(10) &lt;&lt; "Area("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"^2)"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(13)</w:t>
      </w:r>
    </w:p>
    <w:p w14:paraId="3E87512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&lt;&lt; "</w:t>
      </w:r>
      <w:proofErr w:type="gramStart"/>
      <w:r w:rsidRPr="00194238">
        <w:rPr>
          <w:rFonts w:ascii="Times New Roman" w:hAnsi="Times New Roman" w:cs="Times New Roman"/>
        </w:rPr>
        <w:t>Volume(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"^3)"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6840891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</w:p>
    <w:p w14:paraId="0ED7842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gramStart"/>
      <w:r w:rsidRPr="00194238">
        <w:rPr>
          <w:rFonts w:ascii="Times New Roman" w:hAnsi="Times New Roman" w:cs="Times New Roman"/>
        </w:rPr>
        <w:t>for(</w:t>
      </w:r>
      <w:proofErr w:type="gramEnd"/>
      <w:r w:rsidRPr="00194238">
        <w:rPr>
          <w:rFonts w:ascii="Times New Roman" w:hAnsi="Times New Roman" w:cs="Times New Roman"/>
        </w:rPr>
        <w:t xml:space="preserve">int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;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&lt;= </w:t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; i += </w:t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>) {</w:t>
      </w:r>
    </w:p>
    <w:p w14:paraId="7CF6B03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&lt;double&gt;(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) / </w:t>
      </w:r>
      <w:proofErr w:type="gramStart"/>
      <w:r w:rsidRPr="00194238">
        <w:rPr>
          <w:rFonts w:ascii="Times New Roman" w:hAnsi="Times New Roman" w:cs="Times New Roman"/>
        </w:rPr>
        <w:t>factor;</w:t>
      </w:r>
      <w:proofErr w:type="gramEnd"/>
    </w:p>
    <w:p w14:paraId="1ED380E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fixed</w:t>
      </w:r>
    </w:p>
    <w:p w14:paraId="3305040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(col1)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8) &lt;&lt; right &lt;&lt;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 </w:t>
      </w:r>
    </w:p>
    <w:p w14:paraId="627909F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(col2)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areaCone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userHeight</w:t>
      </w:r>
      <w:proofErr w:type="spellEnd"/>
      <w:r w:rsidRPr="00194238">
        <w:rPr>
          <w:rFonts w:ascii="Times New Roman" w:hAnsi="Times New Roman" w:cs="Times New Roman"/>
        </w:rPr>
        <w:t xml:space="preserve">) </w:t>
      </w:r>
    </w:p>
    <w:p w14:paraId="587F244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(col3)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volCone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userHeight</w:t>
      </w:r>
      <w:proofErr w:type="spellEnd"/>
      <w:r w:rsidRPr="00194238">
        <w:rPr>
          <w:rFonts w:ascii="Times New Roman" w:hAnsi="Times New Roman" w:cs="Times New Roman"/>
        </w:rPr>
        <w:t xml:space="preserve">)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209F03A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0F5B9A9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4846A84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59B1F38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1AD825B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case 4:</w:t>
      </w:r>
    </w:p>
    <w:p w14:paraId="712B7C4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the fixed radius for a cone: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2C4B7C5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userRadius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66EF149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nPlease</w:t>
      </w:r>
      <w:proofErr w:type="spellEnd"/>
      <w:r w:rsidRPr="00194238">
        <w:rPr>
          <w:rFonts w:ascii="Times New Roman" w:hAnsi="Times New Roman" w:cs="Times New Roman"/>
        </w:rPr>
        <w:t xml:space="preserve"> enter the starting height, ending height, and the increment: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7CF4C02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  <w:r w:rsidRPr="00194238">
        <w:rPr>
          <w:rFonts w:ascii="Times New Roman" w:hAnsi="Times New Roman" w:cs="Times New Roman"/>
        </w:rPr>
        <w:t xml:space="preserve">   </w:t>
      </w:r>
    </w:p>
    <w:p w14:paraId="547CDBA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</w:p>
    <w:p w14:paraId="5503921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  <w:r w:rsidRPr="00194238">
        <w:rPr>
          <w:rFonts w:ascii="Times New Roman" w:hAnsi="Times New Roman" w:cs="Times New Roman"/>
        </w:rPr>
        <w:t xml:space="preserve">    </w:t>
      </w:r>
    </w:p>
    <w:p w14:paraId="0509A42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&lt;3 ||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&gt; 25) {</w:t>
      </w:r>
    </w:p>
    <w:p w14:paraId="5DEB2D6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0;</w:t>
      </w:r>
      <w:proofErr w:type="gramEnd"/>
    </w:p>
    <w:p w14:paraId="223AB6D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"The number of lines allowed for this program is between 3 and 25.  Please reenter the starting point, ending point, and increment: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4184524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</w:p>
    <w:p w14:paraId="0C56672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</w:p>
    <w:p w14:paraId="69BF534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Lines: " &lt;&lt;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gramStart"/>
      <w:r w:rsidRPr="00194238">
        <w:rPr>
          <w:rFonts w:ascii="Times New Roman" w:hAnsi="Times New Roman" w:cs="Times New Roman"/>
        </w:rPr>
        <w:t>endl;</w:t>
      </w:r>
      <w:proofErr w:type="gramEnd"/>
    </w:p>
    <w:p w14:paraId="6BEB838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 SAT"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45224BC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4FC1FAD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FC1EDD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2DCF219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&lt;= 0 ||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&lt;=0 || increment &lt;=0) {</w:t>
      </w:r>
    </w:p>
    <w:p w14:paraId="7E492DD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nInvalid</w:t>
      </w:r>
      <w:proofErr w:type="spellEnd"/>
      <w:r w:rsidRPr="00194238">
        <w:rPr>
          <w:rFonts w:ascii="Times New Roman" w:hAnsi="Times New Roman" w:cs="Times New Roman"/>
        </w:rPr>
        <w:t xml:space="preserve"> input.  Starting point, ending point, and increment must be greater than 0."</w:t>
      </w:r>
    </w:p>
    <w:p w14:paraId="58709EF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    &lt;&lt; "Please input values again: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738E7DE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</w:p>
    <w:p w14:paraId="3C811EE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408A38F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11B7268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</w:p>
    <w:p w14:paraId="3A4EE77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001347F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7EBD2A0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gramEnd"/>
      <w:r w:rsidRPr="00194238">
        <w:rPr>
          <w:rFonts w:ascii="Times New Roman" w:hAnsi="Times New Roman" w:cs="Times New Roman"/>
        </w:rPr>
        <w:t>increment * factor);</w:t>
      </w:r>
    </w:p>
    <w:p w14:paraId="3A02DB3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1AA1825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"Area and Volume of a Cone </w:t>
      </w:r>
      <w:proofErr w:type="gramStart"/>
      <w:r w:rsidRPr="00194238">
        <w:rPr>
          <w:rFonts w:ascii="Times New Roman" w:hAnsi="Times New Roman" w:cs="Times New Roman"/>
        </w:rPr>
        <w:t>With</w:t>
      </w:r>
      <w:proofErr w:type="gramEnd"/>
      <w:r w:rsidRPr="00194238">
        <w:rPr>
          <w:rFonts w:ascii="Times New Roman" w:hAnsi="Times New Roman" w:cs="Times New Roman"/>
        </w:rPr>
        <w:t xml:space="preserve"> Fixed Radius \</w:t>
      </w:r>
      <w:proofErr w:type="spellStart"/>
      <w:r w:rsidRPr="00194238">
        <w:rPr>
          <w:rFonts w:ascii="Times New Roman" w:hAnsi="Times New Roman" w:cs="Times New Roman"/>
        </w:rPr>
        <w:t>nRadius</w:t>
      </w:r>
      <w:proofErr w:type="spellEnd"/>
      <w:r w:rsidRPr="00194238">
        <w:rPr>
          <w:rFonts w:ascii="Times New Roman" w:hAnsi="Times New Roman" w:cs="Times New Roman"/>
        </w:rPr>
        <w:t xml:space="preserve"> = " &lt;&lt; </w:t>
      </w:r>
      <w:proofErr w:type="spellStart"/>
      <w:r w:rsidRPr="00194238">
        <w:rPr>
          <w:rFonts w:ascii="Times New Roman" w:hAnsi="Times New Roman" w:cs="Times New Roman"/>
        </w:rPr>
        <w:t>userRadius</w:t>
      </w:r>
      <w:proofErr w:type="spellEnd"/>
      <w:r w:rsidRPr="00194238">
        <w:rPr>
          <w:rFonts w:ascii="Times New Roman" w:hAnsi="Times New Roman" w:cs="Times New Roman"/>
        </w:rPr>
        <w:t xml:space="preserve"> &lt;&lt; " as Height varies"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endl</w:t>
      </w:r>
    </w:p>
    <w:p w14:paraId="4112DD0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&lt;&lt; "</w:t>
      </w:r>
      <w:proofErr w:type="gramStart"/>
      <w:r w:rsidRPr="00194238">
        <w:rPr>
          <w:rFonts w:ascii="Times New Roman" w:hAnsi="Times New Roman" w:cs="Times New Roman"/>
        </w:rPr>
        <w:t>Height(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 xml:space="preserve">(10) &lt;&lt; "Area("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"^2)"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(13)</w:t>
      </w:r>
    </w:p>
    <w:p w14:paraId="0BB6856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&lt;&lt; "</w:t>
      </w:r>
      <w:proofErr w:type="gramStart"/>
      <w:r w:rsidRPr="00194238">
        <w:rPr>
          <w:rFonts w:ascii="Times New Roman" w:hAnsi="Times New Roman" w:cs="Times New Roman"/>
        </w:rPr>
        <w:t>Volume(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"^3)"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74287FC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</w:p>
    <w:p w14:paraId="50BBF54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gramStart"/>
      <w:r w:rsidRPr="00194238">
        <w:rPr>
          <w:rFonts w:ascii="Times New Roman" w:hAnsi="Times New Roman" w:cs="Times New Roman"/>
        </w:rPr>
        <w:t>for(</w:t>
      </w:r>
      <w:proofErr w:type="gramEnd"/>
      <w:r w:rsidRPr="00194238">
        <w:rPr>
          <w:rFonts w:ascii="Times New Roman" w:hAnsi="Times New Roman" w:cs="Times New Roman"/>
        </w:rPr>
        <w:t xml:space="preserve">int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;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&lt;= </w:t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; i += </w:t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>) {</w:t>
      </w:r>
    </w:p>
    <w:p w14:paraId="55BE615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&lt;double&gt;(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) / </w:t>
      </w:r>
      <w:proofErr w:type="gramStart"/>
      <w:r w:rsidRPr="00194238">
        <w:rPr>
          <w:rFonts w:ascii="Times New Roman" w:hAnsi="Times New Roman" w:cs="Times New Roman"/>
        </w:rPr>
        <w:t>factor;</w:t>
      </w:r>
      <w:proofErr w:type="gramEnd"/>
    </w:p>
    <w:p w14:paraId="03AA173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fixed</w:t>
      </w:r>
    </w:p>
    <w:p w14:paraId="2F483D3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(col1)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8) &lt;&lt; right &lt;&lt;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</w:p>
    <w:p w14:paraId="01614A5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(col2)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areaCone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userRadius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>)</w:t>
      </w:r>
    </w:p>
    <w:p w14:paraId="0C6D998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(col3)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volCone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userRadius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)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63A803D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3FA964F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6092CC3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7AB04EA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58C79C7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case 5:</w:t>
      </w:r>
    </w:p>
    <w:p w14:paraId="7CC9611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"Please enter radius a: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549F42A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userRada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7CCC74E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"Please enter radius b: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4AADAE4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proofErr w:type="gramStart"/>
      <w:r w:rsidRPr="00194238">
        <w:rPr>
          <w:rFonts w:ascii="Times New Roman" w:hAnsi="Times New Roman" w:cs="Times New Roman"/>
        </w:rPr>
        <w:t>userRadb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0403335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"Please enter the starting radius, ending radius, and the increment for radius C: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09D5FCE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  <w:r w:rsidRPr="00194238">
        <w:rPr>
          <w:rFonts w:ascii="Times New Roman" w:hAnsi="Times New Roman" w:cs="Times New Roman"/>
        </w:rPr>
        <w:t xml:space="preserve"> </w:t>
      </w:r>
    </w:p>
    <w:p w14:paraId="71550C4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</w:t>
      </w:r>
    </w:p>
    <w:p w14:paraId="66C3F2A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  <w:r w:rsidRPr="00194238">
        <w:rPr>
          <w:rFonts w:ascii="Times New Roman" w:hAnsi="Times New Roman" w:cs="Times New Roman"/>
        </w:rPr>
        <w:t xml:space="preserve">    </w:t>
      </w:r>
    </w:p>
    <w:p w14:paraId="063FDC3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&lt;3 ||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&gt; 25) {</w:t>
      </w:r>
    </w:p>
    <w:p w14:paraId="5AF0CA2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gramStart"/>
      <w:r w:rsidRPr="00194238">
        <w:rPr>
          <w:rFonts w:ascii="Times New Roman" w:hAnsi="Times New Roman" w:cs="Times New Roman"/>
        </w:rPr>
        <w:t>0;</w:t>
      </w:r>
      <w:proofErr w:type="gramEnd"/>
    </w:p>
    <w:p w14:paraId="62882AA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"The number of lines allowed for this program is between 3 and 25.  Please reenter the starting point, ending point, and increment: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1CD87B5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</w:p>
    <w:p w14:paraId="3800A76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= ((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-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) / increment) + </w:t>
      </w:r>
      <w:proofErr w:type="gramStart"/>
      <w:r w:rsidRPr="00194238">
        <w:rPr>
          <w:rFonts w:ascii="Times New Roman" w:hAnsi="Times New Roman" w:cs="Times New Roman"/>
        </w:rPr>
        <w:t>1;</w:t>
      </w:r>
      <w:proofErr w:type="gramEnd"/>
    </w:p>
    <w:p w14:paraId="0C23CCE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Lines: " &lt;&lt; </w:t>
      </w:r>
      <w:proofErr w:type="spellStart"/>
      <w:r w:rsidRPr="00194238">
        <w:rPr>
          <w:rFonts w:ascii="Times New Roman" w:hAnsi="Times New Roman" w:cs="Times New Roman"/>
        </w:rPr>
        <w:t>numLines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gramStart"/>
      <w:r w:rsidRPr="00194238">
        <w:rPr>
          <w:rFonts w:ascii="Times New Roman" w:hAnsi="Times New Roman" w:cs="Times New Roman"/>
        </w:rPr>
        <w:t>endl;</w:t>
      </w:r>
      <w:proofErr w:type="gramEnd"/>
    </w:p>
    <w:p w14:paraId="547783C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"Number of lines SAT"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0806E09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0AE34B17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CC46E5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26CA20A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while (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&lt;= 0 ||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&lt;=0 || increment &lt;=0) {</w:t>
      </w:r>
    </w:p>
    <w:p w14:paraId="3352813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nInvalid</w:t>
      </w:r>
      <w:proofErr w:type="spellEnd"/>
      <w:r w:rsidRPr="00194238">
        <w:rPr>
          <w:rFonts w:ascii="Times New Roman" w:hAnsi="Times New Roman" w:cs="Times New Roman"/>
        </w:rPr>
        <w:t xml:space="preserve"> input.  Starting point, ending point, and increment must be greater than 0."</w:t>
      </w:r>
    </w:p>
    <w:p w14:paraId="7F34658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    &lt;&lt; "Please input values again: 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18272B7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  <w:proofErr w:type="spellStart"/>
      <w:r w:rsidRPr="00194238">
        <w:rPr>
          <w:rFonts w:ascii="Times New Roman" w:hAnsi="Times New Roman" w:cs="Times New Roman"/>
        </w:rPr>
        <w:t>cin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&gt;&gt; </w:t>
      </w:r>
      <w:proofErr w:type="gramStart"/>
      <w:r w:rsidRPr="00194238">
        <w:rPr>
          <w:rFonts w:ascii="Times New Roman" w:hAnsi="Times New Roman" w:cs="Times New Roman"/>
        </w:rPr>
        <w:t>increment;</w:t>
      </w:r>
      <w:proofErr w:type="gramEnd"/>
    </w:p>
    <w:p w14:paraId="31BAEB7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}</w:t>
      </w:r>
    </w:p>
    <w:p w14:paraId="6AE8046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61FDCAE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</w:t>
      </w:r>
    </w:p>
    <w:p w14:paraId="605D872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7F1807A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spellStart"/>
      <w:proofErr w:type="gramEnd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* factor);</w:t>
      </w:r>
    </w:p>
    <w:p w14:paraId="57EAECA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</w:t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&lt;int</w:t>
      </w:r>
      <w:proofErr w:type="gramStart"/>
      <w:r w:rsidRPr="00194238">
        <w:rPr>
          <w:rFonts w:ascii="Times New Roman" w:hAnsi="Times New Roman" w:cs="Times New Roman"/>
        </w:rPr>
        <w:t>&gt;(</w:t>
      </w:r>
      <w:proofErr w:type="gramEnd"/>
      <w:r w:rsidRPr="00194238">
        <w:rPr>
          <w:rFonts w:ascii="Times New Roman" w:hAnsi="Times New Roman" w:cs="Times New Roman"/>
        </w:rPr>
        <w:t>increment * factor);</w:t>
      </w:r>
    </w:p>
    <w:p w14:paraId="6A86CD0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</w:p>
    <w:p w14:paraId="5073EB5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"Area and Volume of an Ellipsoid as Radius C Varies"</w:t>
      </w:r>
    </w:p>
    <w:p w14:paraId="0A176C9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"Radius a = " &lt;&lt; </w:t>
      </w:r>
      <w:proofErr w:type="spellStart"/>
      <w:r w:rsidRPr="00194238">
        <w:rPr>
          <w:rFonts w:ascii="Times New Roman" w:hAnsi="Times New Roman" w:cs="Times New Roman"/>
        </w:rPr>
        <w:t>userRada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8) &lt;&lt; " Radius b = " &lt;&lt; </w:t>
      </w:r>
      <w:proofErr w:type="spellStart"/>
      <w:r w:rsidRPr="00194238">
        <w:rPr>
          <w:rFonts w:ascii="Times New Roman" w:hAnsi="Times New Roman" w:cs="Times New Roman"/>
        </w:rPr>
        <w:t>userRadb</w:t>
      </w:r>
      <w:proofErr w:type="spellEnd"/>
    </w:p>
    <w:p w14:paraId="3FAE122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"Radius </w:t>
      </w:r>
      <w:proofErr w:type="gramStart"/>
      <w:r w:rsidRPr="00194238">
        <w:rPr>
          <w:rFonts w:ascii="Times New Roman" w:hAnsi="Times New Roman" w:cs="Times New Roman"/>
        </w:rPr>
        <w:t>C(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 xml:space="preserve">(10) &lt;&lt; "Area("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"^2)" &lt;&lt; </w:t>
      </w:r>
      <w:proofErr w:type="spell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(13)</w:t>
      </w:r>
    </w:p>
    <w:p w14:paraId="13FC5E6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&lt;&lt; "</w:t>
      </w:r>
      <w:proofErr w:type="gramStart"/>
      <w:r w:rsidRPr="00194238">
        <w:rPr>
          <w:rFonts w:ascii="Times New Roman" w:hAnsi="Times New Roman" w:cs="Times New Roman"/>
        </w:rPr>
        <w:t>Volume(</w:t>
      </w:r>
      <w:proofErr w:type="gramEnd"/>
      <w:r w:rsidRPr="00194238">
        <w:rPr>
          <w:rFonts w:ascii="Times New Roman" w:hAnsi="Times New Roman" w:cs="Times New Roman"/>
        </w:rPr>
        <w:t xml:space="preserve">" &lt;&lt; </w:t>
      </w:r>
      <w:proofErr w:type="spellStart"/>
      <w:r w:rsidRPr="00194238">
        <w:rPr>
          <w:rFonts w:ascii="Times New Roman" w:hAnsi="Times New Roman" w:cs="Times New Roman"/>
        </w:rPr>
        <w:t>userUnitChoice</w:t>
      </w:r>
      <w:proofErr w:type="spellEnd"/>
      <w:r w:rsidRPr="00194238">
        <w:rPr>
          <w:rFonts w:ascii="Times New Roman" w:hAnsi="Times New Roman" w:cs="Times New Roman"/>
        </w:rPr>
        <w:t xml:space="preserve"> &lt;&lt; "^3)"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53BF752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</w:t>
      </w:r>
    </w:p>
    <w:p w14:paraId="72FD64A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</w:t>
      </w:r>
      <w:proofErr w:type="gramStart"/>
      <w:r w:rsidRPr="00194238">
        <w:rPr>
          <w:rFonts w:ascii="Times New Roman" w:hAnsi="Times New Roman" w:cs="Times New Roman"/>
        </w:rPr>
        <w:t>for(</w:t>
      </w:r>
      <w:proofErr w:type="gramEnd"/>
      <w:r w:rsidRPr="00194238">
        <w:rPr>
          <w:rFonts w:ascii="Times New Roman" w:hAnsi="Times New Roman" w:cs="Times New Roman"/>
        </w:rPr>
        <w:t xml:space="preserve">int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intStart</w:t>
      </w:r>
      <w:proofErr w:type="spellEnd"/>
      <w:r w:rsidRPr="00194238">
        <w:rPr>
          <w:rFonts w:ascii="Times New Roman" w:hAnsi="Times New Roman" w:cs="Times New Roman"/>
        </w:rPr>
        <w:t xml:space="preserve">;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&lt;= </w:t>
      </w:r>
      <w:proofErr w:type="spellStart"/>
      <w:r w:rsidRPr="00194238">
        <w:rPr>
          <w:rFonts w:ascii="Times New Roman" w:hAnsi="Times New Roman" w:cs="Times New Roman"/>
        </w:rPr>
        <w:t>intEnd</w:t>
      </w:r>
      <w:proofErr w:type="spellEnd"/>
      <w:r w:rsidRPr="00194238">
        <w:rPr>
          <w:rFonts w:ascii="Times New Roman" w:hAnsi="Times New Roman" w:cs="Times New Roman"/>
        </w:rPr>
        <w:t xml:space="preserve">; i += </w:t>
      </w:r>
      <w:proofErr w:type="spellStart"/>
      <w:r w:rsidRPr="00194238">
        <w:rPr>
          <w:rFonts w:ascii="Times New Roman" w:hAnsi="Times New Roman" w:cs="Times New Roman"/>
        </w:rPr>
        <w:t>intIncrement</w:t>
      </w:r>
      <w:proofErr w:type="spellEnd"/>
      <w:r w:rsidRPr="00194238">
        <w:rPr>
          <w:rFonts w:ascii="Times New Roman" w:hAnsi="Times New Roman" w:cs="Times New Roman"/>
        </w:rPr>
        <w:t>) {</w:t>
      </w:r>
    </w:p>
    <w:p w14:paraId="7E0B498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r w:rsidRPr="00194238">
        <w:rPr>
          <w:rFonts w:ascii="Times New Roman" w:hAnsi="Times New Roman" w:cs="Times New Roman"/>
        </w:rPr>
        <w:tab/>
        <w:t xml:space="preserve">    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 = </w:t>
      </w:r>
      <w:proofErr w:type="spellStart"/>
      <w:r w:rsidRPr="00194238">
        <w:rPr>
          <w:rFonts w:ascii="Times New Roman" w:hAnsi="Times New Roman" w:cs="Times New Roman"/>
        </w:rPr>
        <w:t>static_cast</w:t>
      </w:r>
      <w:proofErr w:type="spellEnd"/>
      <w:r w:rsidRPr="00194238">
        <w:rPr>
          <w:rFonts w:ascii="Times New Roman" w:hAnsi="Times New Roman" w:cs="Times New Roman"/>
        </w:rPr>
        <w:t>&lt;double&gt;(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) / </w:t>
      </w:r>
      <w:proofErr w:type="gramStart"/>
      <w:r w:rsidRPr="00194238">
        <w:rPr>
          <w:rFonts w:ascii="Times New Roman" w:hAnsi="Times New Roman" w:cs="Times New Roman"/>
        </w:rPr>
        <w:t>factor;</w:t>
      </w:r>
      <w:proofErr w:type="gramEnd"/>
    </w:p>
    <w:p w14:paraId="1211EC9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fixed </w:t>
      </w:r>
    </w:p>
    <w:p w14:paraId="54ACFC4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(col1)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10) &lt;&lt; right &lt;&lt;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 xml:space="preserve"> </w:t>
      </w:r>
    </w:p>
    <w:p w14:paraId="0B57BAF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(col2)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areaLip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userRada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userRadb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idouble</w:t>
      </w:r>
      <w:proofErr w:type="spellEnd"/>
      <w:r w:rsidRPr="00194238">
        <w:rPr>
          <w:rFonts w:ascii="Times New Roman" w:hAnsi="Times New Roman" w:cs="Times New Roman"/>
        </w:rPr>
        <w:t>)</w:t>
      </w:r>
    </w:p>
    <w:p w14:paraId="3FAD4B6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setprecision</w:t>
      </w:r>
      <w:proofErr w:type="spellEnd"/>
      <w:r w:rsidRPr="00194238">
        <w:rPr>
          <w:rFonts w:ascii="Times New Roman" w:hAnsi="Times New Roman" w:cs="Times New Roman"/>
        </w:rPr>
        <w:t xml:space="preserve">(col3)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15) &lt;&lt; right &lt;&lt; </w:t>
      </w:r>
      <w:proofErr w:type="spellStart"/>
      <w:r w:rsidRPr="00194238">
        <w:rPr>
          <w:rFonts w:ascii="Times New Roman" w:hAnsi="Times New Roman" w:cs="Times New Roman"/>
        </w:rPr>
        <w:t>volLip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userRada</w:t>
      </w:r>
      <w:proofErr w:type="spellEnd"/>
      <w:r w:rsidRPr="00194238">
        <w:rPr>
          <w:rFonts w:ascii="Times New Roman" w:hAnsi="Times New Roman" w:cs="Times New Roman"/>
        </w:rPr>
        <w:t xml:space="preserve">, </w:t>
      </w:r>
      <w:proofErr w:type="spellStart"/>
      <w:r w:rsidRPr="00194238">
        <w:rPr>
          <w:rFonts w:ascii="Times New Roman" w:hAnsi="Times New Roman" w:cs="Times New Roman"/>
        </w:rPr>
        <w:t>userRadb,idouble</w:t>
      </w:r>
      <w:proofErr w:type="spellEnd"/>
      <w:r w:rsidRPr="00194238">
        <w:rPr>
          <w:rFonts w:ascii="Times New Roman" w:hAnsi="Times New Roman" w:cs="Times New Roman"/>
        </w:rPr>
        <w:t xml:space="preserve">)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7632CA4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}</w:t>
      </w:r>
    </w:p>
    <w:p w14:paraId="15868BB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                   </w:t>
      </w:r>
    </w:p>
    <w:p w14:paraId="65AAAC7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   </w:t>
      </w:r>
      <w:proofErr w:type="gramStart"/>
      <w:r w:rsidRPr="00194238">
        <w:rPr>
          <w:rFonts w:ascii="Times New Roman" w:hAnsi="Times New Roman" w:cs="Times New Roman"/>
        </w:rPr>
        <w:t>break;</w:t>
      </w:r>
      <w:proofErr w:type="gramEnd"/>
    </w:p>
    <w:p w14:paraId="5FA6576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}</w:t>
      </w:r>
    </w:p>
    <w:p w14:paraId="0B73B08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if (</w:t>
      </w:r>
      <w:proofErr w:type="spellStart"/>
      <w:r w:rsidRPr="00194238">
        <w:rPr>
          <w:rFonts w:ascii="Times New Roman" w:hAnsi="Times New Roman" w:cs="Times New Roman"/>
        </w:rPr>
        <w:t>userChoice</w:t>
      </w:r>
      <w:proofErr w:type="spellEnd"/>
      <w:r w:rsidRPr="00194238">
        <w:rPr>
          <w:rFonts w:ascii="Times New Roman" w:hAnsi="Times New Roman" w:cs="Times New Roman"/>
        </w:rPr>
        <w:t xml:space="preserve"> == 0) {</w:t>
      </w:r>
    </w:p>
    <w:p w14:paraId="704922E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  <w:r w:rsidRPr="00194238">
        <w:rPr>
          <w:rFonts w:ascii="Times New Roman" w:hAnsi="Times New Roman" w:cs="Times New Roman"/>
        </w:rPr>
        <w:tab/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"\</w:t>
      </w:r>
      <w:proofErr w:type="spellStart"/>
      <w:r w:rsidRPr="00194238">
        <w:rPr>
          <w:rFonts w:ascii="Times New Roman" w:hAnsi="Times New Roman" w:cs="Times New Roman"/>
        </w:rPr>
        <w:t>nProgram</w:t>
      </w:r>
      <w:proofErr w:type="spellEnd"/>
      <w:r w:rsidRPr="00194238">
        <w:rPr>
          <w:rFonts w:ascii="Times New Roman" w:hAnsi="Times New Roman" w:cs="Times New Roman"/>
        </w:rPr>
        <w:t xml:space="preserve"> Terminated</w:t>
      </w:r>
      <w:proofErr w:type="gramStart"/>
      <w:r w:rsidRPr="00194238">
        <w:rPr>
          <w:rFonts w:ascii="Times New Roman" w:hAnsi="Times New Roman" w:cs="Times New Roman"/>
        </w:rPr>
        <w:t>";</w:t>
      </w:r>
      <w:proofErr w:type="gramEnd"/>
    </w:p>
    <w:p w14:paraId="40CC162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  <w:r w:rsidRPr="00194238">
        <w:rPr>
          <w:rFonts w:ascii="Times New Roman" w:hAnsi="Times New Roman" w:cs="Times New Roman"/>
        </w:rPr>
        <w:tab/>
        <w:t xml:space="preserve">return </w:t>
      </w:r>
      <w:proofErr w:type="gramStart"/>
      <w:r w:rsidRPr="00194238">
        <w:rPr>
          <w:rFonts w:ascii="Times New Roman" w:hAnsi="Times New Roman" w:cs="Times New Roman"/>
        </w:rPr>
        <w:t>0;</w:t>
      </w:r>
      <w:proofErr w:type="gramEnd"/>
    </w:p>
    <w:p w14:paraId="707A150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  <w:t>}</w:t>
      </w:r>
    </w:p>
    <w:p w14:paraId="168699D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  <w:proofErr w:type="spellStart"/>
      <w:r w:rsidRPr="00194238">
        <w:rPr>
          <w:rFonts w:ascii="Times New Roman" w:hAnsi="Times New Roman" w:cs="Times New Roman"/>
        </w:rPr>
        <w:t>cout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</w:p>
    <w:p w14:paraId="44C8D2B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ab/>
      </w:r>
      <w:r w:rsidRPr="00194238">
        <w:rPr>
          <w:rFonts w:ascii="Times New Roman" w:hAnsi="Times New Roman" w:cs="Times New Roman"/>
        </w:rPr>
        <w:tab/>
        <w:t xml:space="preserve"> &lt;&lt; "Option 1: Cylinder with fixed height as radius varies. \n"</w:t>
      </w:r>
    </w:p>
    <w:p w14:paraId="6748180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2: Cylinder with fixed radius as height varies. \n"</w:t>
      </w:r>
    </w:p>
    <w:p w14:paraId="53CFDB0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3: Cone with fixed height as radius varies. \n"</w:t>
      </w:r>
    </w:p>
    <w:p w14:paraId="681284B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4: Cone with fixed radius as height varies. \n"</w:t>
      </w:r>
    </w:p>
    <w:p w14:paraId="297B47C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5: Ellipsoid with fixed radius a and b as radius c varies. \n"</w:t>
      </w:r>
    </w:p>
    <w:p w14:paraId="797CDC6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  &lt;&lt; "Option 0: Terminate Program" &lt;&lt; </w:t>
      </w:r>
      <w:proofErr w:type="spell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 xml:space="preserve"> &lt;&lt; </w:t>
      </w:r>
      <w:proofErr w:type="spellStart"/>
      <w:proofErr w:type="gramStart"/>
      <w:r w:rsidRPr="00194238">
        <w:rPr>
          <w:rFonts w:ascii="Times New Roman" w:hAnsi="Times New Roman" w:cs="Times New Roman"/>
        </w:rPr>
        <w:t>endl</w:t>
      </w:r>
      <w:proofErr w:type="spellEnd"/>
      <w:r w:rsidRPr="00194238">
        <w:rPr>
          <w:rFonts w:ascii="Times New Roman" w:hAnsi="Times New Roman" w:cs="Times New Roman"/>
        </w:rPr>
        <w:t>;</w:t>
      </w:r>
      <w:proofErr w:type="gramEnd"/>
    </w:p>
    <w:p w14:paraId="4620501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</w:p>
    <w:p w14:paraId="60AD086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} </w:t>
      </w:r>
      <w:proofErr w:type="gramStart"/>
      <w:r w:rsidRPr="00194238">
        <w:rPr>
          <w:rFonts w:ascii="Times New Roman" w:hAnsi="Times New Roman" w:cs="Times New Roman"/>
        </w:rPr>
        <w:t>while(</w:t>
      </w:r>
      <w:proofErr w:type="spellStart"/>
      <w:proofErr w:type="gramEnd"/>
      <w:r w:rsidRPr="00194238">
        <w:rPr>
          <w:rFonts w:ascii="Times New Roman" w:hAnsi="Times New Roman" w:cs="Times New Roman"/>
        </w:rPr>
        <w:t>userChoice</w:t>
      </w:r>
      <w:proofErr w:type="spellEnd"/>
      <w:r w:rsidRPr="00194238">
        <w:rPr>
          <w:rFonts w:ascii="Times New Roman" w:hAnsi="Times New Roman" w:cs="Times New Roman"/>
        </w:rPr>
        <w:t xml:space="preserve"> != 0);</w:t>
      </w:r>
    </w:p>
    <w:p w14:paraId="69290C6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</w:p>
    <w:p w14:paraId="66CE685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</w:p>
    <w:p w14:paraId="1786D5E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return </w:t>
      </w:r>
      <w:proofErr w:type="gramStart"/>
      <w:r w:rsidRPr="00194238">
        <w:rPr>
          <w:rFonts w:ascii="Times New Roman" w:hAnsi="Times New Roman" w:cs="Times New Roman"/>
        </w:rPr>
        <w:t>0;</w:t>
      </w:r>
      <w:proofErr w:type="gramEnd"/>
    </w:p>
    <w:p w14:paraId="2AC822F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}</w:t>
      </w:r>
    </w:p>
    <w:p w14:paraId="5AF2D5E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1047C7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// </w:t>
      </w:r>
      <w:proofErr w:type="spellStart"/>
      <w:r w:rsidRPr="00194238">
        <w:rPr>
          <w:rFonts w:ascii="Times New Roman" w:hAnsi="Times New Roman" w:cs="Times New Roman"/>
        </w:rPr>
        <w:t>areaCyl</w:t>
      </w:r>
      <w:proofErr w:type="spellEnd"/>
      <w:r w:rsidRPr="00194238">
        <w:rPr>
          <w:rFonts w:ascii="Times New Roman" w:hAnsi="Times New Roman" w:cs="Times New Roman"/>
        </w:rPr>
        <w:t xml:space="preserve"> calculates the area of a cylinder with inputs of height and radius and output of area. </w:t>
      </w:r>
    </w:p>
    <w:p w14:paraId="1426FB7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areaCyl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 radius, double height) {</w:t>
      </w:r>
    </w:p>
    <w:p w14:paraId="368A5DE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double area = 2*</w:t>
      </w:r>
      <w:proofErr w:type="spellStart"/>
      <w:proofErr w:type="gramStart"/>
      <w:r w:rsidRPr="00194238">
        <w:rPr>
          <w:rFonts w:ascii="Times New Roman" w:hAnsi="Times New Roman" w:cs="Times New Roman"/>
        </w:rPr>
        <w:t>acos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-1.0)*radius*height;</w:t>
      </w:r>
    </w:p>
    <w:p w14:paraId="75410D9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return </w:t>
      </w:r>
      <w:proofErr w:type="gramStart"/>
      <w:r w:rsidRPr="00194238">
        <w:rPr>
          <w:rFonts w:ascii="Times New Roman" w:hAnsi="Times New Roman" w:cs="Times New Roman"/>
        </w:rPr>
        <w:t>area;</w:t>
      </w:r>
      <w:proofErr w:type="gramEnd"/>
    </w:p>
    <w:p w14:paraId="5BB2DC7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}</w:t>
      </w:r>
    </w:p>
    <w:p w14:paraId="77C11BF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// </w:t>
      </w:r>
      <w:proofErr w:type="spellStart"/>
      <w:r w:rsidRPr="00194238">
        <w:rPr>
          <w:rFonts w:ascii="Times New Roman" w:hAnsi="Times New Roman" w:cs="Times New Roman"/>
        </w:rPr>
        <w:t>volCyl</w:t>
      </w:r>
      <w:proofErr w:type="spellEnd"/>
      <w:r w:rsidRPr="00194238">
        <w:rPr>
          <w:rFonts w:ascii="Times New Roman" w:hAnsi="Times New Roman" w:cs="Times New Roman"/>
        </w:rPr>
        <w:t xml:space="preserve"> calculates the volume of a cylinder with inputs of radius and height and output of volume.</w:t>
      </w:r>
    </w:p>
    <w:p w14:paraId="4659F4C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volCyl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 radius, double height){</w:t>
      </w:r>
    </w:p>
    <w:p w14:paraId="04100C1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double volume = </w:t>
      </w:r>
      <w:proofErr w:type="spellStart"/>
      <w:proofErr w:type="gramStart"/>
      <w:r w:rsidRPr="00194238">
        <w:rPr>
          <w:rFonts w:ascii="Times New Roman" w:hAnsi="Times New Roman" w:cs="Times New Roman"/>
        </w:rPr>
        <w:t>acos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-1.0) * radius * radius * height;</w:t>
      </w:r>
    </w:p>
    <w:p w14:paraId="76ACEF7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return </w:t>
      </w:r>
      <w:proofErr w:type="gramStart"/>
      <w:r w:rsidRPr="00194238">
        <w:rPr>
          <w:rFonts w:ascii="Times New Roman" w:hAnsi="Times New Roman" w:cs="Times New Roman"/>
        </w:rPr>
        <w:t>volume;</w:t>
      </w:r>
      <w:proofErr w:type="gramEnd"/>
    </w:p>
    <w:p w14:paraId="636AFCD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}</w:t>
      </w:r>
    </w:p>
    <w:p w14:paraId="1A72E43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// </w:t>
      </w:r>
      <w:proofErr w:type="spellStart"/>
      <w:r w:rsidRPr="00194238">
        <w:rPr>
          <w:rFonts w:ascii="Times New Roman" w:hAnsi="Times New Roman" w:cs="Times New Roman"/>
        </w:rPr>
        <w:t>areaCone</w:t>
      </w:r>
      <w:proofErr w:type="spellEnd"/>
      <w:r w:rsidRPr="00194238">
        <w:rPr>
          <w:rFonts w:ascii="Times New Roman" w:hAnsi="Times New Roman" w:cs="Times New Roman"/>
        </w:rPr>
        <w:t xml:space="preserve"> calculates the area of a cone with inputs radius and height and output of area. </w:t>
      </w:r>
    </w:p>
    <w:p w14:paraId="44AA654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areaCone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 radius, double height){</w:t>
      </w:r>
    </w:p>
    <w:p w14:paraId="57FC375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double area = </w:t>
      </w:r>
      <w:proofErr w:type="spellStart"/>
      <w:r w:rsidRPr="00194238">
        <w:rPr>
          <w:rFonts w:ascii="Times New Roman" w:hAnsi="Times New Roman" w:cs="Times New Roman"/>
        </w:rPr>
        <w:t>acos</w:t>
      </w:r>
      <w:proofErr w:type="spellEnd"/>
      <w:r w:rsidRPr="00194238">
        <w:rPr>
          <w:rFonts w:ascii="Times New Roman" w:hAnsi="Times New Roman" w:cs="Times New Roman"/>
        </w:rPr>
        <w:t>(-1.</w:t>
      </w:r>
      <w:proofErr w:type="gramStart"/>
      <w:r w:rsidRPr="00194238">
        <w:rPr>
          <w:rFonts w:ascii="Times New Roman" w:hAnsi="Times New Roman" w:cs="Times New Roman"/>
        </w:rPr>
        <w:t>0)*</w:t>
      </w:r>
      <w:proofErr w:type="gramEnd"/>
      <w:r w:rsidRPr="00194238">
        <w:rPr>
          <w:rFonts w:ascii="Times New Roman" w:hAnsi="Times New Roman" w:cs="Times New Roman"/>
        </w:rPr>
        <w:t>radius*sqrt(radius*</w:t>
      </w:r>
      <w:proofErr w:type="spellStart"/>
      <w:r w:rsidRPr="00194238">
        <w:rPr>
          <w:rFonts w:ascii="Times New Roman" w:hAnsi="Times New Roman" w:cs="Times New Roman"/>
        </w:rPr>
        <w:t>radius+height</w:t>
      </w:r>
      <w:proofErr w:type="spellEnd"/>
      <w:r w:rsidRPr="00194238">
        <w:rPr>
          <w:rFonts w:ascii="Times New Roman" w:hAnsi="Times New Roman" w:cs="Times New Roman"/>
        </w:rPr>
        <w:t>*height);</w:t>
      </w:r>
    </w:p>
    <w:p w14:paraId="01E33F8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return </w:t>
      </w:r>
      <w:proofErr w:type="gramStart"/>
      <w:r w:rsidRPr="00194238">
        <w:rPr>
          <w:rFonts w:ascii="Times New Roman" w:hAnsi="Times New Roman" w:cs="Times New Roman"/>
        </w:rPr>
        <w:t>area;</w:t>
      </w:r>
      <w:proofErr w:type="gramEnd"/>
    </w:p>
    <w:p w14:paraId="0608BF6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}</w:t>
      </w:r>
    </w:p>
    <w:p w14:paraId="18A30C4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// </w:t>
      </w:r>
      <w:proofErr w:type="spellStart"/>
      <w:r w:rsidRPr="00194238">
        <w:rPr>
          <w:rFonts w:ascii="Times New Roman" w:hAnsi="Times New Roman" w:cs="Times New Roman"/>
        </w:rPr>
        <w:t>volCone</w:t>
      </w:r>
      <w:proofErr w:type="spellEnd"/>
      <w:r w:rsidRPr="00194238">
        <w:rPr>
          <w:rFonts w:ascii="Times New Roman" w:hAnsi="Times New Roman" w:cs="Times New Roman"/>
        </w:rPr>
        <w:t xml:space="preserve"> calculates the volume of a cone with inputs of radius and height and output of volume.  </w:t>
      </w:r>
    </w:p>
    <w:p w14:paraId="421B3CC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volCone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>double radius, double height){</w:t>
      </w:r>
    </w:p>
    <w:p w14:paraId="29F6867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double volume = (1.0/</w:t>
      </w:r>
      <w:proofErr w:type="gramStart"/>
      <w:r w:rsidRPr="00194238">
        <w:rPr>
          <w:rFonts w:ascii="Times New Roman" w:hAnsi="Times New Roman" w:cs="Times New Roman"/>
        </w:rPr>
        <w:t>3)*</w:t>
      </w:r>
      <w:proofErr w:type="spellStart"/>
      <w:proofErr w:type="gramEnd"/>
      <w:r w:rsidRPr="00194238">
        <w:rPr>
          <w:rFonts w:ascii="Times New Roman" w:hAnsi="Times New Roman" w:cs="Times New Roman"/>
        </w:rPr>
        <w:t>acos</w:t>
      </w:r>
      <w:proofErr w:type="spellEnd"/>
      <w:r w:rsidRPr="00194238">
        <w:rPr>
          <w:rFonts w:ascii="Times New Roman" w:hAnsi="Times New Roman" w:cs="Times New Roman"/>
        </w:rPr>
        <w:t>(-1.0)*radius*radius*height;</w:t>
      </w:r>
    </w:p>
    <w:p w14:paraId="7190D32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return </w:t>
      </w:r>
      <w:proofErr w:type="gramStart"/>
      <w:r w:rsidRPr="00194238">
        <w:rPr>
          <w:rFonts w:ascii="Times New Roman" w:hAnsi="Times New Roman" w:cs="Times New Roman"/>
        </w:rPr>
        <w:t>volume;</w:t>
      </w:r>
      <w:proofErr w:type="gramEnd"/>
    </w:p>
    <w:p w14:paraId="5C005B4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}</w:t>
      </w:r>
    </w:p>
    <w:p w14:paraId="14BB696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// </w:t>
      </w:r>
      <w:proofErr w:type="spellStart"/>
      <w:r w:rsidRPr="00194238">
        <w:rPr>
          <w:rFonts w:ascii="Times New Roman" w:hAnsi="Times New Roman" w:cs="Times New Roman"/>
        </w:rPr>
        <w:t>areaLip</w:t>
      </w:r>
      <w:proofErr w:type="spellEnd"/>
      <w:r w:rsidRPr="00194238">
        <w:rPr>
          <w:rFonts w:ascii="Times New Roman" w:hAnsi="Times New Roman" w:cs="Times New Roman"/>
        </w:rPr>
        <w:t xml:space="preserve"> calculates the area of an ellipsoid with inputs of radii a, b, and c with outputs of area.</w:t>
      </w:r>
    </w:p>
    <w:p w14:paraId="74C6378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areaLip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double </w:t>
      </w:r>
      <w:proofErr w:type="spellStart"/>
      <w:r w:rsidRPr="00194238">
        <w:rPr>
          <w:rFonts w:ascii="Times New Roman" w:hAnsi="Times New Roman" w:cs="Times New Roman"/>
        </w:rPr>
        <w:t>rada</w:t>
      </w:r>
      <w:proofErr w:type="spellEnd"/>
      <w:r w:rsidRPr="00194238">
        <w:rPr>
          <w:rFonts w:ascii="Times New Roman" w:hAnsi="Times New Roman" w:cs="Times New Roman"/>
        </w:rPr>
        <w:t xml:space="preserve">, double </w:t>
      </w:r>
      <w:proofErr w:type="spellStart"/>
      <w:r w:rsidRPr="00194238">
        <w:rPr>
          <w:rFonts w:ascii="Times New Roman" w:hAnsi="Times New Roman" w:cs="Times New Roman"/>
        </w:rPr>
        <w:t>radb</w:t>
      </w:r>
      <w:proofErr w:type="spellEnd"/>
      <w:r w:rsidRPr="00194238">
        <w:rPr>
          <w:rFonts w:ascii="Times New Roman" w:hAnsi="Times New Roman" w:cs="Times New Roman"/>
        </w:rPr>
        <w:t xml:space="preserve">, double </w:t>
      </w:r>
      <w:proofErr w:type="spellStart"/>
      <w:r w:rsidRPr="00194238">
        <w:rPr>
          <w:rFonts w:ascii="Times New Roman" w:hAnsi="Times New Roman" w:cs="Times New Roman"/>
        </w:rPr>
        <w:t>radc</w:t>
      </w:r>
      <w:proofErr w:type="spellEnd"/>
      <w:r w:rsidRPr="00194238">
        <w:rPr>
          <w:rFonts w:ascii="Times New Roman" w:hAnsi="Times New Roman" w:cs="Times New Roman"/>
        </w:rPr>
        <w:t>){</w:t>
      </w:r>
    </w:p>
    <w:p w14:paraId="734D23F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double area, </w:t>
      </w:r>
      <w:proofErr w:type="gramStart"/>
      <w:r w:rsidRPr="00194238">
        <w:rPr>
          <w:rFonts w:ascii="Times New Roman" w:hAnsi="Times New Roman" w:cs="Times New Roman"/>
        </w:rPr>
        <w:t>fraction;</w:t>
      </w:r>
      <w:proofErr w:type="gramEnd"/>
    </w:p>
    <w:p w14:paraId="7169803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fraction = pow(</w:t>
      </w:r>
      <w:proofErr w:type="spellStart"/>
      <w:r w:rsidRPr="00194238">
        <w:rPr>
          <w:rFonts w:ascii="Times New Roman" w:hAnsi="Times New Roman" w:cs="Times New Roman"/>
        </w:rPr>
        <w:t>rada</w:t>
      </w:r>
      <w:proofErr w:type="spellEnd"/>
      <w:r w:rsidRPr="00194238">
        <w:rPr>
          <w:rFonts w:ascii="Times New Roman" w:hAnsi="Times New Roman" w:cs="Times New Roman"/>
        </w:rPr>
        <w:t>*radb,1.6) + pow(</w:t>
      </w:r>
      <w:proofErr w:type="spellStart"/>
      <w:r w:rsidRPr="00194238">
        <w:rPr>
          <w:rFonts w:ascii="Times New Roman" w:hAnsi="Times New Roman" w:cs="Times New Roman"/>
        </w:rPr>
        <w:t>rada</w:t>
      </w:r>
      <w:proofErr w:type="spellEnd"/>
      <w:r w:rsidRPr="00194238">
        <w:rPr>
          <w:rFonts w:ascii="Times New Roman" w:hAnsi="Times New Roman" w:cs="Times New Roman"/>
        </w:rPr>
        <w:t>*radc,1.6) + pow(</w:t>
      </w:r>
      <w:proofErr w:type="spellStart"/>
      <w:r w:rsidRPr="00194238">
        <w:rPr>
          <w:rFonts w:ascii="Times New Roman" w:hAnsi="Times New Roman" w:cs="Times New Roman"/>
        </w:rPr>
        <w:t>radb</w:t>
      </w:r>
      <w:proofErr w:type="spellEnd"/>
      <w:r w:rsidRPr="00194238">
        <w:rPr>
          <w:rFonts w:ascii="Times New Roman" w:hAnsi="Times New Roman" w:cs="Times New Roman"/>
        </w:rPr>
        <w:t>*radc,1.6</w:t>
      </w:r>
      <w:proofErr w:type="gramStart"/>
      <w:r w:rsidRPr="00194238">
        <w:rPr>
          <w:rFonts w:ascii="Times New Roman" w:hAnsi="Times New Roman" w:cs="Times New Roman"/>
        </w:rPr>
        <w:t>);</w:t>
      </w:r>
      <w:proofErr w:type="gramEnd"/>
    </w:p>
    <w:p w14:paraId="776799F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area = 4*</w:t>
      </w:r>
      <w:proofErr w:type="spellStart"/>
      <w:r w:rsidRPr="00194238">
        <w:rPr>
          <w:rFonts w:ascii="Times New Roman" w:hAnsi="Times New Roman" w:cs="Times New Roman"/>
        </w:rPr>
        <w:t>acos</w:t>
      </w:r>
      <w:proofErr w:type="spellEnd"/>
      <w:r w:rsidRPr="00194238">
        <w:rPr>
          <w:rFonts w:ascii="Times New Roman" w:hAnsi="Times New Roman" w:cs="Times New Roman"/>
        </w:rPr>
        <w:t>(-1.</w:t>
      </w:r>
      <w:proofErr w:type="gramStart"/>
      <w:r w:rsidRPr="00194238">
        <w:rPr>
          <w:rFonts w:ascii="Times New Roman" w:hAnsi="Times New Roman" w:cs="Times New Roman"/>
        </w:rPr>
        <w:t>0)*</w:t>
      </w:r>
      <w:proofErr w:type="gramEnd"/>
      <w:r w:rsidRPr="00194238">
        <w:rPr>
          <w:rFonts w:ascii="Times New Roman" w:hAnsi="Times New Roman" w:cs="Times New Roman"/>
        </w:rPr>
        <w:t>pow(fraction/3.0,1.0/1.6);</w:t>
      </w:r>
    </w:p>
    <w:p w14:paraId="5C8A5B3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return </w:t>
      </w:r>
      <w:proofErr w:type="gramStart"/>
      <w:r w:rsidRPr="00194238">
        <w:rPr>
          <w:rFonts w:ascii="Times New Roman" w:hAnsi="Times New Roman" w:cs="Times New Roman"/>
        </w:rPr>
        <w:t>area;</w:t>
      </w:r>
      <w:proofErr w:type="gramEnd"/>
    </w:p>
    <w:p w14:paraId="42D9452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}</w:t>
      </w:r>
    </w:p>
    <w:p w14:paraId="243E1D7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// </w:t>
      </w:r>
      <w:proofErr w:type="spellStart"/>
      <w:r w:rsidRPr="00194238">
        <w:rPr>
          <w:rFonts w:ascii="Times New Roman" w:hAnsi="Times New Roman" w:cs="Times New Roman"/>
        </w:rPr>
        <w:t>volLip</w:t>
      </w:r>
      <w:proofErr w:type="spellEnd"/>
      <w:r w:rsidRPr="00194238">
        <w:rPr>
          <w:rFonts w:ascii="Times New Roman" w:hAnsi="Times New Roman" w:cs="Times New Roman"/>
        </w:rPr>
        <w:t xml:space="preserve"> calculates the volume of an ellipsoid with inputs of radii a, b, and c with outputs of volume.  </w:t>
      </w:r>
    </w:p>
    <w:p w14:paraId="7DFE331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double </w:t>
      </w:r>
      <w:proofErr w:type="spellStart"/>
      <w:proofErr w:type="gramStart"/>
      <w:r w:rsidRPr="00194238">
        <w:rPr>
          <w:rFonts w:ascii="Times New Roman" w:hAnsi="Times New Roman" w:cs="Times New Roman"/>
        </w:rPr>
        <w:t>volLip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double </w:t>
      </w:r>
      <w:proofErr w:type="spellStart"/>
      <w:r w:rsidRPr="00194238">
        <w:rPr>
          <w:rFonts w:ascii="Times New Roman" w:hAnsi="Times New Roman" w:cs="Times New Roman"/>
        </w:rPr>
        <w:t>rada</w:t>
      </w:r>
      <w:proofErr w:type="spellEnd"/>
      <w:r w:rsidRPr="00194238">
        <w:rPr>
          <w:rFonts w:ascii="Times New Roman" w:hAnsi="Times New Roman" w:cs="Times New Roman"/>
        </w:rPr>
        <w:t xml:space="preserve">, double </w:t>
      </w:r>
      <w:proofErr w:type="spellStart"/>
      <w:r w:rsidRPr="00194238">
        <w:rPr>
          <w:rFonts w:ascii="Times New Roman" w:hAnsi="Times New Roman" w:cs="Times New Roman"/>
        </w:rPr>
        <w:t>radb</w:t>
      </w:r>
      <w:proofErr w:type="spellEnd"/>
      <w:r w:rsidRPr="00194238">
        <w:rPr>
          <w:rFonts w:ascii="Times New Roman" w:hAnsi="Times New Roman" w:cs="Times New Roman"/>
        </w:rPr>
        <w:t xml:space="preserve">, double </w:t>
      </w:r>
      <w:proofErr w:type="spellStart"/>
      <w:r w:rsidRPr="00194238">
        <w:rPr>
          <w:rFonts w:ascii="Times New Roman" w:hAnsi="Times New Roman" w:cs="Times New Roman"/>
        </w:rPr>
        <w:t>radc</w:t>
      </w:r>
      <w:proofErr w:type="spellEnd"/>
      <w:r w:rsidRPr="00194238">
        <w:rPr>
          <w:rFonts w:ascii="Times New Roman" w:hAnsi="Times New Roman" w:cs="Times New Roman"/>
        </w:rPr>
        <w:t>){</w:t>
      </w:r>
    </w:p>
    <w:p w14:paraId="1BFA6AF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double volume = 4/3.0 * </w:t>
      </w:r>
      <w:proofErr w:type="spellStart"/>
      <w:proofErr w:type="gramStart"/>
      <w:r w:rsidRPr="00194238">
        <w:rPr>
          <w:rFonts w:ascii="Times New Roman" w:hAnsi="Times New Roman" w:cs="Times New Roman"/>
        </w:rPr>
        <w:t>acos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-1.0) * </w:t>
      </w:r>
      <w:proofErr w:type="spellStart"/>
      <w:r w:rsidRPr="00194238">
        <w:rPr>
          <w:rFonts w:ascii="Times New Roman" w:hAnsi="Times New Roman" w:cs="Times New Roman"/>
        </w:rPr>
        <w:t>rada</w:t>
      </w:r>
      <w:proofErr w:type="spellEnd"/>
      <w:r w:rsidRPr="00194238">
        <w:rPr>
          <w:rFonts w:ascii="Times New Roman" w:hAnsi="Times New Roman" w:cs="Times New Roman"/>
        </w:rPr>
        <w:t xml:space="preserve"> * </w:t>
      </w:r>
      <w:proofErr w:type="spellStart"/>
      <w:r w:rsidRPr="00194238">
        <w:rPr>
          <w:rFonts w:ascii="Times New Roman" w:hAnsi="Times New Roman" w:cs="Times New Roman"/>
        </w:rPr>
        <w:t>radb</w:t>
      </w:r>
      <w:proofErr w:type="spellEnd"/>
      <w:r w:rsidRPr="00194238">
        <w:rPr>
          <w:rFonts w:ascii="Times New Roman" w:hAnsi="Times New Roman" w:cs="Times New Roman"/>
        </w:rPr>
        <w:t xml:space="preserve"> * </w:t>
      </w:r>
      <w:proofErr w:type="spellStart"/>
      <w:r w:rsidRPr="00194238">
        <w:rPr>
          <w:rFonts w:ascii="Times New Roman" w:hAnsi="Times New Roman" w:cs="Times New Roman"/>
        </w:rPr>
        <w:t>radc</w:t>
      </w:r>
      <w:proofErr w:type="spellEnd"/>
      <w:r w:rsidRPr="00194238">
        <w:rPr>
          <w:rFonts w:ascii="Times New Roman" w:hAnsi="Times New Roman" w:cs="Times New Roman"/>
        </w:rPr>
        <w:t>;</w:t>
      </w:r>
    </w:p>
    <w:p w14:paraId="70E68AB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return </w:t>
      </w:r>
      <w:proofErr w:type="gramStart"/>
      <w:r w:rsidRPr="00194238">
        <w:rPr>
          <w:rFonts w:ascii="Times New Roman" w:hAnsi="Times New Roman" w:cs="Times New Roman"/>
        </w:rPr>
        <w:t>volume;</w:t>
      </w:r>
      <w:proofErr w:type="gramEnd"/>
    </w:p>
    <w:p w14:paraId="5764EB3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}</w:t>
      </w:r>
    </w:p>
    <w:p w14:paraId="55A0A1A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/* Didn't save any lines of code</w:t>
      </w:r>
    </w:p>
    <w:p w14:paraId="0E675DF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bool </w:t>
      </w:r>
      <w:proofErr w:type="spellStart"/>
      <w:proofErr w:type="gramStart"/>
      <w:r w:rsidRPr="00194238">
        <w:rPr>
          <w:rFonts w:ascii="Times New Roman" w:hAnsi="Times New Roman" w:cs="Times New Roman"/>
        </w:rPr>
        <w:t>isValidInput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double 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, double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, double increment, int </w:t>
      </w:r>
      <w:proofErr w:type="spellStart"/>
      <w:r w:rsidRPr="00194238">
        <w:rPr>
          <w:rFonts w:ascii="Times New Roman" w:hAnsi="Times New Roman" w:cs="Times New Roman"/>
        </w:rPr>
        <w:t>userSetDec</w:t>
      </w:r>
      <w:proofErr w:type="spellEnd"/>
      <w:r w:rsidRPr="00194238">
        <w:rPr>
          <w:rFonts w:ascii="Times New Roman" w:hAnsi="Times New Roman" w:cs="Times New Roman"/>
        </w:rPr>
        <w:t>) {</w:t>
      </w:r>
    </w:p>
    <w:p w14:paraId="2E8D7B3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</w:t>
      </w:r>
      <w:proofErr w:type="gramStart"/>
      <w:r w:rsidRPr="00194238">
        <w:rPr>
          <w:rFonts w:ascii="Times New Roman" w:hAnsi="Times New Roman" w:cs="Times New Roman"/>
        </w:rPr>
        <w:t>return !</w:t>
      </w:r>
      <w:proofErr w:type="gramEnd"/>
      <w:r w:rsidRPr="00194238">
        <w:rPr>
          <w:rFonts w:ascii="Times New Roman" w:hAnsi="Times New Roman" w:cs="Times New Roman"/>
        </w:rPr>
        <w:t>(</w:t>
      </w:r>
      <w:proofErr w:type="spellStart"/>
      <w:r w:rsidRPr="00194238">
        <w:rPr>
          <w:rFonts w:ascii="Times New Roman" w:hAnsi="Times New Roman" w:cs="Times New Roman"/>
        </w:rPr>
        <w:t>userStart</w:t>
      </w:r>
      <w:proofErr w:type="spellEnd"/>
      <w:r w:rsidRPr="00194238">
        <w:rPr>
          <w:rFonts w:ascii="Times New Roman" w:hAnsi="Times New Roman" w:cs="Times New Roman"/>
        </w:rPr>
        <w:t xml:space="preserve"> &lt;= 0 || </w:t>
      </w:r>
      <w:proofErr w:type="spellStart"/>
      <w:r w:rsidRPr="00194238">
        <w:rPr>
          <w:rFonts w:ascii="Times New Roman" w:hAnsi="Times New Roman" w:cs="Times New Roman"/>
        </w:rPr>
        <w:t>userEnd</w:t>
      </w:r>
      <w:proofErr w:type="spellEnd"/>
      <w:r w:rsidRPr="00194238">
        <w:rPr>
          <w:rFonts w:ascii="Times New Roman" w:hAnsi="Times New Roman" w:cs="Times New Roman"/>
        </w:rPr>
        <w:t xml:space="preserve"> &lt;= 0 || increment &lt;= 0 || </w:t>
      </w:r>
      <w:proofErr w:type="spellStart"/>
      <w:r w:rsidRPr="00194238">
        <w:rPr>
          <w:rFonts w:ascii="Times New Roman" w:hAnsi="Times New Roman" w:cs="Times New Roman"/>
        </w:rPr>
        <w:t>userSetDec</w:t>
      </w:r>
      <w:proofErr w:type="spellEnd"/>
      <w:r w:rsidRPr="00194238">
        <w:rPr>
          <w:rFonts w:ascii="Times New Roman" w:hAnsi="Times New Roman" w:cs="Times New Roman"/>
        </w:rPr>
        <w:t xml:space="preserve"> &lt;= 0 || </w:t>
      </w:r>
      <w:proofErr w:type="spellStart"/>
      <w:r w:rsidRPr="00194238">
        <w:rPr>
          <w:rFonts w:ascii="Times New Roman" w:hAnsi="Times New Roman" w:cs="Times New Roman"/>
        </w:rPr>
        <w:t>userSetDec</w:t>
      </w:r>
      <w:proofErr w:type="spellEnd"/>
      <w:r w:rsidRPr="00194238">
        <w:rPr>
          <w:rFonts w:ascii="Times New Roman" w:hAnsi="Times New Roman" w:cs="Times New Roman"/>
        </w:rPr>
        <w:t xml:space="preserve"> &gt; 5);</w:t>
      </w:r>
    </w:p>
    <w:p w14:paraId="62D02CD9" w14:textId="04BCD1B0" w:rsidR="00243853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}*/</w:t>
      </w:r>
    </w:p>
    <w:p w14:paraId="5365ABE7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6CB1AA6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DA7E926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A25272F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D8F96DC" w14:textId="693C9DA2" w:rsidR="00E12E45" w:rsidRPr="00194238" w:rsidRDefault="00E12E45" w:rsidP="00E12E45">
      <w:pPr>
        <w:jc w:val="center"/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Test Cases</w:t>
      </w:r>
    </w:p>
    <w:p w14:paraId="6120E9A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>This program produces different tables of values based on user input.</w:t>
      </w:r>
    </w:p>
    <w:p w14:paraId="46B0FC5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1: Cylinder with fixed height as radius varies.</w:t>
      </w:r>
    </w:p>
    <w:p w14:paraId="0ECD90C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2: Cylinder with fixed radius as height varies.</w:t>
      </w:r>
    </w:p>
    <w:p w14:paraId="7F38608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3: Cone with fixed height as radius varies.</w:t>
      </w:r>
    </w:p>
    <w:p w14:paraId="30DC48B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4: Cone with fixed radius as height varies.</w:t>
      </w:r>
    </w:p>
    <w:p w14:paraId="0DDEE33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5: Ellipsoid with fixed radius a and b as radius c varies.</w:t>
      </w:r>
    </w:p>
    <w:p w14:paraId="3ABF47B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0: Terminate Program</w:t>
      </w:r>
    </w:p>
    <w:p w14:paraId="572EFAB1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0542F85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78AFC54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values of 1 - 5: 5</w:t>
      </w:r>
    </w:p>
    <w:p w14:paraId="0A3004F8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6F3B5F5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Please enter the desired units in the form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or I for inches, f or F for feet,</w:t>
      </w:r>
    </w:p>
    <w:p w14:paraId="53C607E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m or M for meters, and c or C for centimeters: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</w:p>
    <w:p w14:paraId="6F2A7E89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C454880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8FB44B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1: 1</w:t>
      </w:r>
    </w:p>
    <w:p w14:paraId="7A882819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4773E7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2: 2</w:t>
      </w:r>
    </w:p>
    <w:p w14:paraId="7DA35C86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7F217AF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3: 2</w:t>
      </w:r>
    </w:p>
    <w:p w14:paraId="427719F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6E2CEB0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radius a: 10</w:t>
      </w:r>
    </w:p>
    <w:p w14:paraId="4C416FD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radius b: 20</w:t>
      </w:r>
    </w:p>
    <w:p w14:paraId="056D691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the starting radius, ending radius, and the increment for radius C: 25.0</w:t>
      </w:r>
    </w:p>
    <w:p w14:paraId="5165A89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30.0</w:t>
      </w:r>
    </w:p>
    <w:p w14:paraId="44009D4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0.5</w:t>
      </w:r>
    </w:p>
    <w:p w14:paraId="669E045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719076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Area and Volume of an Ellipsoid as Radius C Varies</w:t>
      </w:r>
    </w:p>
    <w:p w14:paraId="763E8C3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Radius a = 10 Radius b = 20</w:t>
      </w:r>
    </w:p>
    <w:p w14:paraId="58959C27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7E94685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Radius C(</w:t>
      </w:r>
      <w:proofErr w:type="gramStart"/>
      <w:r w:rsidRPr="00194238">
        <w:rPr>
          <w:rFonts w:ascii="Times New Roman" w:hAnsi="Times New Roman" w:cs="Times New Roman"/>
        </w:rPr>
        <w:t xml:space="preserve">in)   </w:t>
      </w:r>
      <w:proofErr w:type="gramEnd"/>
      <w:r w:rsidRPr="00194238">
        <w:rPr>
          <w:rFonts w:ascii="Times New Roman" w:hAnsi="Times New Roman" w:cs="Times New Roman"/>
        </w:rPr>
        <w:t xml:space="preserve">  Area(in^2)      Volume(in^3)</w:t>
      </w:r>
    </w:p>
    <w:p w14:paraId="1E73F28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25.0        4176.43       20943.95</w:t>
      </w:r>
    </w:p>
    <w:p w14:paraId="612CEB5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25.5        4247.67       21362.83</w:t>
      </w:r>
    </w:p>
    <w:p w14:paraId="134DDDA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  26.0        4319.03       21781.71</w:t>
      </w:r>
    </w:p>
    <w:p w14:paraId="2D3BF54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26.5        4390.50       22200.59</w:t>
      </w:r>
    </w:p>
    <w:p w14:paraId="703C85F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27.0        4462.08       22619.47</w:t>
      </w:r>
    </w:p>
    <w:p w14:paraId="5CEB6BC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27.5        4533.77       23038.35</w:t>
      </w:r>
    </w:p>
    <w:p w14:paraId="4E91B90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28.0        4605.56       23457.23</w:t>
      </w:r>
    </w:p>
    <w:p w14:paraId="477453A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28.5        4677.45       23876.10</w:t>
      </w:r>
    </w:p>
    <w:p w14:paraId="54BA0F2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29.0        4749.43       24294.98</w:t>
      </w:r>
    </w:p>
    <w:p w14:paraId="00E40AB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29.5        4821.50       24713.86</w:t>
      </w:r>
    </w:p>
    <w:p w14:paraId="477B9CC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30.0        4893.66       25132.74</w:t>
      </w:r>
    </w:p>
    <w:p w14:paraId="6C3AE5D2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A8F98EF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61EAD52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1: Cylinder with fixed height as radius varies.</w:t>
      </w:r>
    </w:p>
    <w:p w14:paraId="0900FCB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2: Cylinder with fixed radius as height varies.</w:t>
      </w:r>
    </w:p>
    <w:p w14:paraId="05EB920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3: Cone with fixed height as radius varies.</w:t>
      </w:r>
    </w:p>
    <w:p w14:paraId="394E146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4: Cone with fixed radius as height varies.</w:t>
      </w:r>
    </w:p>
    <w:p w14:paraId="0372531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5: Ellipsoid with fixed radius a and b as radius c varies.</w:t>
      </w:r>
    </w:p>
    <w:p w14:paraId="53E9993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0: Terminate Program</w:t>
      </w:r>
    </w:p>
    <w:p w14:paraId="43A82F0C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621A532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73CB2DB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values of 1 - 5: 1</w:t>
      </w:r>
    </w:p>
    <w:p w14:paraId="54A62C1C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5F70B9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Please enter the desired units in the form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or I for inches, f or F for feet,</w:t>
      </w:r>
    </w:p>
    <w:p w14:paraId="7185268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m or M for meters, and c or C for centimeters: c</w:t>
      </w:r>
    </w:p>
    <w:p w14:paraId="1C24E8FC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F0AC577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6B464FB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1: 0</w:t>
      </w:r>
    </w:p>
    <w:p w14:paraId="036D8930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C34983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2: 1</w:t>
      </w:r>
    </w:p>
    <w:p w14:paraId="28C0E63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B4C196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3: 1</w:t>
      </w:r>
    </w:p>
    <w:p w14:paraId="01776D52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DA9A1A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the fixed height for a cylinder: 3</w:t>
      </w:r>
    </w:p>
    <w:p w14:paraId="4FAB6CB8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7E76A71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>Please enter the starting radius, ending radius, and the increment: 10</w:t>
      </w:r>
    </w:p>
    <w:p w14:paraId="28F5B5F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100</w:t>
      </w:r>
    </w:p>
    <w:p w14:paraId="755281A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10</w:t>
      </w:r>
    </w:p>
    <w:p w14:paraId="79448AA1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5872DB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Area and Volume of a Cylinder </w:t>
      </w:r>
      <w:proofErr w:type="gramStart"/>
      <w:r w:rsidRPr="00194238">
        <w:rPr>
          <w:rFonts w:ascii="Times New Roman" w:hAnsi="Times New Roman" w:cs="Times New Roman"/>
        </w:rPr>
        <w:t>With</w:t>
      </w:r>
      <w:proofErr w:type="gramEnd"/>
      <w:r w:rsidRPr="00194238">
        <w:rPr>
          <w:rFonts w:ascii="Times New Roman" w:hAnsi="Times New Roman" w:cs="Times New Roman"/>
        </w:rPr>
        <w:t xml:space="preserve"> Fixed Height</w:t>
      </w:r>
    </w:p>
    <w:p w14:paraId="3DF1764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Height = 3.00 as Radius varies</w:t>
      </w:r>
    </w:p>
    <w:p w14:paraId="7352A55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49D822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Radius(cm)     Area(cm^2)      Volume(cm^3)</w:t>
      </w:r>
    </w:p>
    <w:p w14:paraId="6997B92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10          188.5          942.5</w:t>
      </w:r>
    </w:p>
    <w:p w14:paraId="7CA7384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20          377.0         3769.9</w:t>
      </w:r>
    </w:p>
    <w:p w14:paraId="3627DD1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30          565.5         8482.3</w:t>
      </w:r>
    </w:p>
    <w:p w14:paraId="325932E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40          754.0        15079.6</w:t>
      </w:r>
    </w:p>
    <w:p w14:paraId="23021A8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50          942.5        23561.9</w:t>
      </w:r>
    </w:p>
    <w:p w14:paraId="22BFEA9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60         1131.0        33929.2</w:t>
      </w:r>
    </w:p>
    <w:p w14:paraId="37972B8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70         1319.5        46181.4</w:t>
      </w:r>
    </w:p>
    <w:p w14:paraId="3D6E766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80         1508.0        60318.6</w:t>
      </w:r>
    </w:p>
    <w:p w14:paraId="51C0E70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90         1696.5        76340.7</w:t>
      </w:r>
    </w:p>
    <w:p w14:paraId="706C6F7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100         1885.0        94247.8</w:t>
      </w:r>
    </w:p>
    <w:p w14:paraId="0AFD9D66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E8C121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E9FEE5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1: Cylinder with fixed height as radius varies.</w:t>
      </w:r>
    </w:p>
    <w:p w14:paraId="7887CA4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2: Cylinder with fixed radius as height varies.</w:t>
      </w:r>
    </w:p>
    <w:p w14:paraId="0C68395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3: Cone with fixed height as radius varies.</w:t>
      </w:r>
    </w:p>
    <w:p w14:paraId="156BE0B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4: Cone with fixed radius as height varies.</w:t>
      </w:r>
    </w:p>
    <w:p w14:paraId="6698DC3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5: Ellipsoid with fixed radius a and b as radius c varies.</w:t>
      </w:r>
    </w:p>
    <w:p w14:paraId="11442C7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0: Terminate Program</w:t>
      </w:r>
    </w:p>
    <w:p w14:paraId="7F6B14A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A03CCF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EDBF80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values of 1 - 5: 4</w:t>
      </w:r>
    </w:p>
    <w:p w14:paraId="27C6F086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605FF3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Please enter the desired units in the form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or I for inches, f or F for feet,</w:t>
      </w:r>
    </w:p>
    <w:p w14:paraId="7F1C1C0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m or M for meters, and c or C for centimeters: f</w:t>
      </w:r>
    </w:p>
    <w:p w14:paraId="746CCE00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D27C785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A1DF3F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1: 1</w:t>
      </w:r>
    </w:p>
    <w:p w14:paraId="7A25ED00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C020CC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2: 2</w:t>
      </w:r>
    </w:p>
    <w:p w14:paraId="15B0871C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03BF0B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3: 4</w:t>
      </w:r>
    </w:p>
    <w:p w14:paraId="068EC1DA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DAF771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the fixed radius for a cone: 0.375</w:t>
      </w:r>
    </w:p>
    <w:p w14:paraId="3F78EF0C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D77679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the starting height, ending height, and the increment: 0.3</w:t>
      </w:r>
    </w:p>
    <w:p w14:paraId="08CDE99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5.0</w:t>
      </w:r>
    </w:p>
    <w:p w14:paraId="5E87289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0.3</w:t>
      </w:r>
    </w:p>
    <w:p w14:paraId="022DD1F3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2DC129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Area and Volume of a Cone </w:t>
      </w:r>
      <w:proofErr w:type="gramStart"/>
      <w:r w:rsidRPr="00194238">
        <w:rPr>
          <w:rFonts w:ascii="Times New Roman" w:hAnsi="Times New Roman" w:cs="Times New Roman"/>
        </w:rPr>
        <w:t>With</w:t>
      </w:r>
      <w:proofErr w:type="gramEnd"/>
      <w:r w:rsidRPr="00194238">
        <w:rPr>
          <w:rFonts w:ascii="Times New Roman" w:hAnsi="Times New Roman" w:cs="Times New Roman"/>
        </w:rPr>
        <w:t xml:space="preserve"> Fixed Radius</w:t>
      </w:r>
    </w:p>
    <w:p w14:paraId="3FC3323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Radius = 0.4 as Height varies</w:t>
      </w:r>
    </w:p>
    <w:p w14:paraId="3E6A00EF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3B296F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Height(</w:t>
      </w:r>
      <w:proofErr w:type="gramStart"/>
      <w:r w:rsidRPr="00194238">
        <w:rPr>
          <w:rFonts w:ascii="Times New Roman" w:hAnsi="Times New Roman" w:cs="Times New Roman"/>
        </w:rPr>
        <w:t xml:space="preserve">ft)   </w:t>
      </w:r>
      <w:proofErr w:type="gramEnd"/>
      <w:r w:rsidRPr="00194238">
        <w:rPr>
          <w:rFonts w:ascii="Times New Roman" w:hAnsi="Times New Roman" w:cs="Times New Roman"/>
        </w:rPr>
        <w:t xml:space="preserve">  Area(ft^2)      Volume(ft^3)</w:t>
      </w:r>
    </w:p>
    <w:p w14:paraId="75560F7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0.3           0.57         0.0442</w:t>
      </w:r>
    </w:p>
    <w:p w14:paraId="019B451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0.6           0.83         0.0884</w:t>
      </w:r>
    </w:p>
    <w:p w14:paraId="3CB6FBB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0.9           1.15         0.1325</w:t>
      </w:r>
    </w:p>
    <w:p w14:paraId="52E4872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1.2           1.48         0.1767</w:t>
      </w:r>
    </w:p>
    <w:p w14:paraId="2422EF3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1.5           1.82         0.2209</w:t>
      </w:r>
    </w:p>
    <w:p w14:paraId="6B40D6D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1.8           2.17         0.2651</w:t>
      </w:r>
    </w:p>
    <w:p w14:paraId="317EF49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2.1           2.51         0.3093</w:t>
      </w:r>
    </w:p>
    <w:p w14:paraId="6E79E95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2.4           2.86         0.3534</w:t>
      </w:r>
    </w:p>
    <w:p w14:paraId="55F9C06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2.7           3.21         0.3976</w:t>
      </w:r>
    </w:p>
    <w:p w14:paraId="69578EA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3.0           3.56         0.4418</w:t>
      </w:r>
    </w:p>
    <w:p w14:paraId="5F07947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3.3           3.91         0.4860</w:t>
      </w:r>
    </w:p>
    <w:p w14:paraId="40D6D11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3.6           4.26         0.5301</w:t>
      </w:r>
    </w:p>
    <w:p w14:paraId="0C1FA2D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3.9           4.62         0.5743</w:t>
      </w:r>
    </w:p>
    <w:p w14:paraId="34B5E86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4.2           4.97         0.6185</w:t>
      </w:r>
    </w:p>
    <w:p w14:paraId="41A1349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4.5           5.32         0.6627</w:t>
      </w:r>
    </w:p>
    <w:p w14:paraId="606AA29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4.8           5.67         0.7069</w:t>
      </w:r>
    </w:p>
    <w:p w14:paraId="75EDA8F1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9771711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8BCC83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1: Cylinder with fixed height as radius varies.</w:t>
      </w:r>
    </w:p>
    <w:p w14:paraId="6D597BB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2: Cylinder with fixed radius as height varies.</w:t>
      </w:r>
    </w:p>
    <w:p w14:paraId="1CEBC28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3: Cone with fixed height as radius varies.</w:t>
      </w:r>
    </w:p>
    <w:p w14:paraId="1B92343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4: Cone with fixed radius as height varies.</w:t>
      </w:r>
    </w:p>
    <w:p w14:paraId="52EA224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5: Ellipsoid with fixed radius a and b as radius c varies.</w:t>
      </w:r>
    </w:p>
    <w:p w14:paraId="7B31169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0: Terminate Program</w:t>
      </w:r>
    </w:p>
    <w:p w14:paraId="253D80AB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37DEEDF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141B72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values of 1 - 5: 5</w:t>
      </w:r>
    </w:p>
    <w:p w14:paraId="611D353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88EEF6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Please enter the desired units in the form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or I for inches, f or F for feet,</w:t>
      </w:r>
    </w:p>
    <w:p w14:paraId="5E82D7E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m or M for meters, and c or C for centimeters: f</w:t>
      </w:r>
    </w:p>
    <w:p w14:paraId="5CA25798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B073A68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F589FF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1: 1</w:t>
      </w:r>
    </w:p>
    <w:p w14:paraId="45FDAE0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00B3B6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2: 1</w:t>
      </w:r>
    </w:p>
    <w:p w14:paraId="39F3DDD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B91D2F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3: 0</w:t>
      </w:r>
    </w:p>
    <w:p w14:paraId="04569251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837DF5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radius a: 10</w:t>
      </w:r>
    </w:p>
    <w:p w14:paraId="627F724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radius b: 20</w:t>
      </w:r>
    </w:p>
    <w:p w14:paraId="4E50FD8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the starting radius, ending radius, and the increment for radius C: 0.1</w:t>
      </w:r>
    </w:p>
    <w:p w14:paraId="141B83D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3.9</w:t>
      </w:r>
    </w:p>
    <w:p w14:paraId="7E9E318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0.2</w:t>
      </w:r>
    </w:p>
    <w:p w14:paraId="15DF51D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352EBA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Area and Volume of an Ellipsoid as Radius C Varies</w:t>
      </w:r>
    </w:p>
    <w:p w14:paraId="0F2699D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Radius a = 10.0000 Radius b = 20.0000</w:t>
      </w:r>
    </w:p>
    <w:p w14:paraId="56E8ADD6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761D7B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Radius C(</w:t>
      </w:r>
      <w:proofErr w:type="gramStart"/>
      <w:r w:rsidRPr="00194238">
        <w:rPr>
          <w:rFonts w:ascii="Times New Roman" w:hAnsi="Times New Roman" w:cs="Times New Roman"/>
        </w:rPr>
        <w:t xml:space="preserve">ft)   </w:t>
      </w:r>
      <w:proofErr w:type="gramEnd"/>
      <w:r w:rsidRPr="00194238">
        <w:rPr>
          <w:rFonts w:ascii="Times New Roman" w:hAnsi="Times New Roman" w:cs="Times New Roman"/>
        </w:rPr>
        <w:t xml:space="preserve">  Area(ft^2)      Volume(ft^3)</w:t>
      </w:r>
    </w:p>
    <w:p w14:paraId="3F9C58D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0.1         1265.5             84</w:t>
      </w:r>
    </w:p>
    <w:p w14:paraId="6C0860F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   0.3         1268.7            251</w:t>
      </w:r>
    </w:p>
    <w:p w14:paraId="187D5E3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0.5         1273.5            419</w:t>
      </w:r>
    </w:p>
    <w:p w14:paraId="1C94468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0.7         1279.7            586</w:t>
      </w:r>
    </w:p>
    <w:p w14:paraId="7F61E3F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0.9         1287.0            754</w:t>
      </w:r>
    </w:p>
    <w:p w14:paraId="69731C1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1.1         1295.4            922</w:t>
      </w:r>
    </w:p>
    <w:p w14:paraId="0008D84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1.3         1304.7           1089</w:t>
      </w:r>
    </w:p>
    <w:p w14:paraId="6E5EBBD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1.5         1314.8           1257</w:t>
      </w:r>
    </w:p>
    <w:p w14:paraId="4358237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1.7         1325.7           1424</w:t>
      </w:r>
    </w:p>
    <w:p w14:paraId="2755219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1.9         1337.4           1592</w:t>
      </w:r>
    </w:p>
    <w:p w14:paraId="07F6486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2.1         1349.7           1759</w:t>
      </w:r>
    </w:p>
    <w:p w14:paraId="0E44EAF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2.3         1362.7           1927</w:t>
      </w:r>
    </w:p>
    <w:p w14:paraId="04F5F0A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2.5         1376.3           2094</w:t>
      </w:r>
    </w:p>
    <w:p w14:paraId="6A1CF22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2.7         1390.5           2262</w:t>
      </w:r>
    </w:p>
    <w:p w14:paraId="7381CB2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2.9         1405.3           2429</w:t>
      </w:r>
    </w:p>
    <w:p w14:paraId="555C92D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3.1         1420.6           2597</w:t>
      </w:r>
    </w:p>
    <w:p w14:paraId="5B79B73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3.3         1436.4           2765</w:t>
      </w:r>
    </w:p>
    <w:p w14:paraId="6777926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3.5         1452.6           2932</w:t>
      </w:r>
    </w:p>
    <w:p w14:paraId="71383AD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3.7         1469.4           3100</w:t>
      </w:r>
    </w:p>
    <w:p w14:paraId="1535C6D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 3.9         1486.5           3267</w:t>
      </w:r>
    </w:p>
    <w:p w14:paraId="4B18CD56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18A49CA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13D934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1: Cylinder with fixed height as radius varies.</w:t>
      </w:r>
    </w:p>
    <w:p w14:paraId="32484D9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2: Cylinder with fixed radius as height varies.</w:t>
      </w:r>
    </w:p>
    <w:p w14:paraId="1AD6175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3: Cone with fixed height as radius varies.</w:t>
      </w:r>
    </w:p>
    <w:p w14:paraId="224A366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4: Cone with fixed radius as height varies.</w:t>
      </w:r>
    </w:p>
    <w:p w14:paraId="14156AFE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5: Ellipsoid with fixed radius a and b as radius c varies.</w:t>
      </w:r>
    </w:p>
    <w:p w14:paraId="14B6472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0: Terminate Program</w:t>
      </w:r>
    </w:p>
    <w:p w14:paraId="2FD3D608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6CC6B799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E7E641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values of 1 - 5: 2</w:t>
      </w:r>
    </w:p>
    <w:p w14:paraId="71D310E2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93BAD5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Please enter the desired units in the form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or I for inches, f or F for feet,</w:t>
      </w:r>
    </w:p>
    <w:p w14:paraId="117559D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m or M for meters, and c or C for centimeters: m</w:t>
      </w:r>
    </w:p>
    <w:p w14:paraId="5E045D47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687B544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E5CAEF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1: 0</w:t>
      </w:r>
    </w:p>
    <w:p w14:paraId="24B1E42C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78B31A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2: 0</w:t>
      </w:r>
    </w:p>
    <w:p w14:paraId="11FD441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C2AE1F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3: 0</w:t>
      </w:r>
    </w:p>
    <w:p w14:paraId="542B2A2D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6FDE6B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the fixed radius for a cylinder: 23</w:t>
      </w:r>
    </w:p>
    <w:p w14:paraId="25883F84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76F9604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the starting height, ending height, and the increment: 20</w:t>
      </w:r>
    </w:p>
    <w:p w14:paraId="57F0506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400</w:t>
      </w:r>
    </w:p>
    <w:p w14:paraId="39493E9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25</w:t>
      </w:r>
    </w:p>
    <w:p w14:paraId="49F2B8B0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7FA41A9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Area and Volume of a Cylinder </w:t>
      </w:r>
      <w:proofErr w:type="gramStart"/>
      <w:r w:rsidRPr="00194238">
        <w:rPr>
          <w:rFonts w:ascii="Times New Roman" w:hAnsi="Times New Roman" w:cs="Times New Roman"/>
        </w:rPr>
        <w:t>With</w:t>
      </w:r>
      <w:proofErr w:type="gramEnd"/>
      <w:r w:rsidRPr="00194238">
        <w:rPr>
          <w:rFonts w:ascii="Times New Roman" w:hAnsi="Times New Roman" w:cs="Times New Roman"/>
        </w:rPr>
        <w:t xml:space="preserve"> Fixed Radius</w:t>
      </w:r>
    </w:p>
    <w:p w14:paraId="559E01B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Radius = 23 as Height varies</w:t>
      </w:r>
    </w:p>
    <w:p w14:paraId="29B43C38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277046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Height(m)     Area(m^2)      Volume(m^3)</w:t>
      </w:r>
    </w:p>
    <w:p w14:paraId="2AF128B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20           2890          33238</w:t>
      </w:r>
    </w:p>
    <w:p w14:paraId="00B3653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45           6503          74786</w:t>
      </w:r>
    </w:p>
    <w:p w14:paraId="7D3E1DE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70          10116         116333</w:t>
      </w:r>
    </w:p>
    <w:p w14:paraId="530E38F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 95          13729         157881</w:t>
      </w:r>
    </w:p>
    <w:p w14:paraId="63ABCEC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120          17342         199428</w:t>
      </w:r>
    </w:p>
    <w:p w14:paraId="5128252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145          20954         240976</w:t>
      </w:r>
    </w:p>
    <w:p w14:paraId="0C25E48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170          24567         282523</w:t>
      </w:r>
    </w:p>
    <w:p w14:paraId="24BC814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195          28180         324071</w:t>
      </w:r>
    </w:p>
    <w:p w14:paraId="6EB78AA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220          31793         365619</w:t>
      </w:r>
    </w:p>
    <w:p w14:paraId="124E318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245          35406         407166</w:t>
      </w:r>
    </w:p>
    <w:p w14:paraId="5CCF0FB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270          39019         448714</w:t>
      </w:r>
    </w:p>
    <w:p w14:paraId="0E9B9DA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295          42631         490261</w:t>
      </w:r>
    </w:p>
    <w:p w14:paraId="02FAE66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320          46244         531809</w:t>
      </w:r>
    </w:p>
    <w:p w14:paraId="6E65F11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345          49857         573356</w:t>
      </w:r>
    </w:p>
    <w:p w14:paraId="57DF840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 370          53470         614904</w:t>
      </w:r>
    </w:p>
    <w:p w14:paraId="34D914F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 395          57083         656451</w:t>
      </w:r>
    </w:p>
    <w:p w14:paraId="07068E25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187D452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72E90E1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1: Cylinder with fixed height as radius varies.</w:t>
      </w:r>
    </w:p>
    <w:p w14:paraId="71CDE94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2: Cylinder with fixed radius as height varies.</w:t>
      </w:r>
    </w:p>
    <w:p w14:paraId="037A7AA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3: Cone with fixed height as radius varies.</w:t>
      </w:r>
    </w:p>
    <w:p w14:paraId="0CBFD48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4: Cone with fixed radius as height varies.</w:t>
      </w:r>
    </w:p>
    <w:p w14:paraId="3649D91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5: Ellipsoid with fixed radius a and b as radius c varies.</w:t>
      </w:r>
    </w:p>
    <w:p w14:paraId="4A197C0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0: Terminate Program</w:t>
      </w:r>
    </w:p>
    <w:p w14:paraId="4EB8E9DF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6F0E01D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01D272A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values of 1 - 5: 3</w:t>
      </w:r>
    </w:p>
    <w:p w14:paraId="01865541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981628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Please enter the desired units in the form </w:t>
      </w:r>
      <w:proofErr w:type="spellStart"/>
      <w:r w:rsidRPr="00194238">
        <w:rPr>
          <w:rFonts w:ascii="Times New Roman" w:hAnsi="Times New Roman" w:cs="Times New Roman"/>
        </w:rPr>
        <w:t>i</w:t>
      </w:r>
      <w:proofErr w:type="spellEnd"/>
      <w:r w:rsidRPr="00194238">
        <w:rPr>
          <w:rFonts w:ascii="Times New Roman" w:hAnsi="Times New Roman" w:cs="Times New Roman"/>
        </w:rPr>
        <w:t xml:space="preserve"> or I for inches, f or F for feet,</w:t>
      </w:r>
    </w:p>
    <w:p w14:paraId="13ACA8B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m or M for meters, and c or C for centimeters: m</w:t>
      </w:r>
    </w:p>
    <w:p w14:paraId="61D0D0CB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2E6F21E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10E323F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1: 2</w:t>
      </w:r>
    </w:p>
    <w:p w14:paraId="74E6B37B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1807B3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2: 3</w:t>
      </w:r>
    </w:p>
    <w:p w14:paraId="49036E1B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3A3D11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# of digits after the decimal point to be displayed in Column 3: 6</w:t>
      </w:r>
    </w:p>
    <w:p w14:paraId="5E98F336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CB73DA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the fixed height for a cone: 3.5</w:t>
      </w:r>
    </w:p>
    <w:p w14:paraId="0CC40941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7A3CC3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the starting radius, ending radius, and the increment: 0.05</w:t>
      </w:r>
    </w:p>
    <w:p w14:paraId="41DD5BE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0.85</w:t>
      </w:r>
    </w:p>
    <w:p w14:paraId="641A85AD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0.05</w:t>
      </w:r>
    </w:p>
    <w:p w14:paraId="68872DDD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4F7665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Area and Volume of a Cone </w:t>
      </w:r>
      <w:proofErr w:type="gramStart"/>
      <w:r w:rsidRPr="00194238">
        <w:rPr>
          <w:rFonts w:ascii="Times New Roman" w:hAnsi="Times New Roman" w:cs="Times New Roman"/>
        </w:rPr>
        <w:t>With</w:t>
      </w:r>
      <w:proofErr w:type="gramEnd"/>
      <w:r w:rsidRPr="00194238">
        <w:rPr>
          <w:rFonts w:ascii="Times New Roman" w:hAnsi="Times New Roman" w:cs="Times New Roman"/>
        </w:rPr>
        <w:t xml:space="preserve"> Fixed Height</w:t>
      </w:r>
    </w:p>
    <w:p w14:paraId="421D85B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Height = 4 as Radius varies</w:t>
      </w:r>
    </w:p>
    <w:p w14:paraId="019EEE10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91F7A9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Radius(m)     Area(m^2)      Volume(m^3)</w:t>
      </w:r>
    </w:p>
    <w:p w14:paraId="57AF7F4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lastRenderedPageBreak/>
        <w:t xml:space="preserve">    0.05          0.550       0.009163</w:t>
      </w:r>
    </w:p>
    <w:p w14:paraId="02B1919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0.10          1.100       0.036652</w:t>
      </w:r>
    </w:p>
    <w:p w14:paraId="712C2C4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0.15          1.651       0.082467</w:t>
      </w:r>
    </w:p>
    <w:p w14:paraId="46AC278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0.20          2.203       0.146608</w:t>
      </w:r>
    </w:p>
    <w:p w14:paraId="5575D86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0.25          2.756       0.229074</w:t>
      </w:r>
    </w:p>
    <w:p w14:paraId="24FD0B78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0.30          3.311       0.329867</w:t>
      </w:r>
    </w:p>
    <w:p w14:paraId="1AADB8B6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0.35          3.868       0.448986</w:t>
      </w:r>
    </w:p>
    <w:p w14:paraId="1593E7D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0.40          4.427       0.586431</w:t>
      </w:r>
    </w:p>
    <w:p w14:paraId="66323F7B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0.45          4.989       0.742201</w:t>
      </w:r>
    </w:p>
    <w:p w14:paraId="30BA2EB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0.50          5.554       0.916298</w:t>
      </w:r>
    </w:p>
    <w:p w14:paraId="71A01FCA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0.55          6.122       1.108720</w:t>
      </w:r>
    </w:p>
    <w:p w14:paraId="26F07063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0.60          6.694       1.319469</w:t>
      </w:r>
    </w:p>
    <w:p w14:paraId="71143DE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0.65          7.269       1.548543</w:t>
      </w:r>
    </w:p>
    <w:p w14:paraId="3098EDF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0.70          7.849       1.795944</w:t>
      </w:r>
    </w:p>
    <w:p w14:paraId="75EDE52F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0.75          8.434       2.061670</w:t>
      </w:r>
    </w:p>
    <w:p w14:paraId="427E2EB7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0.80          9.023       2.345723</w:t>
      </w:r>
    </w:p>
    <w:p w14:paraId="7DD2F90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 xml:space="preserve">    0.85          9.618       2.648101</w:t>
      </w:r>
    </w:p>
    <w:p w14:paraId="21A82D27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4BD90038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5EEA300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1: Cylinder with fixed height as radius varies.</w:t>
      </w:r>
    </w:p>
    <w:p w14:paraId="59411B30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2: Cylinder with fixed radius as height varies.</w:t>
      </w:r>
    </w:p>
    <w:p w14:paraId="31BCE571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3: Cone with fixed height as radius varies.</w:t>
      </w:r>
    </w:p>
    <w:p w14:paraId="36BAF432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4: Cone with fixed radius as height varies.</w:t>
      </w:r>
    </w:p>
    <w:p w14:paraId="3D36FB5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5: Ellipsoid with fixed radius a and b as radius c varies.</w:t>
      </w:r>
    </w:p>
    <w:p w14:paraId="0154A534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Option 0: Terminate Program</w:t>
      </w:r>
    </w:p>
    <w:p w14:paraId="27526DA5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20451DCC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40FF10C" w14:textId="56F5312B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Please enter values of 1 - 5: 0</w:t>
      </w:r>
    </w:p>
    <w:p w14:paraId="5AB924C9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Program Terminated</w:t>
      </w:r>
    </w:p>
    <w:p w14:paraId="0BC51165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--------------------------------</w:t>
      </w:r>
    </w:p>
    <w:p w14:paraId="22390DBC" w14:textId="77777777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Process exited after 191.8 seconds with return value 0</w:t>
      </w:r>
    </w:p>
    <w:p w14:paraId="2BC4B814" w14:textId="01D0A810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</w:rPr>
        <w:t>Press any key to continue . . .</w:t>
      </w:r>
    </w:p>
    <w:p w14:paraId="30D7211A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734B50C" w14:textId="5D8F5360" w:rsidR="00E12E45" w:rsidRPr="00194238" w:rsidRDefault="00E12E45" w:rsidP="00E12E45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194238">
        <w:rPr>
          <w:rFonts w:ascii="Times New Roman" w:hAnsi="Times New Roman" w:cs="Times New Roman"/>
          <w:sz w:val="40"/>
          <w:szCs w:val="40"/>
          <w:u w:val="single"/>
        </w:rPr>
        <w:lastRenderedPageBreak/>
        <w:t>Discussion</w:t>
      </w:r>
    </w:p>
    <w:p w14:paraId="36AC5CA3" w14:textId="33771211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  <w:sz w:val="24"/>
          <w:szCs w:val="24"/>
          <w:u w:val="single"/>
        </w:rPr>
        <w:t>Program Performance</w:t>
      </w:r>
      <w:r w:rsidRPr="00194238">
        <w:rPr>
          <w:rFonts w:ascii="Times New Roman" w:hAnsi="Times New Roman" w:cs="Times New Roman"/>
          <w:sz w:val="24"/>
          <w:szCs w:val="24"/>
        </w:rPr>
        <w:t xml:space="preserve"> </w:t>
      </w:r>
      <w:r w:rsidRPr="00194238">
        <w:rPr>
          <w:rFonts w:ascii="Times New Roman" w:hAnsi="Times New Roman" w:cs="Times New Roman"/>
        </w:rPr>
        <w:t xml:space="preserve">– I thought the program performed well overall.  There was some frustration with only looping </w:t>
      </w:r>
      <w:proofErr w:type="spellStart"/>
      <w:r w:rsidRPr="00194238">
        <w:rPr>
          <w:rFonts w:ascii="Times New Roman" w:hAnsi="Times New Roman" w:cs="Times New Roman"/>
        </w:rPr>
        <w:t>ints</w:t>
      </w:r>
      <w:proofErr w:type="spellEnd"/>
      <w:r w:rsidRPr="00194238">
        <w:rPr>
          <w:rFonts w:ascii="Times New Roman" w:hAnsi="Times New Roman" w:cs="Times New Roman"/>
        </w:rPr>
        <w:t xml:space="preserve">, but then I realized I didn’t need to turn them into </w:t>
      </w:r>
      <w:proofErr w:type="spellStart"/>
      <w:r w:rsidRPr="00194238">
        <w:rPr>
          <w:rFonts w:ascii="Times New Roman" w:hAnsi="Times New Roman" w:cs="Times New Roman"/>
        </w:rPr>
        <w:t>ints</w:t>
      </w:r>
      <w:proofErr w:type="spellEnd"/>
      <w:r w:rsidRPr="00194238">
        <w:rPr>
          <w:rFonts w:ascii="Times New Roman" w:hAnsi="Times New Roman" w:cs="Times New Roman"/>
        </w:rPr>
        <w:t xml:space="preserve"> first to check how many lines were going to be produced.  There are some limitations though that I did not take care of due to not being required which were character exceptions.  I noticed if I entered a character or string anywhere in the program it would freeze up or not behave correctly.  I believe there is a </w:t>
      </w:r>
      <w:proofErr w:type="spellStart"/>
      <w:r w:rsidRPr="00194238">
        <w:rPr>
          <w:rFonts w:ascii="Times New Roman" w:hAnsi="Times New Roman" w:cs="Times New Roman"/>
        </w:rPr>
        <w:t>NaN</w:t>
      </w:r>
      <w:proofErr w:type="spellEnd"/>
      <w:r w:rsidRPr="00194238">
        <w:rPr>
          <w:rFonts w:ascii="Times New Roman" w:hAnsi="Times New Roman" w:cs="Times New Roman"/>
        </w:rPr>
        <w:t xml:space="preserve"> function out there, but did not include it with this project.  I was also thinking about varying the </w:t>
      </w:r>
      <w:proofErr w:type="spellStart"/>
      <w:proofErr w:type="gramStart"/>
      <w:r w:rsidRPr="00194238">
        <w:rPr>
          <w:rFonts w:ascii="Times New Roman" w:hAnsi="Times New Roman" w:cs="Times New Roman"/>
        </w:rPr>
        <w:t>setw</w:t>
      </w:r>
      <w:proofErr w:type="spellEnd"/>
      <w:r w:rsidRPr="00194238">
        <w:rPr>
          <w:rFonts w:ascii="Times New Roman" w:hAnsi="Times New Roman" w:cs="Times New Roman"/>
        </w:rPr>
        <w:t>(</w:t>
      </w:r>
      <w:proofErr w:type="gramEnd"/>
      <w:r w:rsidRPr="00194238">
        <w:rPr>
          <w:rFonts w:ascii="Times New Roman" w:hAnsi="Times New Roman" w:cs="Times New Roman"/>
        </w:rPr>
        <w:t xml:space="preserve">) function with the variables of column length, but it was just to cumbersome to try to predict what the user was going to enter with each new iteration.  </w:t>
      </w:r>
    </w:p>
    <w:p w14:paraId="7770FC8B" w14:textId="77777777" w:rsidR="00E12E45" w:rsidRPr="00194238" w:rsidRDefault="00E12E45" w:rsidP="00E12E45">
      <w:pPr>
        <w:rPr>
          <w:rFonts w:ascii="Times New Roman" w:hAnsi="Times New Roman" w:cs="Times New Roman"/>
        </w:rPr>
      </w:pPr>
    </w:p>
    <w:p w14:paraId="32A87965" w14:textId="56142752" w:rsidR="00E12E45" w:rsidRPr="00194238" w:rsidRDefault="00E12E45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  <w:sz w:val="24"/>
          <w:szCs w:val="24"/>
          <w:u w:val="single"/>
        </w:rPr>
        <w:t>Extra Credit Features</w:t>
      </w:r>
      <w:r w:rsidRPr="00194238">
        <w:rPr>
          <w:rFonts w:ascii="Times New Roman" w:hAnsi="Times New Roman" w:cs="Times New Roman"/>
        </w:rPr>
        <w:t xml:space="preserve"> – I think the static casting of the doubles to </w:t>
      </w:r>
      <w:proofErr w:type="spellStart"/>
      <w:r w:rsidRPr="00194238">
        <w:rPr>
          <w:rFonts w:ascii="Times New Roman" w:hAnsi="Times New Roman" w:cs="Times New Roman"/>
        </w:rPr>
        <w:t>ints</w:t>
      </w:r>
      <w:proofErr w:type="spellEnd"/>
      <w:r w:rsidRPr="00194238">
        <w:rPr>
          <w:rFonts w:ascii="Times New Roman" w:hAnsi="Times New Roman" w:cs="Times New Roman"/>
        </w:rPr>
        <w:t xml:space="preserve"> using a factor is worthy of some extra credit!  It was so much easier to use doubles, but I understand why we have these limitations in place.  </w:t>
      </w:r>
      <w:r w:rsidR="00194238" w:rsidRPr="00194238">
        <w:rPr>
          <w:rFonts w:ascii="Times New Roman" w:hAnsi="Times New Roman" w:cs="Times New Roman"/>
        </w:rPr>
        <w:t xml:space="preserve">I also think my use of the switch statement for the units was clever as well.  I even added a way to capture if the user put a string there although no where else in the program.  </w:t>
      </w:r>
    </w:p>
    <w:p w14:paraId="3E13684A" w14:textId="77777777" w:rsidR="00194238" w:rsidRPr="00194238" w:rsidRDefault="00194238" w:rsidP="00E12E45">
      <w:pPr>
        <w:rPr>
          <w:rFonts w:ascii="Times New Roman" w:hAnsi="Times New Roman" w:cs="Times New Roman"/>
        </w:rPr>
      </w:pPr>
    </w:p>
    <w:p w14:paraId="2A0C3C8B" w14:textId="0E55D629" w:rsidR="00194238" w:rsidRPr="00194238" w:rsidRDefault="00194238" w:rsidP="00E12E45">
      <w:pPr>
        <w:rPr>
          <w:rFonts w:ascii="Times New Roman" w:hAnsi="Times New Roman" w:cs="Times New Roman"/>
        </w:rPr>
      </w:pPr>
      <w:r w:rsidRPr="00194238">
        <w:rPr>
          <w:rFonts w:ascii="Times New Roman" w:hAnsi="Times New Roman" w:cs="Times New Roman"/>
          <w:sz w:val="24"/>
          <w:szCs w:val="24"/>
          <w:u w:val="single"/>
        </w:rPr>
        <w:t>Potential Improvements</w:t>
      </w:r>
      <w:r w:rsidRPr="00194238">
        <w:rPr>
          <w:rFonts w:ascii="Times New Roman" w:hAnsi="Times New Roman" w:cs="Times New Roman"/>
        </w:rPr>
        <w:t xml:space="preserve"> – The only improvement I can think of is to use a function to check whether the user passed all the program conditions like the column width and the unit sizing.  I tried to implement that, but it ended up saving me no code! </w:t>
      </w:r>
    </w:p>
    <w:p w14:paraId="313C8265" w14:textId="77777777" w:rsidR="00194238" w:rsidRPr="00194238" w:rsidRDefault="00194238" w:rsidP="00E12E45">
      <w:pPr>
        <w:rPr>
          <w:rFonts w:ascii="Times New Roman" w:hAnsi="Times New Roman" w:cs="Times New Roman"/>
        </w:rPr>
      </w:pPr>
    </w:p>
    <w:sectPr w:rsidR="00194238" w:rsidRPr="00194238" w:rsidSect="0024385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853"/>
    <w:rsid w:val="00021C04"/>
    <w:rsid w:val="000B4502"/>
    <w:rsid w:val="00104080"/>
    <w:rsid w:val="00194238"/>
    <w:rsid w:val="00243853"/>
    <w:rsid w:val="00392FA9"/>
    <w:rsid w:val="003F212E"/>
    <w:rsid w:val="00497B04"/>
    <w:rsid w:val="00515218"/>
    <w:rsid w:val="00714AA5"/>
    <w:rsid w:val="00745C53"/>
    <w:rsid w:val="0083600B"/>
    <w:rsid w:val="00A1111B"/>
    <w:rsid w:val="00BB13BB"/>
    <w:rsid w:val="00D1160D"/>
    <w:rsid w:val="00D76AB2"/>
    <w:rsid w:val="00E12E45"/>
    <w:rsid w:val="00E72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CF6D1"/>
  <w15:chartTrackingRefBased/>
  <w15:docId w15:val="{F7272F4A-E3DE-4152-BC06-C3F72B2AC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udent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</Template>
  <TotalTime>44</TotalTime>
  <Pages>23</Pages>
  <Words>4328</Words>
  <Characters>24670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3</cp:revision>
  <dcterms:created xsi:type="dcterms:W3CDTF">2025-04-03T16:44:00Z</dcterms:created>
  <dcterms:modified xsi:type="dcterms:W3CDTF">2025-04-03T20:16:00Z</dcterms:modified>
</cp:coreProperties>
</file>