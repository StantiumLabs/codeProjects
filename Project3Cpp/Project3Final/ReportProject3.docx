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39AF7172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70F9C961" w14:textId="55395EFF" w:rsidR="001D78B9" w:rsidRDefault="00D5006D" w:rsidP="00D5006D">
            <w:pPr>
              <w:pStyle w:val="Heading1"/>
              <w:jc w:val="center"/>
            </w:pPr>
            <w:r w:rsidRPr="00D5006D">
              <w:rPr>
                <w:sz w:val="56"/>
                <w:szCs w:val="24"/>
              </w:rPr>
              <w:t>Project #3: Resistor Color Code Class</w:t>
            </w:r>
          </w:p>
        </w:tc>
      </w:tr>
      <w:tr w:rsidR="00637B83" w14:paraId="03B1BCEA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1A9FE8C6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62B9454" wp14:editId="50E5FC02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665FC8" id="Shape" o:spid="_x0000_s102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1B1C324F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54A90D56" w14:textId="76A17057" w:rsidR="00637B83" w:rsidRDefault="00D5006D" w:rsidP="00216DB3">
            <w:pPr>
              <w:pStyle w:val="Heading2"/>
            </w:pPr>
            <w:r>
              <w:t>28APR25</w:t>
            </w:r>
          </w:p>
          <w:p w14:paraId="74717C26" w14:textId="5BF7AA60" w:rsidR="00A81248" w:rsidRDefault="00D5006D" w:rsidP="00216DB3">
            <w:pPr>
              <w:pStyle w:val="Heading2"/>
            </w:pPr>
            <w:r>
              <w:t>EGR 125</w:t>
            </w:r>
          </w:p>
        </w:tc>
        <w:tc>
          <w:tcPr>
            <w:tcW w:w="5395" w:type="dxa"/>
            <w:vAlign w:val="center"/>
          </w:tcPr>
          <w:p w14:paraId="40B4AAD3" w14:textId="7A073D7B" w:rsidR="00637B83" w:rsidRDefault="00D5006D" w:rsidP="00216DB3">
            <w:pPr>
              <w:pStyle w:val="Heading2"/>
            </w:pPr>
            <w:r>
              <w:t>Adrian Stanton</w:t>
            </w:r>
          </w:p>
          <w:p w14:paraId="6E0A4594" w14:textId="32A18F87" w:rsidR="00A81248" w:rsidRDefault="00A81248" w:rsidP="00216DB3">
            <w:pPr>
              <w:pStyle w:val="Heading2"/>
            </w:pPr>
          </w:p>
        </w:tc>
      </w:tr>
    </w:tbl>
    <w:p w14:paraId="23C2B7C6" w14:textId="77777777" w:rsidR="000C4ED1" w:rsidRDefault="000C4ED1" w:rsidP="005A2DF7"/>
    <w:p w14:paraId="2C62E21F" w14:textId="665D103F" w:rsidR="00E61F1F" w:rsidRPr="00F3662D" w:rsidRDefault="00D5006D" w:rsidP="00F3662D">
      <w:pPr>
        <w:pStyle w:val="Heading1"/>
        <w:jc w:val="center"/>
        <w:rPr>
          <w:u w:val="single"/>
        </w:rPr>
      </w:pPr>
      <w:r w:rsidRPr="00F3662D">
        <w:rPr>
          <w:u w:val="single"/>
        </w:rPr>
        <w:lastRenderedPageBreak/>
        <w:t>Print Outs</w:t>
      </w:r>
    </w:p>
    <w:p w14:paraId="74AF5A30" w14:textId="77777777" w:rsidR="00D5006D" w:rsidRDefault="00D5006D" w:rsidP="00D5006D"/>
    <w:p w14:paraId="47A5E625" w14:textId="4D533BE4" w:rsidR="00D5006D" w:rsidRDefault="00D5006D" w:rsidP="00F3662D">
      <w:pPr>
        <w:pStyle w:val="Heading2"/>
      </w:pPr>
      <w:r>
        <w:t>Main.cpp</w:t>
      </w:r>
      <w:r w:rsidR="00F3662D">
        <w:t>:</w:t>
      </w:r>
    </w:p>
    <w:p w14:paraId="3BDCF1BB" w14:textId="77777777" w:rsidR="00D5006D" w:rsidRDefault="00D5006D" w:rsidP="00D5006D"/>
    <w:p w14:paraId="2F8D008E" w14:textId="77777777" w:rsidR="00D5006D" w:rsidRPr="00062794" w:rsidRDefault="00D5006D" w:rsidP="00D5006D">
      <w:pPr>
        <w:rPr>
          <w:rFonts w:ascii="Times New Roman" w:hAnsi="Times New Roman" w:cs="Times New Roman"/>
        </w:rPr>
      </w:pPr>
      <w:proofErr w:type="gramStart"/>
      <w:r w:rsidRPr="00062794">
        <w:rPr>
          <w:rFonts w:ascii="Times New Roman" w:hAnsi="Times New Roman" w:cs="Times New Roman"/>
        </w:rPr>
        <w:t>#include</w:t>
      </w:r>
      <w:proofErr w:type="gramEnd"/>
      <w:r w:rsidRPr="00062794">
        <w:rPr>
          <w:rFonts w:ascii="Times New Roman" w:hAnsi="Times New Roman" w:cs="Times New Roman"/>
        </w:rPr>
        <w:t xml:space="preserve"> &lt;iostream&gt;</w:t>
      </w:r>
    </w:p>
    <w:p w14:paraId="4F5B1955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#include &lt;string&gt;</w:t>
      </w:r>
    </w:p>
    <w:p w14:paraId="74E7B23C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#include "</w:t>
      </w:r>
      <w:proofErr w:type="spellStart"/>
      <w:r w:rsidRPr="00062794">
        <w:rPr>
          <w:rFonts w:ascii="Times New Roman" w:hAnsi="Times New Roman" w:cs="Times New Roman"/>
        </w:rPr>
        <w:t>Resistance</w:t>
      </w:r>
      <w:proofErr w:type="gramStart"/>
      <w:r w:rsidRPr="00062794">
        <w:rPr>
          <w:rFonts w:ascii="Times New Roman" w:hAnsi="Times New Roman" w:cs="Times New Roman"/>
        </w:rPr>
        <w:t>.h</w:t>
      </w:r>
      <w:proofErr w:type="spellEnd"/>
      <w:proofErr w:type="gramEnd"/>
      <w:r w:rsidRPr="00062794">
        <w:rPr>
          <w:rFonts w:ascii="Times New Roman" w:hAnsi="Times New Roman" w:cs="Times New Roman"/>
        </w:rPr>
        <w:t>"</w:t>
      </w:r>
    </w:p>
    <w:p w14:paraId="77AD9843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59B734E7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using namespace </w:t>
      </w:r>
      <w:proofErr w:type="gramStart"/>
      <w:r w:rsidRPr="00062794">
        <w:rPr>
          <w:rFonts w:ascii="Times New Roman" w:hAnsi="Times New Roman" w:cs="Times New Roman"/>
        </w:rPr>
        <w:t>std;</w:t>
      </w:r>
      <w:proofErr w:type="gramEnd"/>
      <w:r w:rsidRPr="00062794">
        <w:rPr>
          <w:rFonts w:ascii="Times New Roman" w:hAnsi="Times New Roman" w:cs="Times New Roman"/>
        </w:rPr>
        <w:t xml:space="preserve"> </w:t>
      </w:r>
    </w:p>
    <w:p w14:paraId="647577C7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098102C9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int main ()</w:t>
      </w:r>
    </w:p>
    <w:p w14:paraId="3554854E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{</w:t>
      </w:r>
    </w:p>
    <w:p w14:paraId="068AC23A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062794">
        <w:rPr>
          <w:rFonts w:ascii="Times New Roman" w:hAnsi="Times New Roman" w:cs="Times New Roman"/>
        </w:rPr>
        <w:t>userRes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1449EA17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062794">
        <w:rPr>
          <w:rFonts w:ascii="Times New Roman" w:hAnsi="Times New Roman" w:cs="Times New Roman"/>
        </w:rPr>
        <w:t>userTol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72A61E9D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string col1, col2, col3, </w:t>
      </w:r>
      <w:proofErr w:type="gramStart"/>
      <w:r w:rsidRPr="00062794">
        <w:rPr>
          <w:rFonts w:ascii="Times New Roman" w:hAnsi="Times New Roman" w:cs="Times New Roman"/>
        </w:rPr>
        <w:t>col4;</w:t>
      </w:r>
      <w:proofErr w:type="gramEnd"/>
    </w:p>
    <w:p w14:paraId="69F157F5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</w:p>
    <w:p w14:paraId="6AC833A2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>while (</w:t>
      </w:r>
      <w:proofErr w:type="spellStart"/>
      <w:proofErr w:type="gramStart"/>
      <w:r w:rsidRPr="00062794">
        <w:rPr>
          <w:rFonts w:ascii="Times New Roman" w:hAnsi="Times New Roman" w:cs="Times New Roman"/>
        </w:rPr>
        <w:t>userRes</w:t>
      </w:r>
      <w:proofErr w:type="spellEnd"/>
      <w:r w:rsidRPr="00062794">
        <w:rPr>
          <w:rFonts w:ascii="Times New Roman" w:hAnsi="Times New Roman" w:cs="Times New Roman"/>
        </w:rPr>
        <w:t xml:space="preserve"> !</w:t>
      </w:r>
      <w:proofErr w:type="gramEnd"/>
      <w:r w:rsidRPr="00062794">
        <w:rPr>
          <w:rFonts w:ascii="Times New Roman" w:hAnsi="Times New Roman" w:cs="Times New Roman"/>
        </w:rPr>
        <w:t xml:space="preserve">= -1 || </w:t>
      </w:r>
      <w:proofErr w:type="spellStart"/>
      <w:proofErr w:type="gramStart"/>
      <w:r w:rsidRPr="00062794">
        <w:rPr>
          <w:rFonts w:ascii="Times New Roman" w:hAnsi="Times New Roman" w:cs="Times New Roman"/>
        </w:rPr>
        <w:t>userTol</w:t>
      </w:r>
      <w:proofErr w:type="spellEnd"/>
      <w:r w:rsidRPr="00062794">
        <w:rPr>
          <w:rFonts w:ascii="Times New Roman" w:hAnsi="Times New Roman" w:cs="Times New Roman"/>
        </w:rPr>
        <w:t xml:space="preserve"> !</w:t>
      </w:r>
      <w:proofErr w:type="gramEnd"/>
      <w:r w:rsidRPr="00062794">
        <w:rPr>
          <w:rFonts w:ascii="Times New Roman" w:hAnsi="Times New Roman" w:cs="Times New Roman"/>
        </w:rPr>
        <w:t>= -</w:t>
      </w:r>
      <w:proofErr w:type="gramStart"/>
      <w:r w:rsidRPr="00062794">
        <w:rPr>
          <w:rFonts w:ascii="Times New Roman" w:hAnsi="Times New Roman" w:cs="Times New Roman"/>
        </w:rPr>
        <w:t>1) {</w:t>
      </w:r>
      <w:proofErr w:type="gramEnd"/>
    </w:p>
    <w:p w14:paraId="1D71C1B1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gramStart"/>
      <w:r w:rsidRPr="00062794">
        <w:rPr>
          <w:rFonts w:ascii="Times New Roman" w:hAnsi="Times New Roman" w:cs="Times New Roman"/>
        </w:rPr>
        <w:t>if(</w:t>
      </w:r>
      <w:proofErr w:type="spellStart"/>
      <w:proofErr w:type="gramEnd"/>
      <w:r w:rsidRPr="00062794">
        <w:rPr>
          <w:rFonts w:ascii="Times New Roman" w:hAnsi="Times New Roman" w:cs="Times New Roman"/>
        </w:rPr>
        <w:t>userTol</w:t>
      </w:r>
      <w:proofErr w:type="spellEnd"/>
      <w:r w:rsidRPr="00062794">
        <w:rPr>
          <w:rFonts w:ascii="Times New Roman" w:hAnsi="Times New Roman" w:cs="Times New Roman"/>
        </w:rPr>
        <w:t xml:space="preserve"> == -1)</w:t>
      </w:r>
    </w:p>
    <w:p w14:paraId="3020763F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gramStart"/>
      <w:r w:rsidRPr="00062794">
        <w:rPr>
          <w:rFonts w:ascii="Times New Roman" w:hAnsi="Times New Roman" w:cs="Times New Roman"/>
        </w:rPr>
        <w:t>break;</w:t>
      </w:r>
      <w:proofErr w:type="gramEnd"/>
    </w:p>
    <w:p w14:paraId="68652BA5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cout</w:t>
      </w:r>
      <w:proofErr w:type="spellEnd"/>
      <w:r w:rsidRPr="00062794">
        <w:rPr>
          <w:rFonts w:ascii="Times New Roman" w:hAnsi="Times New Roman" w:cs="Times New Roman"/>
        </w:rPr>
        <w:t xml:space="preserve"> &lt;&lt; "Enter -1 to exit program...\n</w:t>
      </w:r>
      <w:proofErr w:type="gramStart"/>
      <w:r w:rsidRPr="00062794">
        <w:rPr>
          <w:rFonts w:ascii="Times New Roman" w:hAnsi="Times New Roman" w:cs="Times New Roman"/>
        </w:rPr>
        <w:t>";</w:t>
      </w:r>
      <w:proofErr w:type="gramEnd"/>
    </w:p>
    <w:p w14:paraId="0C485434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cout</w:t>
      </w:r>
      <w:proofErr w:type="spellEnd"/>
      <w:r w:rsidRPr="00062794">
        <w:rPr>
          <w:rFonts w:ascii="Times New Roman" w:hAnsi="Times New Roman" w:cs="Times New Roman"/>
        </w:rPr>
        <w:t xml:space="preserve"> &lt;&lt; "Please enter the desired resistance value in ohms: </w:t>
      </w:r>
      <w:proofErr w:type="gramStart"/>
      <w:r w:rsidRPr="00062794">
        <w:rPr>
          <w:rFonts w:ascii="Times New Roman" w:hAnsi="Times New Roman" w:cs="Times New Roman"/>
        </w:rPr>
        <w:t>";</w:t>
      </w:r>
      <w:proofErr w:type="gramEnd"/>
    </w:p>
    <w:p w14:paraId="4DD2FAA6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cin</w:t>
      </w:r>
      <w:proofErr w:type="spellEnd"/>
      <w:r w:rsidRPr="00062794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062794">
        <w:rPr>
          <w:rFonts w:ascii="Times New Roman" w:hAnsi="Times New Roman" w:cs="Times New Roman"/>
        </w:rPr>
        <w:t>userRes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31E68F24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gramStart"/>
      <w:r w:rsidRPr="00062794">
        <w:rPr>
          <w:rFonts w:ascii="Times New Roman" w:hAnsi="Times New Roman" w:cs="Times New Roman"/>
        </w:rPr>
        <w:t>if(</w:t>
      </w:r>
      <w:proofErr w:type="spellStart"/>
      <w:proofErr w:type="gramEnd"/>
      <w:r w:rsidRPr="00062794">
        <w:rPr>
          <w:rFonts w:ascii="Times New Roman" w:hAnsi="Times New Roman" w:cs="Times New Roman"/>
        </w:rPr>
        <w:t>userRes</w:t>
      </w:r>
      <w:proofErr w:type="spellEnd"/>
      <w:r w:rsidRPr="00062794">
        <w:rPr>
          <w:rFonts w:ascii="Times New Roman" w:hAnsi="Times New Roman" w:cs="Times New Roman"/>
        </w:rPr>
        <w:t xml:space="preserve"> == -1)</w:t>
      </w:r>
    </w:p>
    <w:p w14:paraId="750E33F0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gramStart"/>
      <w:r w:rsidRPr="00062794">
        <w:rPr>
          <w:rFonts w:ascii="Times New Roman" w:hAnsi="Times New Roman" w:cs="Times New Roman"/>
        </w:rPr>
        <w:t>break;</w:t>
      </w:r>
      <w:proofErr w:type="gramEnd"/>
    </w:p>
    <w:p w14:paraId="3CEB728D" w14:textId="1CE33A7C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gramStart"/>
      <w:r w:rsidRPr="00062794">
        <w:rPr>
          <w:rFonts w:ascii="Times New Roman" w:hAnsi="Times New Roman" w:cs="Times New Roman"/>
        </w:rPr>
        <w:t>while(</w:t>
      </w:r>
      <w:proofErr w:type="spellStart"/>
      <w:proofErr w:type="gramEnd"/>
      <w:r w:rsidRPr="00062794">
        <w:rPr>
          <w:rFonts w:ascii="Times New Roman" w:hAnsi="Times New Roman" w:cs="Times New Roman"/>
        </w:rPr>
        <w:t>userRes</w:t>
      </w:r>
      <w:proofErr w:type="spellEnd"/>
      <w:r w:rsidRPr="00062794">
        <w:rPr>
          <w:rFonts w:ascii="Times New Roman" w:hAnsi="Times New Roman" w:cs="Times New Roman"/>
        </w:rPr>
        <w:t xml:space="preserve"> &lt; </w:t>
      </w:r>
      <w:r w:rsidRPr="00062794">
        <w:rPr>
          <w:rFonts w:ascii="Times New Roman" w:hAnsi="Times New Roman" w:cs="Times New Roman"/>
        </w:rPr>
        <w:t>10</w:t>
      </w:r>
      <w:r w:rsidRPr="00062794">
        <w:rPr>
          <w:rFonts w:ascii="Times New Roman" w:hAnsi="Times New Roman" w:cs="Times New Roman"/>
        </w:rPr>
        <w:t xml:space="preserve"> || </w:t>
      </w:r>
      <w:proofErr w:type="spellStart"/>
      <w:r w:rsidRPr="00062794">
        <w:rPr>
          <w:rFonts w:ascii="Times New Roman" w:hAnsi="Times New Roman" w:cs="Times New Roman"/>
        </w:rPr>
        <w:t>userRes</w:t>
      </w:r>
      <w:proofErr w:type="spellEnd"/>
      <w:r w:rsidRPr="00062794">
        <w:rPr>
          <w:rFonts w:ascii="Times New Roman" w:hAnsi="Times New Roman" w:cs="Times New Roman"/>
        </w:rPr>
        <w:t xml:space="preserve"> == 0 || </w:t>
      </w:r>
      <w:proofErr w:type="spellStart"/>
      <w:r w:rsidRPr="00062794">
        <w:rPr>
          <w:rFonts w:ascii="Times New Roman" w:hAnsi="Times New Roman" w:cs="Times New Roman"/>
        </w:rPr>
        <w:t>userRes</w:t>
      </w:r>
      <w:proofErr w:type="spellEnd"/>
      <w:r w:rsidRPr="00062794">
        <w:rPr>
          <w:rFonts w:ascii="Times New Roman" w:hAnsi="Times New Roman" w:cs="Times New Roman"/>
        </w:rPr>
        <w:t xml:space="preserve"> &gt; 1000000) {</w:t>
      </w:r>
    </w:p>
    <w:p w14:paraId="2F966882" w14:textId="54477053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cout</w:t>
      </w:r>
      <w:proofErr w:type="spellEnd"/>
      <w:r w:rsidRPr="00062794">
        <w:rPr>
          <w:rFonts w:ascii="Times New Roman" w:hAnsi="Times New Roman" w:cs="Times New Roman"/>
        </w:rPr>
        <w:t xml:space="preserve"> &lt;&lt; "Please enter a valid resistance value.  Values must be between 1</w:t>
      </w:r>
      <w:r w:rsidRPr="00062794">
        <w:rPr>
          <w:rFonts w:ascii="Times New Roman" w:hAnsi="Times New Roman" w:cs="Times New Roman"/>
        </w:rPr>
        <w:t>0</w:t>
      </w:r>
      <w:r w:rsidRPr="00062794">
        <w:rPr>
          <w:rFonts w:ascii="Times New Roman" w:hAnsi="Times New Roman" w:cs="Times New Roman"/>
        </w:rPr>
        <w:t xml:space="preserve"> and 1,000,000 ohms, and \n"</w:t>
      </w:r>
    </w:p>
    <w:p w14:paraId="38342289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 &lt;&lt; "must be positive: </w:t>
      </w:r>
      <w:proofErr w:type="gramStart"/>
      <w:r w:rsidRPr="00062794">
        <w:rPr>
          <w:rFonts w:ascii="Times New Roman" w:hAnsi="Times New Roman" w:cs="Times New Roman"/>
        </w:rPr>
        <w:t>";</w:t>
      </w:r>
      <w:proofErr w:type="gramEnd"/>
    </w:p>
    <w:p w14:paraId="431DBD68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cin</w:t>
      </w:r>
      <w:proofErr w:type="spellEnd"/>
      <w:r w:rsidRPr="00062794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062794">
        <w:rPr>
          <w:rFonts w:ascii="Times New Roman" w:hAnsi="Times New Roman" w:cs="Times New Roman"/>
        </w:rPr>
        <w:t>userRes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66F81E3D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>}</w:t>
      </w:r>
    </w:p>
    <w:p w14:paraId="57ACF3BC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cout</w:t>
      </w:r>
      <w:proofErr w:type="spellEnd"/>
      <w:r w:rsidRPr="00062794">
        <w:rPr>
          <w:rFonts w:ascii="Times New Roman" w:hAnsi="Times New Roman" w:cs="Times New Roman"/>
        </w:rPr>
        <w:t xml:space="preserve"> &lt;&lt; "\</w:t>
      </w:r>
      <w:proofErr w:type="spellStart"/>
      <w:r w:rsidRPr="00062794">
        <w:rPr>
          <w:rFonts w:ascii="Times New Roman" w:hAnsi="Times New Roman" w:cs="Times New Roman"/>
        </w:rPr>
        <w:t>nPlease</w:t>
      </w:r>
      <w:proofErr w:type="spellEnd"/>
      <w:r w:rsidRPr="00062794">
        <w:rPr>
          <w:rFonts w:ascii="Times New Roman" w:hAnsi="Times New Roman" w:cs="Times New Roman"/>
        </w:rPr>
        <w:t xml:space="preserve"> enter the desired tolerance as a percentage (5,10, or 20): </w:t>
      </w:r>
      <w:proofErr w:type="gramStart"/>
      <w:r w:rsidRPr="00062794">
        <w:rPr>
          <w:rFonts w:ascii="Times New Roman" w:hAnsi="Times New Roman" w:cs="Times New Roman"/>
        </w:rPr>
        <w:t>";</w:t>
      </w:r>
      <w:proofErr w:type="gramEnd"/>
    </w:p>
    <w:p w14:paraId="210F4A84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cin</w:t>
      </w:r>
      <w:proofErr w:type="spellEnd"/>
      <w:r w:rsidRPr="00062794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062794">
        <w:rPr>
          <w:rFonts w:ascii="Times New Roman" w:hAnsi="Times New Roman" w:cs="Times New Roman"/>
        </w:rPr>
        <w:t>userTol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62AA6DE9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cout</w:t>
      </w:r>
      <w:proofErr w:type="spellEnd"/>
      <w:r w:rsidRPr="00062794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062794">
        <w:rPr>
          <w:rFonts w:ascii="Times New Roman" w:hAnsi="Times New Roman" w:cs="Times New Roman"/>
        </w:rPr>
        <w:t>endl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3F477A2E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gramStart"/>
      <w:r w:rsidRPr="00062794">
        <w:rPr>
          <w:rFonts w:ascii="Times New Roman" w:hAnsi="Times New Roman" w:cs="Times New Roman"/>
        </w:rPr>
        <w:t>while(</w:t>
      </w:r>
      <w:proofErr w:type="spellStart"/>
      <w:r w:rsidRPr="00062794">
        <w:rPr>
          <w:rFonts w:ascii="Times New Roman" w:hAnsi="Times New Roman" w:cs="Times New Roman"/>
        </w:rPr>
        <w:t>userTol</w:t>
      </w:r>
      <w:proofErr w:type="spellEnd"/>
      <w:r w:rsidRPr="00062794">
        <w:rPr>
          <w:rFonts w:ascii="Times New Roman" w:hAnsi="Times New Roman" w:cs="Times New Roman"/>
        </w:rPr>
        <w:t xml:space="preserve"> !</w:t>
      </w:r>
      <w:proofErr w:type="gramEnd"/>
      <w:r w:rsidRPr="00062794">
        <w:rPr>
          <w:rFonts w:ascii="Times New Roman" w:hAnsi="Times New Roman" w:cs="Times New Roman"/>
        </w:rPr>
        <w:t xml:space="preserve">= 5 &amp;&amp; </w:t>
      </w:r>
      <w:proofErr w:type="spellStart"/>
      <w:proofErr w:type="gramStart"/>
      <w:r w:rsidRPr="00062794">
        <w:rPr>
          <w:rFonts w:ascii="Times New Roman" w:hAnsi="Times New Roman" w:cs="Times New Roman"/>
        </w:rPr>
        <w:t>userTol</w:t>
      </w:r>
      <w:proofErr w:type="spellEnd"/>
      <w:r w:rsidRPr="00062794">
        <w:rPr>
          <w:rFonts w:ascii="Times New Roman" w:hAnsi="Times New Roman" w:cs="Times New Roman"/>
        </w:rPr>
        <w:t xml:space="preserve"> !</w:t>
      </w:r>
      <w:proofErr w:type="gramEnd"/>
      <w:r w:rsidRPr="00062794">
        <w:rPr>
          <w:rFonts w:ascii="Times New Roman" w:hAnsi="Times New Roman" w:cs="Times New Roman"/>
        </w:rPr>
        <w:t xml:space="preserve">=10 &amp;&amp; </w:t>
      </w:r>
      <w:proofErr w:type="spellStart"/>
      <w:proofErr w:type="gramStart"/>
      <w:r w:rsidRPr="00062794">
        <w:rPr>
          <w:rFonts w:ascii="Times New Roman" w:hAnsi="Times New Roman" w:cs="Times New Roman"/>
        </w:rPr>
        <w:t>userTol</w:t>
      </w:r>
      <w:proofErr w:type="spellEnd"/>
      <w:r w:rsidRPr="00062794">
        <w:rPr>
          <w:rFonts w:ascii="Times New Roman" w:hAnsi="Times New Roman" w:cs="Times New Roman"/>
        </w:rPr>
        <w:t xml:space="preserve"> !</w:t>
      </w:r>
      <w:proofErr w:type="gramEnd"/>
      <w:r w:rsidRPr="00062794">
        <w:rPr>
          <w:rFonts w:ascii="Times New Roman" w:hAnsi="Times New Roman" w:cs="Times New Roman"/>
        </w:rPr>
        <w:t xml:space="preserve">= 20 &amp;&amp; </w:t>
      </w:r>
      <w:proofErr w:type="spellStart"/>
      <w:proofErr w:type="gramStart"/>
      <w:r w:rsidRPr="00062794">
        <w:rPr>
          <w:rFonts w:ascii="Times New Roman" w:hAnsi="Times New Roman" w:cs="Times New Roman"/>
        </w:rPr>
        <w:t>userTol</w:t>
      </w:r>
      <w:proofErr w:type="spellEnd"/>
      <w:r w:rsidRPr="00062794">
        <w:rPr>
          <w:rFonts w:ascii="Times New Roman" w:hAnsi="Times New Roman" w:cs="Times New Roman"/>
        </w:rPr>
        <w:t xml:space="preserve"> !</w:t>
      </w:r>
      <w:proofErr w:type="gramEnd"/>
      <w:r w:rsidRPr="00062794">
        <w:rPr>
          <w:rFonts w:ascii="Times New Roman" w:hAnsi="Times New Roman" w:cs="Times New Roman"/>
        </w:rPr>
        <w:t>= -1) {</w:t>
      </w:r>
    </w:p>
    <w:p w14:paraId="34271E30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cout</w:t>
      </w:r>
      <w:proofErr w:type="spellEnd"/>
      <w:r w:rsidRPr="00062794">
        <w:rPr>
          <w:rFonts w:ascii="Times New Roman" w:hAnsi="Times New Roman" w:cs="Times New Roman"/>
        </w:rPr>
        <w:t xml:space="preserve"> &lt;&lt; "Please enter a valid tolerance value.  Values must be either 5, 10, or 20: "</w:t>
      </w:r>
    </w:p>
    <w:p w14:paraId="5BBDEB5B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 &lt;&lt; </w:t>
      </w:r>
      <w:proofErr w:type="spellStart"/>
      <w:proofErr w:type="gramStart"/>
      <w:r w:rsidRPr="00062794">
        <w:rPr>
          <w:rFonts w:ascii="Times New Roman" w:hAnsi="Times New Roman" w:cs="Times New Roman"/>
        </w:rPr>
        <w:t>endl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1FFAECAF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cin</w:t>
      </w:r>
      <w:proofErr w:type="spellEnd"/>
      <w:r w:rsidRPr="00062794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062794">
        <w:rPr>
          <w:rFonts w:ascii="Times New Roman" w:hAnsi="Times New Roman" w:cs="Times New Roman"/>
        </w:rPr>
        <w:t>userTol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7856BB41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>}</w:t>
      </w:r>
    </w:p>
    <w:p w14:paraId="325AA9F8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</w:p>
    <w:p w14:paraId="5B376496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Resistance </w:t>
      </w:r>
      <w:proofErr w:type="spellStart"/>
      <w:proofErr w:type="gramStart"/>
      <w:r w:rsidRPr="00062794">
        <w:rPr>
          <w:rFonts w:ascii="Times New Roman" w:hAnsi="Times New Roman" w:cs="Times New Roman"/>
        </w:rPr>
        <w:t>userValue</w:t>
      </w:r>
      <w:proofErr w:type="spellEnd"/>
      <w:r w:rsidRPr="00062794">
        <w:rPr>
          <w:rFonts w:ascii="Times New Roman" w:hAnsi="Times New Roman" w:cs="Times New Roman"/>
        </w:rPr>
        <w:t>(</w:t>
      </w:r>
      <w:proofErr w:type="spellStart"/>
      <w:proofErr w:type="gramEnd"/>
      <w:r w:rsidRPr="00062794">
        <w:rPr>
          <w:rFonts w:ascii="Times New Roman" w:hAnsi="Times New Roman" w:cs="Times New Roman"/>
        </w:rPr>
        <w:t>userRes</w:t>
      </w:r>
      <w:proofErr w:type="spellEnd"/>
      <w:r w:rsidRPr="00062794">
        <w:rPr>
          <w:rFonts w:ascii="Times New Roman" w:hAnsi="Times New Roman" w:cs="Times New Roman"/>
        </w:rPr>
        <w:t xml:space="preserve">, </w:t>
      </w:r>
      <w:proofErr w:type="spellStart"/>
      <w:r w:rsidRPr="00062794">
        <w:rPr>
          <w:rFonts w:ascii="Times New Roman" w:hAnsi="Times New Roman" w:cs="Times New Roman"/>
        </w:rPr>
        <w:t>userTol</w:t>
      </w:r>
      <w:proofErr w:type="spellEnd"/>
      <w:proofErr w:type="gramStart"/>
      <w:r w:rsidRPr="00062794">
        <w:rPr>
          <w:rFonts w:ascii="Times New Roman" w:hAnsi="Times New Roman" w:cs="Times New Roman"/>
        </w:rPr>
        <w:t>);</w:t>
      </w:r>
      <w:proofErr w:type="gramEnd"/>
    </w:p>
    <w:p w14:paraId="771AB1FE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userValue.getResistance</w:t>
      </w:r>
      <w:proofErr w:type="spellEnd"/>
      <w:r w:rsidRPr="00062794">
        <w:rPr>
          <w:rFonts w:ascii="Times New Roman" w:hAnsi="Times New Roman" w:cs="Times New Roman"/>
        </w:rPr>
        <w:t>(</w:t>
      </w:r>
      <w:proofErr w:type="spellStart"/>
      <w:r w:rsidRPr="00062794">
        <w:rPr>
          <w:rFonts w:ascii="Times New Roman" w:hAnsi="Times New Roman" w:cs="Times New Roman"/>
        </w:rPr>
        <w:t>userRes</w:t>
      </w:r>
      <w:proofErr w:type="spellEnd"/>
      <w:r w:rsidRPr="00062794">
        <w:rPr>
          <w:rFonts w:ascii="Times New Roman" w:hAnsi="Times New Roman" w:cs="Times New Roman"/>
        </w:rPr>
        <w:t xml:space="preserve">, </w:t>
      </w:r>
      <w:proofErr w:type="spellStart"/>
      <w:r w:rsidRPr="00062794">
        <w:rPr>
          <w:rFonts w:ascii="Times New Roman" w:hAnsi="Times New Roman" w:cs="Times New Roman"/>
        </w:rPr>
        <w:t>userTol</w:t>
      </w:r>
      <w:proofErr w:type="spellEnd"/>
      <w:r w:rsidRPr="00062794">
        <w:rPr>
          <w:rFonts w:ascii="Times New Roman" w:hAnsi="Times New Roman" w:cs="Times New Roman"/>
        </w:rPr>
        <w:t>, col1, col2, col3, col4</w:t>
      </w:r>
      <w:proofErr w:type="gramStart"/>
      <w:r w:rsidRPr="00062794">
        <w:rPr>
          <w:rFonts w:ascii="Times New Roman" w:hAnsi="Times New Roman" w:cs="Times New Roman"/>
        </w:rPr>
        <w:t>);</w:t>
      </w:r>
      <w:proofErr w:type="gramEnd"/>
    </w:p>
    <w:p w14:paraId="562B65DE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</w:p>
    <w:p w14:paraId="59EFD495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cout</w:t>
      </w:r>
      <w:proofErr w:type="spellEnd"/>
      <w:r w:rsidRPr="00062794">
        <w:rPr>
          <w:rFonts w:ascii="Times New Roman" w:hAnsi="Times New Roman" w:cs="Times New Roman"/>
        </w:rPr>
        <w:t xml:space="preserve"> &lt;&lt; "Closest standard value is: " &lt;&lt; </w:t>
      </w:r>
      <w:proofErr w:type="spellStart"/>
      <w:r w:rsidRPr="00062794">
        <w:rPr>
          <w:rFonts w:ascii="Times New Roman" w:hAnsi="Times New Roman" w:cs="Times New Roman"/>
        </w:rPr>
        <w:t>userRes</w:t>
      </w:r>
      <w:proofErr w:type="spellEnd"/>
      <w:r w:rsidRPr="00062794">
        <w:rPr>
          <w:rFonts w:ascii="Times New Roman" w:hAnsi="Times New Roman" w:cs="Times New Roman"/>
        </w:rPr>
        <w:t xml:space="preserve"> &lt;&lt; " ohms" &lt;&lt; </w:t>
      </w:r>
      <w:proofErr w:type="spellStart"/>
      <w:r w:rsidRPr="00062794">
        <w:rPr>
          <w:rFonts w:ascii="Times New Roman" w:hAnsi="Times New Roman" w:cs="Times New Roman"/>
        </w:rPr>
        <w:t>endl</w:t>
      </w:r>
      <w:proofErr w:type="spellEnd"/>
    </w:p>
    <w:p w14:paraId="60BB3749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 &lt;&lt; "Color band A: " &lt;&lt; col1 &lt;&lt; </w:t>
      </w:r>
      <w:proofErr w:type="spellStart"/>
      <w:r w:rsidRPr="00062794">
        <w:rPr>
          <w:rFonts w:ascii="Times New Roman" w:hAnsi="Times New Roman" w:cs="Times New Roman"/>
        </w:rPr>
        <w:t>endl</w:t>
      </w:r>
      <w:proofErr w:type="spellEnd"/>
    </w:p>
    <w:p w14:paraId="0944DF96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 &lt;&lt; "Color band B: " &lt;&lt; col2 &lt;&lt; </w:t>
      </w:r>
      <w:proofErr w:type="spellStart"/>
      <w:r w:rsidRPr="00062794">
        <w:rPr>
          <w:rFonts w:ascii="Times New Roman" w:hAnsi="Times New Roman" w:cs="Times New Roman"/>
        </w:rPr>
        <w:t>endl</w:t>
      </w:r>
      <w:proofErr w:type="spellEnd"/>
    </w:p>
    <w:p w14:paraId="32423ED5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lastRenderedPageBreak/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 &lt;&lt; "Color band C: " &lt;&lt; col3 &lt;&lt; </w:t>
      </w:r>
      <w:proofErr w:type="spellStart"/>
      <w:r w:rsidRPr="00062794">
        <w:rPr>
          <w:rFonts w:ascii="Times New Roman" w:hAnsi="Times New Roman" w:cs="Times New Roman"/>
        </w:rPr>
        <w:t>endl</w:t>
      </w:r>
      <w:proofErr w:type="spellEnd"/>
    </w:p>
    <w:p w14:paraId="327133D7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 &lt;&lt; "Color band D: " &lt;&lt; col4 &lt;&lt; </w:t>
      </w:r>
      <w:proofErr w:type="spellStart"/>
      <w:r w:rsidRPr="00062794">
        <w:rPr>
          <w:rFonts w:ascii="Times New Roman" w:hAnsi="Times New Roman" w:cs="Times New Roman"/>
        </w:rPr>
        <w:t>endl</w:t>
      </w:r>
      <w:proofErr w:type="spellEnd"/>
      <w:r w:rsidRPr="00062794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062794">
        <w:rPr>
          <w:rFonts w:ascii="Times New Roman" w:hAnsi="Times New Roman" w:cs="Times New Roman"/>
        </w:rPr>
        <w:t>endl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3BDE9D5E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 </w:t>
      </w:r>
    </w:p>
    <w:p w14:paraId="6647E5F4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cout</w:t>
      </w:r>
      <w:proofErr w:type="spellEnd"/>
      <w:r w:rsidRPr="00062794">
        <w:rPr>
          <w:rFonts w:ascii="Times New Roman" w:hAnsi="Times New Roman" w:cs="Times New Roman"/>
        </w:rPr>
        <w:t xml:space="preserve"> &lt;&lt; "The max resistance with a " &lt;&lt; </w:t>
      </w:r>
      <w:proofErr w:type="spellStart"/>
      <w:r w:rsidRPr="00062794">
        <w:rPr>
          <w:rFonts w:ascii="Times New Roman" w:hAnsi="Times New Roman" w:cs="Times New Roman"/>
        </w:rPr>
        <w:t>userValue.getTolerance</w:t>
      </w:r>
      <w:proofErr w:type="spellEnd"/>
      <w:r w:rsidRPr="00062794">
        <w:rPr>
          <w:rFonts w:ascii="Times New Roman" w:hAnsi="Times New Roman" w:cs="Times New Roman"/>
        </w:rPr>
        <w:t>() &lt;&lt; "% tolerance is: "</w:t>
      </w:r>
    </w:p>
    <w:p w14:paraId="6F4DB46E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 &lt;&lt; </w:t>
      </w:r>
      <w:proofErr w:type="spellStart"/>
      <w:r w:rsidRPr="00062794">
        <w:rPr>
          <w:rFonts w:ascii="Times New Roman" w:hAnsi="Times New Roman" w:cs="Times New Roman"/>
        </w:rPr>
        <w:t>userValue.Rmax</w:t>
      </w:r>
      <w:proofErr w:type="spellEnd"/>
      <w:r w:rsidRPr="00062794">
        <w:rPr>
          <w:rFonts w:ascii="Times New Roman" w:hAnsi="Times New Roman" w:cs="Times New Roman"/>
        </w:rPr>
        <w:t xml:space="preserve">() &lt;&lt; </w:t>
      </w:r>
      <w:proofErr w:type="spellStart"/>
      <w:proofErr w:type="gramStart"/>
      <w:r w:rsidRPr="00062794">
        <w:rPr>
          <w:rFonts w:ascii="Times New Roman" w:hAnsi="Times New Roman" w:cs="Times New Roman"/>
        </w:rPr>
        <w:t>endl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130FC44B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 </w:t>
      </w:r>
    </w:p>
    <w:p w14:paraId="5EEA2D1D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cout</w:t>
      </w:r>
      <w:proofErr w:type="spellEnd"/>
      <w:r w:rsidRPr="00062794">
        <w:rPr>
          <w:rFonts w:ascii="Times New Roman" w:hAnsi="Times New Roman" w:cs="Times New Roman"/>
        </w:rPr>
        <w:t xml:space="preserve"> &lt;&lt; "The minimum resistance with a " &lt;&lt; </w:t>
      </w:r>
      <w:proofErr w:type="spellStart"/>
      <w:r w:rsidRPr="00062794">
        <w:rPr>
          <w:rFonts w:ascii="Times New Roman" w:hAnsi="Times New Roman" w:cs="Times New Roman"/>
        </w:rPr>
        <w:t>userValue.getTolerance</w:t>
      </w:r>
      <w:proofErr w:type="spellEnd"/>
      <w:r w:rsidRPr="00062794">
        <w:rPr>
          <w:rFonts w:ascii="Times New Roman" w:hAnsi="Times New Roman" w:cs="Times New Roman"/>
        </w:rPr>
        <w:t>() &lt;</w:t>
      </w:r>
      <w:proofErr w:type="gramStart"/>
      <w:r w:rsidRPr="00062794">
        <w:rPr>
          <w:rFonts w:ascii="Times New Roman" w:hAnsi="Times New Roman" w:cs="Times New Roman"/>
        </w:rPr>
        <w:t>&lt; "</w:t>
      </w:r>
      <w:proofErr w:type="gramEnd"/>
      <w:r w:rsidRPr="00062794">
        <w:rPr>
          <w:rFonts w:ascii="Times New Roman" w:hAnsi="Times New Roman" w:cs="Times New Roman"/>
        </w:rPr>
        <w:t>% tolerance is: "</w:t>
      </w:r>
    </w:p>
    <w:p w14:paraId="58D19065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 &lt;&lt; </w:t>
      </w:r>
      <w:proofErr w:type="spellStart"/>
      <w:r w:rsidRPr="00062794">
        <w:rPr>
          <w:rFonts w:ascii="Times New Roman" w:hAnsi="Times New Roman" w:cs="Times New Roman"/>
        </w:rPr>
        <w:t>userValue.Rmin</w:t>
      </w:r>
      <w:proofErr w:type="spellEnd"/>
      <w:r w:rsidRPr="00062794">
        <w:rPr>
          <w:rFonts w:ascii="Times New Roman" w:hAnsi="Times New Roman" w:cs="Times New Roman"/>
        </w:rPr>
        <w:t xml:space="preserve">() &lt;&lt; </w:t>
      </w:r>
      <w:proofErr w:type="spellStart"/>
      <w:r w:rsidRPr="00062794">
        <w:rPr>
          <w:rFonts w:ascii="Times New Roman" w:hAnsi="Times New Roman" w:cs="Times New Roman"/>
        </w:rPr>
        <w:t>endl</w:t>
      </w:r>
      <w:proofErr w:type="spellEnd"/>
      <w:r w:rsidRPr="00062794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062794">
        <w:rPr>
          <w:rFonts w:ascii="Times New Roman" w:hAnsi="Times New Roman" w:cs="Times New Roman"/>
        </w:rPr>
        <w:t>endl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7A9D4AE1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 </w:t>
      </w:r>
    </w:p>
    <w:p w14:paraId="7F4E91EB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>}</w:t>
      </w:r>
    </w:p>
    <w:p w14:paraId="0440F211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4A9315DF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return </w:t>
      </w:r>
      <w:proofErr w:type="gramStart"/>
      <w:r w:rsidRPr="00062794">
        <w:rPr>
          <w:rFonts w:ascii="Times New Roman" w:hAnsi="Times New Roman" w:cs="Times New Roman"/>
        </w:rPr>
        <w:t>0;</w:t>
      </w:r>
      <w:proofErr w:type="gramEnd"/>
    </w:p>
    <w:p w14:paraId="00C88EDC" w14:textId="07BADF7C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}</w:t>
      </w:r>
    </w:p>
    <w:p w14:paraId="2A371872" w14:textId="77777777" w:rsidR="00D5006D" w:rsidRDefault="00D5006D" w:rsidP="00D5006D"/>
    <w:p w14:paraId="4A08C3FA" w14:textId="77777777" w:rsidR="00F3662D" w:rsidRDefault="00F3662D" w:rsidP="00D5006D"/>
    <w:p w14:paraId="23ED78A7" w14:textId="77777777" w:rsidR="00F3662D" w:rsidRDefault="00F3662D" w:rsidP="00D5006D"/>
    <w:p w14:paraId="21347E31" w14:textId="77777777" w:rsidR="00F3662D" w:rsidRDefault="00F3662D" w:rsidP="00D5006D"/>
    <w:p w14:paraId="438E5C50" w14:textId="77777777" w:rsidR="00F3662D" w:rsidRDefault="00F3662D" w:rsidP="00D5006D"/>
    <w:p w14:paraId="6D6615AC" w14:textId="77777777" w:rsidR="00F3662D" w:rsidRDefault="00F3662D" w:rsidP="00D5006D"/>
    <w:p w14:paraId="2418416A" w14:textId="77777777" w:rsidR="00F3662D" w:rsidRDefault="00F3662D" w:rsidP="00D5006D"/>
    <w:p w14:paraId="74A040BA" w14:textId="77777777" w:rsidR="00F3662D" w:rsidRDefault="00F3662D" w:rsidP="00D5006D"/>
    <w:p w14:paraId="28D13BE4" w14:textId="77777777" w:rsidR="00F3662D" w:rsidRDefault="00F3662D" w:rsidP="00D5006D"/>
    <w:p w14:paraId="7DAC6FAE" w14:textId="77777777" w:rsidR="00F3662D" w:rsidRDefault="00F3662D" w:rsidP="00D5006D"/>
    <w:p w14:paraId="107C8200" w14:textId="77777777" w:rsidR="00F3662D" w:rsidRDefault="00F3662D" w:rsidP="00D5006D"/>
    <w:p w14:paraId="2CC815F8" w14:textId="77777777" w:rsidR="00F3662D" w:rsidRDefault="00F3662D" w:rsidP="00D5006D"/>
    <w:p w14:paraId="714AFA51" w14:textId="77777777" w:rsidR="00F3662D" w:rsidRDefault="00F3662D" w:rsidP="00D5006D"/>
    <w:p w14:paraId="0170641B" w14:textId="77777777" w:rsidR="00F3662D" w:rsidRDefault="00F3662D" w:rsidP="00D5006D"/>
    <w:p w14:paraId="23F2C52F" w14:textId="77777777" w:rsidR="00F3662D" w:rsidRDefault="00F3662D" w:rsidP="00D5006D"/>
    <w:p w14:paraId="55102686" w14:textId="77777777" w:rsidR="00F3662D" w:rsidRDefault="00F3662D" w:rsidP="00D5006D"/>
    <w:p w14:paraId="6B2C74B5" w14:textId="77777777" w:rsidR="00F3662D" w:rsidRDefault="00F3662D" w:rsidP="00D5006D"/>
    <w:p w14:paraId="6EEA36C5" w14:textId="77777777" w:rsidR="00F3662D" w:rsidRDefault="00F3662D" w:rsidP="00D5006D"/>
    <w:p w14:paraId="0F099D30" w14:textId="77777777" w:rsidR="00F3662D" w:rsidRDefault="00F3662D" w:rsidP="00D5006D"/>
    <w:p w14:paraId="6F9D1CD7" w14:textId="77777777" w:rsidR="00F3662D" w:rsidRDefault="00F3662D" w:rsidP="00D5006D"/>
    <w:p w14:paraId="349DBF4B" w14:textId="77777777" w:rsidR="00F3662D" w:rsidRDefault="00F3662D" w:rsidP="00D5006D"/>
    <w:p w14:paraId="4A6C4E71" w14:textId="77777777" w:rsidR="00F3662D" w:rsidRDefault="00F3662D" w:rsidP="00D5006D"/>
    <w:p w14:paraId="7A803DC5" w14:textId="77777777" w:rsidR="00F3662D" w:rsidRDefault="00F3662D" w:rsidP="00D5006D"/>
    <w:p w14:paraId="2516EFB7" w14:textId="77777777" w:rsidR="00F3662D" w:rsidRDefault="00F3662D" w:rsidP="00D5006D"/>
    <w:p w14:paraId="501AA167" w14:textId="77777777" w:rsidR="00F3662D" w:rsidRDefault="00F3662D" w:rsidP="00D5006D"/>
    <w:p w14:paraId="54549F82" w14:textId="77777777" w:rsidR="00F3662D" w:rsidRDefault="00F3662D" w:rsidP="00D5006D"/>
    <w:p w14:paraId="166AB161" w14:textId="77777777" w:rsidR="00F3662D" w:rsidRDefault="00F3662D" w:rsidP="00D5006D"/>
    <w:p w14:paraId="7066551C" w14:textId="77777777" w:rsidR="00F3662D" w:rsidRDefault="00F3662D" w:rsidP="00D5006D"/>
    <w:p w14:paraId="346A6C6F" w14:textId="77777777" w:rsidR="00F3662D" w:rsidRDefault="00F3662D" w:rsidP="00D5006D"/>
    <w:p w14:paraId="23424C02" w14:textId="77777777" w:rsidR="00F3662D" w:rsidRDefault="00F3662D" w:rsidP="00D5006D"/>
    <w:p w14:paraId="354A2248" w14:textId="77777777" w:rsidR="00F3662D" w:rsidRDefault="00F3662D" w:rsidP="00D5006D"/>
    <w:p w14:paraId="6663A4A2" w14:textId="77777777" w:rsidR="00F3662D" w:rsidRDefault="00F3662D" w:rsidP="00D5006D"/>
    <w:p w14:paraId="4D5A1D74" w14:textId="77777777" w:rsidR="00F3662D" w:rsidRDefault="00F3662D" w:rsidP="00D5006D"/>
    <w:p w14:paraId="5602FAE9" w14:textId="77777777" w:rsidR="00F3662D" w:rsidRDefault="00F3662D" w:rsidP="00D5006D"/>
    <w:p w14:paraId="534BE6C9" w14:textId="77777777" w:rsidR="00F3662D" w:rsidRDefault="00F3662D" w:rsidP="00D5006D"/>
    <w:p w14:paraId="201C9DC7" w14:textId="0D2D6D27" w:rsidR="00D5006D" w:rsidRDefault="00D5006D" w:rsidP="00F3662D">
      <w:pPr>
        <w:pStyle w:val="Heading2"/>
      </w:pPr>
      <w:r>
        <w:lastRenderedPageBreak/>
        <w:t>Resistance.cpp</w:t>
      </w:r>
      <w:r w:rsidR="00F3662D">
        <w:t>:</w:t>
      </w:r>
    </w:p>
    <w:p w14:paraId="76F626D4" w14:textId="77777777" w:rsidR="00D5006D" w:rsidRDefault="00D5006D" w:rsidP="00D5006D"/>
    <w:p w14:paraId="06ACAFB2" w14:textId="77777777" w:rsidR="00D5006D" w:rsidRPr="00062794" w:rsidRDefault="00D5006D" w:rsidP="00D5006D">
      <w:pPr>
        <w:rPr>
          <w:rFonts w:ascii="Times New Roman" w:hAnsi="Times New Roman" w:cs="Times New Roman"/>
        </w:rPr>
      </w:pPr>
      <w:proofErr w:type="gramStart"/>
      <w:r w:rsidRPr="00062794">
        <w:rPr>
          <w:rFonts w:ascii="Times New Roman" w:hAnsi="Times New Roman" w:cs="Times New Roman"/>
        </w:rPr>
        <w:t>#include</w:t>
      </w:r>
      <w:proofErr w:type="gramEnd"/>
      <w:r w:rsidRPr="00062794">
        <w:rPr>
          <w:rFonts w:ascii="Times New Roman" w:hAnsi="Times New Roman" w:cs="Times New Roman"/>
        </w:rPr>
        <w:t xml:space="preserve"> &lt;iostream&gt;</w:t>
      </w:r>
    </w:p>
    <w:p w14:paraId="29DD007B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#include &lt;string&gt;</w:t>
      </w:r>
    </w:p>
    <w:p w14:paraId="1E6826BB" w14:textId="77777777" w:rsidR="00D5006D" w:rsidRPr="00062794" w:rsidRDefault="00D5006D" w:rsidP="00D5006D">
      <w:pPr>
        <w:rPr>
          <w:rFonts w:ascii="Times New Roman" w:hAnsi="Times New Roman" w:cs="Times New Roman"/>
        </w:rPr>
      </w:pPr>
      <w:proofErr w:type="gramStart"/>
      <w:r w:rsidRPr="00062794">
        <w:rPr>
          <w:rFonts w:ascii="Times New Roman" w:hAnsi="Times New Roman" w:cs="Times New Roman"/>
        </w:rPr>
        <w:t>#include</w:t>
      </w:r>
      <w:proofErr w:type="gramEnd"/>
      <w:r w:rsidRPr="00062794">
        <w:rPr>
          <w:rFonts w:ascii="Times New Roman" w:hAnsi="Times New Roman" w:cs="Times New Roman"/>
        </w:rPr>
        <w:t xml:space="preserve"> &lt;</w:t>
      </w:r>
      <w:proofErr w:type="spellStart"/>
      <w:r w:rsidRPr="00062794">
        <w:rPr>
          <w:rFonts w:ascii="Times New Roman" w:hAnsi="Times New Roman" w:cs="Times New Roman"/>
        </w:rPr>
        <w:t>fstream</w:t>
      </w:r>
      <w:proofErr w:type="spellEnd"/>
      <w:r w:rsidRPr="00062794">
        <w:rPr>
          <w:rFonts w:ascii="Times New Roman" w:hAnsi="Times New Roman" w:cs="Times New Roman"/>
        </w:rPr>
        <w:t>&gt;</w:t>
      </w:r>
    </w:p>
    <w:p w14:paraId="1CA2A8AE" w14:textId="77777777" w:rsidR="00D5006D" w:rsidRPr="00062794" w:rsidRDefault="00D5006D" w:rsidP="00D5006D">
      <w:pPr>
        <w:rPr>
          <w:rFonts w:ascii="Times New Roman" w:hAnsi="Times New Roman" w:cs="Times New Roman"/>
        </w:rPr>
      </w:pPr>
      <w:proofErr w:type="gramStart"/>
      <w:r w:rsidRPr="00062794">
        <w:rPr>
          <w:rFonts w:ascii="Times New Roman" w:hAnsi="Times New Roman" w:cs="Times New Roman"/>
        </w:rPr>
        <w:t>#include</w:t>
      </w:r>
      <w:proofErr w:type="gramEnd"/>
      <w:r w:rsidRPr="00062794">
        <w:rPr>
          <w:rFonts w:ascii="Times New Roman" w:hAnsi="Times New Roman" w:cs="Times New Roman"/>
        </w:rPr>
        <w:t xml:space="preserve"> &lt;</w:t>
      </w:r>
      <w:proofErr w:type="spellStart"/>
      <w:r w:rsidRPr="00062794">
        <w:rPr>
          <w:rFonts w:ascii="Times New Roman" w:hAnsi="Times New Roman" w:cs="Times New Roman"/>
        </w:rPr>
        <w:t>cmath</w:t>
      </w:r>
      <w:proofErr w:type="spellEnd"/>
      <w:r w:rsidRPr="00062794">
        <w:rPr>
          <w:rFonts w:ascii="Times New Roman" w:hAnsi="Times New Roman" w:cs="Times New Roman"/>
        </w:rPr>
        <w:t>&gt;</w:t>
      </w:r>
    </w:p>
    <w:p w14:paraId="272DDF66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#include "</w:t>
      </w:r>
      <w:proofErr w:type="spellStart"/>
      <w:r w:rsidRPr="00062794">
        <w:rPr>
          <w:rFonts w:ascii="Times New Roman" w:hAnsi="Times New Roman" w:cs="Times New Roman"/>
        </w:rPr>
        <w:t>Resistance</w:t>
      </w:r>
      <w:proofErr w:type="gramStart"/>
      <w:r w:rsidRPr="00062794">
        <w:rPr>
          <w:rFonts w:ascii="Times New Roman" w:hAnsi="Times New Roman" w:cs="Times New Roman"/>
        </w:rPr>
        <w:t>.h</w:t>
      </w:r>
      <w:proofErr w:type="spellEnd"/>
      <w:proofErr w:type="gramEnd"/>
      <w:r w:rsidRPr="00062794">
        <w:rPr>
          <w:rFonts w:ascii="Times New Roman" w:hAnsi="Times New Roman" w:cs="Times New Roman"/>
        </w:rPr>
        <w:t>"</w:t>
      </w:r>
    </w:p>
    <w:p w14:paraId="25E00AC6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1F0A02AE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using namespace </w:t>
      </w:r>
      <w:proofErr w:type="gramStart"/>
      <w:r w:rsidRPr="00062794">
        <w:rPr>
          <w:rFonts w:ascii="Times New Roman" w:hAnsi="Times New Roman" w:cs="Times New Roman"/>
        </w:rPr>
        <w:t>std;</w:t>
      </w:r>
      <w:proofErr w:type="gramEnd"/>
    </w:p>
    <w:p w14:paraId="5E15A241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7EFE77AB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//constructor </w:t>
      </w:r>
    </w:p>
    <w:p w14:paraId="0341D615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0FBE99F5" w14:textId="77777777" w:rsidR="00D5006D" w:rsidRPr="00062794" w:rsidRDefault="00D5006D" w:rsidP="00D5006D">
      <w:pPr>
        <w:rPr>
          <w:rFonts w:ascii="Times New Roman" w:hAnsi="Times New Roman" w:cs="Times New Roman"/>
        </w:rPr>
      </w:pPr>
      <w:proofErr w:type="gramStart"/>
      <w:r w:rsidRPr="00062794">
        <w:rPr>
          <w:rFonts w:ascii="Times New Roman" w:hAnsi="Times New Roman" w:cs="Times New Roman"/>
        </w:rPr>
        <w:t>Resistance::Resistance(</w:t>
      </w:r>
      <w:proofErr w:type="gramEnd"/>
      <w:r w:rsidRPr="00062794">
        <w:rPr>
          <w:rFonts w:ascii="Times New Roman" w:hAnsi="Times New Roman" w:cs="Times New Roman"/>
        </w:rPr>
        <w:t xml:space="preserve">double R, int </w:t>
      </w:r>
      <w:proofErr w:type="gramStart"/>
      <w:r w:rsidRPr="00062794">
        <w:rPr>
          <w:rFonts w:ascii="Times New Roman" w:hAnsi="Times New Roman" w:cs="Times New Roman"/>
        </w:rPr>
        <w:t>T) {</w:t>
      </w:r>
      <w:proofErr w:type="gramEnd"/>
    </w:p>
    <w:p w14:paraId="1E24F392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tolerance = </w:t>
      </w:r>
      <w:proofErr w:type="gramStart"/>
      <w:r w:rsidRPr="00062794">
        <w:rPr>
          <w:rFonts w:ascii="Times New Roman" w:hAnsi="Times New Roman" w:cs="Times New Roman"/>
        </w:rPr>
        <w:t>T;</w:t>
      </w:r>
      <w:proofErr w:type="gramEnd"/>
    </w:p>
    <w:p w14:paraId="0AA0EEED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</w:t>
      </w:r>
      <w:proofErr w:type="spellStart"/>
      <w:r w:rsidRPr="00062794">
        <w:rPr>
          <w:rFonts w:ascii="Times New Roman" w:hAnsi="Times New Roman" w:cs="Times New Roman"/>
        </w:rPr>
        <w:t>Get_Standard_</w:t>
      </w:r>
      <w:proofErr w:type="gramStart"/>
      <w:r w:rsidRPr="00062794">
        <w:rPr>
          <w:rFonts w:ascii="Times New Roman" w:hAnsi="Times New Roman" w:cs="Times New Roman"/>
        </w:rPr>
        <w:t>Resistance</w:t>
      </w:r>
      <w:proofErr w:type="spellEnd"/>
      <w:r w:rsidRPr="00062794">
        <w:rPr>
          <w:rFonts w:ascii="Times New Roman" w:hAnsi="Times New Roman" w:cs="Times New Roman"/>
        </w:rPr>
        <w:t>(</w:t>
      </w:r>
      <w:proofErr w:type="gramEnd"/>
      <w:r w:rsidRPr="00062794">
        <w:rPr>
          <w:rFonts w:ascii="Times New Roman" w:hAnsi="Times New Roman" w:cs="Times New Roman"/>
        </w:rPr>
        <w:t>R, T</w:t>
      </w:r>
      <w:proofErr w:type="gramStart"/>
      <w:r w:rsidRPr="00062794">
        <w:rPr>
          <w:rFonts w:ascii="Times New Roman" w:hAnsi="Times New Roman" w:cs="Times New Roman"/>
        </w:rPr>
        <w:t>);</w:t>
      </w:r>
      <w:proofErr w:type="gramEnd"/>
    </w:p>
    <w:p w14:paraId="5AFAA721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}</w:t>
      </w:r>
    </w:p>
    <w:p w14:paraId="5CEA7D32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2AD1C9B2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void </w:t>
      </w:r>
      <w:proofErr w:type="gramStart"/>
      <w:r w:rsidRPr="00062794">
        <w:rPr>
          <w:rFonts w:ascii="Times New Roman" w:hAnsi="Times New Roman" w:cs="Times New Roman"/>
        </w:rPr>
        <w:t>Resistance::</w:t>
      </w:r>
      <w:proofErr w:type="spellStart"/>
      <w:proofErr w:type="gramEnd"/>
      <w:r w:rsidRPr="00062794">
        <w:rPr>
          <w:rFonts w:ascii="Times New Roman" w:hAnsi="Times New Roman" w:cs="Times New Roman"/>
        </w:rPr>
        <w:t>Get_Standard_</w:t>
      </w:r>
      <w:proofErr w:type="gramStart"/>
      <w:r w:rsidRPr="00062794">
        <w:rPr>
          <w:rFonts w:ascii="Times New Roman" w:hAnsi="Times New Roman" w:cs="Times New Roman"/>
        </w:rPr>
        <w:t>Resistance</w:t>
      </w:r>
      <w:proofErr w:type="spellEnd"/>
      <w:r w:rsidRPr="00062794">
        <w:rPr>
          <w:rFonts w:ascii="Times New Roman" w:hAnsi="Times New Roman" w:cs="Times New Roman"/>
        </w:rPr>
        <w:t>(</w:t>
      </w:r>
      <w:proofErr w:type="gramEnd"/>
      <w:r w:rsidRPr="00062794">
        <w:rPr>
          <w:rFonts w:ascii="Times New Roman" w:hAnsi="Times New Roman" w:cs="Times New Roman"/>
        </w:rPr>
        <w:t>double R, int T) {</w:t>
      </w:r>
    </w:p>
    <w:p w14:paraId="4D338608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</w:p>
    <w:p w14:paraId="4CA9CEFA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>//Temporary variables not included in class</w:t>
      </w:r>
    </w:p>
    <w:p w14:paraId="29762024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    </w:t>
      </w:r>
    </w:p>
    <w:p w14:paraId="33BBDE52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double </w:t>
      </w:r>
      <w:proofErr w:type="spellStart"/>
      <w:r w:rsidRPr="00062794">
        <w:rPr>
          <w:rFonts w:ascii="Times New Roman" w:hAnsi="Times New Roman" w:cs="Times New Roman"/>
        </w:rPr>
        <w:t>closestResistance</w:t>
      </w:r>
      <w:proofErr w:type="spellEnd"/>
      <w:r w:rsidRPr="00062794">
        <w:rPr>
          <w:rFonts w:ascii="Times New Roman" w:hAnsi="Times New Roman" w:cs="Times New Roman"/>
        </w:rPr>
        <w:t xml:space="preserve"> = </w:t>
      </w:r>
      <w:proofErr w:type="gramStart"/>
      <w:r w:rsidRPr="00062794">
        <w:rPr>
          <w:rFonts w:ascii="Times New Roman" w:hAnsi="Times New Roman" w:cs="Times New Roman"/>
        </w:rPr>
        <w:t>-1;</w:t>
      </w:r>
      <w:proofErr w:type="gramEnd"/>
    </w:p>
    <w:p w14:paraId="494CB014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int diff1 = 10000, </w:t>
      </w:r>
      <w:proofErr w:type="spellStart"/>
      <w:proofErr w:type="gramStart"/>
      <w:r w:rsidRPr="00062794">
        <w:rPr>
          <w:rFonts w:ascii="Times New Roman" w:hAnsi="Times New Roman" w:cs="Times New Roman"/>
        </w:rPr>
        <w:t>tdiff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1E0BC343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string tband</w:t>
      </w:r>
      <w:proofErr w:type="gramStart"/>
      <w:r w:rsidRPr="00062794">
        <w:rPr>
          <w:rFonts w:ascii="Times New Roman" w:hAnsi="Times New Roman" w:cs="Times New Roman"/>
        </w:rPr>
        <w:t>1,tband2,tband3,tband</w:t>
      </w:r>
      <w:proofErr w:type="gramEnd"/>
      <w:r w:rsidRPr="00062794">
        <w:rPr>
          <w:rFonts w:ascii="Times New Roman" w:hAnsi="Times New Roman" w:cs="Times New Roman"/>
        </w:rPr>
        <w:t>4;</w:t>
      </w:r>
    </w:p>
    <w:p w14:paraId="444EAC91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193F1E9B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if (T == 5)</w:t>
      </w:r>
    </w:p>
    <w:p w14:paraId="2585D150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    </w:t>
      </w:r>
      <w:proofErr w:type="spellStart"/>
      <w:r w:rsidRPr="00062794">
        <w:rPr>
          <w:rFonts w:ascii="Times New Roman" w:hAnsi="Times New Roman" w:cs="Times New Roman"/>
        </w:rPr>
        <w:t>inFile.open</w:t>
      </w:r>
      <w:proofErr w:type="spellEnd"/>
      <w:r w:rsidRPr="00062794">
        <w:rPr>
          <w:rFonts w:ascii="Times New Roman" w:hAnsi="Times New Roman" w:cs="Times New Roman"/>
        </w:rPr>
        <w:t>("Resistors_5_Percent.txt"</w:t>
      </w:r>
      <w:proofErr w:type="gramStart"/>
      <w:r w:rsidRPr="00062794">
        <w:rPr>
          <w:rFonts w:ascii="Times New Roman" w:hAnsi="Times New Roman" w:cs="Times New Roman"/>
        </w:rPr>
        <w:t>);</w:t>
      </w:r>
      <w:proofErr w:type="gramEnd"/>
    </w:p>
    <w:p w14:paraId="19BBBBF6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else if (T == 10)</w:t>
      </w:r>
    </w:p>
    <w:p w14:paraId="5226944C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    </w:t>
      </w:r>
      <w:proofErr w:type="spellStart"/>
      <w:r w:rsidRPr="00062794">
        <w:rPr>
          <w:rFonts w:ascii="Times New Roman" w:hAnsi="Times New Roman" w:cs="Times New Roman"/>
        </w:rPr>
        <w:t>inFile.open</w:t>
      </w:r>
      <w:proofErr w:type="spellEnd"/>
      <w:r w:rsidRPr="00062794">
        <w:rPr>
          <w:rFonts w:ascii="Times New Roman" w:hAnsi="Times New Roman" w:cs="Times New Roman"/>
        </w:rPr>
        <w:t>("Resistors_10_Percent.txt"</w:t>
      </w:r>
      <w:proofErr w:type="gramStart"/>
      <w:r w:rsidRPr="00062794">
        <w:rPr>
          <w:rFonts w:ascii="Times New Roman" w:hAnsi="Times New Roman" w:cs="Times New Roman"/>
        </w:rPr>
        <w:t>);</w:t>
      </w:r>
      <w:proofErr w:type="gramEnd"/>
    </w:p>
    <w:p w14:paraId="2D140FD6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else</w:t>
      </w:r>
    </w:p>
    <w:p w14:paraId="75B0519E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    </w:t>
      </w:r>
      <w:proofErr w:type="spellStart"/>
      <w:r w:rsidRPr="00062794">
        <w:rPr>
          <w:rFonts w:ascii="Times New Roman" w:hAnsi="Times New Roman" w:cs="Times New Roman"/>
        </w:rPr>
        <w:t>inFile.open</w:t>
      </w:r>
      <w:proofErr w:type="spellEnd"/>
      <w:r w:rsidRPr="00062794">
        <w:rPr>
          <w:rFonts w:ascii="Times New Roman" w:hAnsi="Times New Roman" w:cs="Times New Roman"/>
        </w:rPr>
        <w:t>("Resistors_20_Percent.txt"</w:t>
      </w:r>
      <w:proofErr w:type="gramStart"/>
      <w:r w:rsidRPr="00062794">
        <w:rPr>
          <w:rFonts w:ascii="Times New Roman" w:hAnsi="Times New Roman" w:cs="Times New Roman"/>
        </w:rPr>
        <w:t>);</w:t>
      </w:r>
      <w:proofErr w:type="gramEnd"/>
    </w:p>
    <w:p w14:paraId="0838022E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</w:t>
      </w:r>
    </w:p>
    <w:p w14:paraId="67B841DA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//To get to the "closest resistance value", I implemented a max difference logic.  I assumed the user wouldn't</w:t>
      </w:r>
    </w:p>
    <w:p w14:paraId="22C3294E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//the largest possible difference was 10000</w:t>
      </w:r>
    </w:p>
    <w:p w14:paraId="34145866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        </w:t>
      </w:r>
    </w:p>
    <w:p w14:paraId="0B900A57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proofErr w:type="gramStart"/>
      <w:r w:rsidRPr="00062794">
        <w:rPr>
          <w:rFonts w:ascii="Times New Roman" w:hAnsi="Times New Roman" w:cs="Times New Roman"/>
        </w:rPr>
        <w:t>while(</w:t>
      </w:r>
      <w:proofErr w:type="spellStart"/>
      <w:proofErr w:type="gramEnd"/>
      <w:r w:rsidRPr="00062794">
        <w:rPr>
          <w:rFonts w:ascii="Times New Roman" w:hAnsi="Times New Roman" w:cs="Times New Roman"/>
        </w:rPr>
        <w:t>inFile</w:t>
      </w:r>
      <w:proofErr w:type="spellEnd"/>
      <w:r w:rsidRPr="00062794">
        <w:rPr>
          <w:rFonts w:ascii="Times New Roman" w:hAnsi="Times New Roman" w:cs="Times New Roman"/>
        </w:rPr>
        <w:t xml:space="preserve"> &gt;&gt; resistance &gt;&gt; band1 &gt;&gt; band2 &gt;&gt; band3 &gt;&gt; band4) {</w:t>
      </w:r>
    </w:p>
    <w:p w14:paraId="2FE95172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tdiff</w:t>
      </w:r>
      <w:proofErr w:type="spellEnd"/>
      <w:r w:rsidRPr="00062794">
        <w:rPr>
          <w:rFonts w:ascii="Times New Roman" w:hAnsi="Times New Roman" w:cs="Times New Roman"/>
        </w:rPr>
        <w:t xml:space="preserve"> = abs(R-resistance</w:t>
      </w:r>
      <w:proofErr w:type="gramStart"/>
      <w:r w:rsidRPr="00062794">
        <w:rPr>
          <w:rFonts w:ascii="Times New Roman" w:hAnsi="Times New Roman" w:cs="Times New Roman"/>
        </w:rPr>
        <w:t>);</w:t>
      </w:r>
      <w:proofErr w:type="gramEnd"/>
    </w:p>
    <w:p w14:paraId="24E651D7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</w:p>
    <w:p w14:paraId="32DE6D43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>if(</w:t>
      </w:r>
      <w:proofErr w:type="spellStart"/>
      <w:r w:rsidRPr="00062794">
        <w:rPr>
          <w:rFonts w:ascii="Times New Roman" w:hAnsi="Times New Roman" w:cs="Times New Roman"/>
        </w:rPr>
        <w:t>tdiff</w:t>
      </w:r>
      <w:proofErr w:type="spellEnd"/>
      <w:r w:rsidRPr="00062794">
        <w:rPr>
          <w:rFonts w:ascii="Times New Roman" w:hAnsi="Times New Roman" w:cs="Times New Roman"/>
        </w:rPr>
        <w:t>&lt;diff1) {</w:t>
      </w:r>
    </w:p>
    <w:p w14:paraId="1A127A1C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diff1 = </w:t>
      </w:r>
      <w:proofErr w:type="spellStart"/>
      <w:proofErr w:type="gramStart"/>
      <w:r w:rsidRPr="00062794">
        <w:rPr>
          <w:rFonts w:ascii="Times New Roman" w:hAnsi="Times New Roman" w:cs="Times New Roman"/>
        </w:rPr>
        <w:t>tdiff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51E344AF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closestResistance</w:t>
      </w:r>
      <w:proofErr w:type="spellEnd"/>
      <w:r w:rsidRPr="00062794">
        <w:rPr>
          <w:rFonts w:ascii="Times New Roman" w:hAnsi="Times New Roman" w:cs="Times New Roman"/>
        </w:rPr>
        <w:t xml:space="preserve"> = </w:t>
      </w:r>
      <w:proofErr w:type="gramStart"/>
      <w:r w:rsidRPr="00062794">
        <w:rPr>
          <w:rFonts w:ascii="Times New Roman" w:hAnsi="Times New Roman" w:cs="Times New Roman"/>
        </w:rPr>
        <w:t>resistance;</w:t>
      </w:r>
      <w:proofErr w:type="gramEnd"/>
    </w:p>
    <w:p w14:paraId="16CED67A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tband1 = </w:t>
      </w:r>
      <w:proofErr w:type="gramStart"/>
      <w:r w:rsidRPr="00062794">
        <w:rPr>
          <w:rFonts w:ascii="Times New Roman" w:hAnsi="Times New Roman" w:cs="Times New Roman"/>
        </w:rPr>
        <w:t>band1;</w:t>
      </w:r>
      <w:proofErr w:type="gramEnd"/>
    </w:p>
    <w:p w14:paraId="1806C530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tband2 = </w:t>
      </w:r>
      <w:proofErr w:type="gramStart"/>
      <w:r w:rsidRPr="00062794">
        <w:rPr>
          <w:rFonts w:ascii="Times New Roman" w:hAnsi="Times New Roman" w:cs="Times New Roman"/>
        </w:rPr>
        <w:t>band2;</w:t>
      </w:r>
      <w:proofErr w:type="gramEnd"/>
    </w:p>
    <w:p w14:paraId="56C7851F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tband3 = </w:t>
      </w:r>
      <w:proofErr w:type="gramStart"/>
      <w:r w:rsidRPr="00062794">
        <w:rPr>
          <w:rFonts w:ascii="Times New Roman" w:hAnsi="Times New Roman" w:cs="Times New Roman"/>
        </w:rPr>
        <w:t>band3;</w:t>
      </w:r>
      <w:proofErr w:type="gramEnd"/>
    </w:p>
    <w:p w14:paraId="3F4AE96D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tband4 = </w:t>
      </w:r>
      <w:proofErr w:type="gramStart"/>
      <w:r w:rsidRPr="00062794">
        <w:rPr>
          <w:rFonts w:ascii="Times New Roman" w:hAnsi="Times New Roman" w:cs="Times New Roman"/>
        </w:rPr>
        <w:t>band4;</w:t>
      </w:r>
      <w:proofErr w:type="gramEnd"/>
    </w:p>
    <w:p w14:paraId="37E9DB68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>}}</w:t>
      </w:r>
    </w:p>
    <w:p w14:paraId="2192F256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</w:p>
    <w:p w14:paraId="1D6780A5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resistance = </w:t>
      </w:r>
      <w:proofErr w:type="spellStart"/>
      <w:proofErr w:type="gramStart"/>
      <w:r w:rsidRPr="00062794">
        <w:rPr>
          <w:rFonts w:ascii="Times New Roman" w:hAnsi="Times New Roman" w:cs="Times New Roman"/>
        </w:rPr>
        <w:t>closestResistance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26BF04A6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lastRenderedPageBreak/>
        <w:tab/>
      </w:r>
      <w:r w:rsidRPr="00062794">
        <w:rPr>
          <w:rFonts w:ascii="Times New Roman" w:hAnsi="Times New Roman" w:cs="Times New Roman"/>
        </w:rPr>
        <w:tab/>
        <w:t xml:space="preserve">band1 = </w:t>
      </w:r>
      <w:proofErr w:type="gramStart"/>
      <w:r w:rsidRPr="00062794">
        <w:rPr>
          <w:rFonts w:ascii="Times New Roman" w:hAnsi="Times New Roman" w:cs="Times New Roman"/>
        </w:rPr>
        <w:t>tband1;</w:t>
      </w:r>
      <w:proofErr w:type="gramEnd"/>
    </w:p>
    <w:p w14:paraId="09220B75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band2 = </w:t>
      </w:r>
      <w:proofErr w:type="gramStart"/>
      <w:r w:rsidRPr="00062794">
        <w:rPr>
          <w:rFonts w:ascii="Times New Roman" w:hAnsi="Times New Roman" w:cs="Times New Roman"/>
        </w:rPr>
        <w:t>tband2;</w:t>
      </w:r>
      <w:proofErr w:type="gramEnd"/>
    </w:p>
    <w:p w14:paraId="7A1E2EFD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band3 = </w:t>
      </w:r>
      <w:proofErr w:type="gramStart"/>
      <w:r w:rsidRPr="00062794">
        <w:rPr>
          <w:rFonts w:ascii="Times New Roman" w:hAnsi="Times New Roman" w:cs="Times New Roman"/>
        </w:rPr>
        <w:t>tband3;</w:t>
      </w:r>
      <w:proofErr w:type="gramEnd"/>
    </w:p>
    <w:p w14:paraId="72FD958B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band4 = </w:t>
      </w:r>
      <w:proofErr w:type="gramStart"/>
      <w:r w:rsidRPr="00062794">
        <w:rPr>
          <w:rFonts w:ascii="Times New Roman" w:hAnsi="Times New Roman" w:cs="Times New Roman"/>
        </w:rPr>
        <w:t>tband4;</w:t>
      </w:r>
      <w:proofErr w:type="gramEnd"/>
    </w:p>
    <w:p w14:paraId="055EFC99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280D19E1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inFile.close</w:t>
      </w:r>
      <w:proofErr w:type="spellEnd"/>
      <w:r w:rsidRPr="00062794">
        <w:rPr>
          <w:rFonts w:ascii="Times New Roman" w:hAnsi="Times New Roman" w:cs="Times New Roman"/>
        </w:rPr>
        <w:t>(</w:t>
      </w:r>
      <w:proofErr w:type="gramStart"/>
      <w:r w:rsidRPr="00062794">
        <w:rPr>
          <w:rFonts w:ascii="Times New Roman" w:hAnsi="Times New Roman" w:cs="Times New Roman"/>
        </w:rPr>
        <w:t>);</w:t>
      </w:r>
      <w:proofErr w:type="gramEnd"/>
    </w:p>
    <w:p w14:paraId="19A68B3B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}</w:t>
      </w:r>
    </w:p>
    <w:p w14:paraId="74AFA0FB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10BFC27C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void </w:t>
      </w:r>
      <w:proofErr w:type="gramStart"/>
      <w:r w:rsidRPr="00062794">
        <w:rPr>
          <w:rFonts w:ascii="Times New Roman" w:hAnsi="Times New Roman" w:cs="Times New Roman"/>
        </w:rPr>
        <w:t>Resistance::</w:t>
      </w:r>
      <w:proofErr w:type="spellStart"/>
      <w:r w:rsidRPr="00062794">
        <w:rPr>
          <w:rFonts w:ascii="Times New Roman" w:hAnsi="Times New Roman" w:cs="Times New Roman"/>
        </w:rPr>
        <w:t>getResistance</w:t>
      </w:r>
      <w:proofErr w:type="spellEnd"/>
      <w:r w:rsidRPr="00062794">
        <w:rPr>
          <w:rFonts w:ascii="Times New Roman" w:hAnsi="Times New Roman" w:cs="Times New Roman"/>
        </w:rPr>
        <w:t>(</w:t>
      </w:r>
      <w:proofErr w:type="gramEnd"/>
      <w:r w:rsidRPr="00062794">
        <w:rPr>
          <w:rFonts w:ascii="Times New Roman" w:hAnsi="Times New Roman" w:cs="Times New Roman"/>
        </w:rPr>
        <w:t>double &amp;res, int &amp;</w:t>
      </w:r>
      <w:proofErr w:type="spellStart"/>
      <w:r w:rsidRPr="00062794">
        <w:rPr>
          <w:rFonts w:ascii="Times New Roman" w:hAnsi="Times New Roman" w:cs="Times New Roman"/>
        </w:rPr>
        <w:t>tol</w:t>
      </w:r>
      <w:proofErr w:type="spellEnd"/>
      <w:r w:rsidRPr="00062794">
        <w:rPr>
          <w:rFonts w:ascii="Times New Roman" w:hAnsi="Times New Roman" w:cs="Times New Roman"/>
        </w:rPr>
        <w:t xml:space="preserve">, string&amp; b1, string&amp; b2, string&amp; b3, string&amp; </w:t>
      </w:r>
      <w:proofErr w:type="gramStart"/>
      <w:r w:rsidRPr="00062794">
        <w:rPr>
          <w:rFonts w:ascii="Times New Roman" w:hAnsi="Times New Roman" w:cs="Times New Roman"/>
        </w:rPr>
        <w:t>b4) {</w:t>
      </w:r>
      <w:proofErr w:type="gramEnd"/>
    </w:p>
    <w:p w14:paraId="2794C7EB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res = </w:t>
      </w:r>
      <w:proofErr w:type="gramStart"/>
      <w:r w:rsidRPr="00062794">
        <w:rPr>
          <w:rFonts w:ascii="Times New Roman" w:hAnsi="Times New Roman" w:cs="Times New Roman"/>
        </w:rPr>
        <w:t>resistance;</w:t>
      </w:r>
      <w:proofErr w:type="gramEnd"/>
    </w:p>
    <w:p w14:paraId="11C6570B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tol</w:t>
      </w:r>
      <w:proofErr w:type="spellEnd"/>
      <w:r w:rsidRPr="00062794">
        <w:rPr>
          <w:rFonts w:ascii="Times New Roman" w:hAnsi="Times New Roman" w:cs="Times New Roman"/>
        </w:rPr>
        <w:t xml:space="preserve"> = </w:t>
      </w:r>
      <w:proofErr w:type="gramStart"/>
      <w:r w:rsidRPr="00062794">
        <w:rPr>
          <w:rFonts w:ascii="Times New Roman" w:hAnsi="Times New Roman" w:cs="Times New Roman"/>
        </w:rPr>
        <w:t>tolerance;</w:t>
      </w:r>
      <w:proofErr w:type="gramEnd"/>
    </w:p>
    <w:p w14:paraId="0105FE37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b1 = </w:t>
      </w:r>
      <w:proofErr w:type="gramStart"/>
      <w:r w:rsidRPr="00062794">
        <w:rPr>
          <w:rFonts w:ascii="Times New Roman" w:hAnsi="Times New Roman" w:cs="Times New Roman"/>
        </w:rPr>
        <w:t>band1;</w:t>
      </w:r>
      <w:proofErr w:type="gramEnd"/>
    </w:p>
    <w:p w14:paraId="5DF646D1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b2 = </w:t>
      </w:r>
      <w:proofErr w:type="gramStart"/>
      <w:r w:rsidRPr="00062794">
        <w:rPr>
          <w:rFonts w:ascii="Times New Roman" w:hAnsi="Times New Roman" w:cs="Times New Roman"/>
        </w:rPr>
        <w:t>band2;</w:t>
      </w:r>
      <w:proofErr w:type="gramEnd"/>
    </w:p>
    <w:p w14:paraId="4C079AAA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b3 = </w:t>
      </w:r>
      <w:proofErr w:type="gramStart"/>
      <w:r w:rsidRPr="00062794">
        <w:rPr>
          <w:rFonts w:ascii="Times New Roman" w:hAnsi="Times New Roman" w:cs="Times New Roman"/>
        </w:rPr>
        <w:t>band3;</w:t>
      </w:r>
      <w:proofErr w:type="gramEnd"/>
    </w:p>
    <w:p w14:paraId="5AC54FC9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b4 = </w:t>
      </w:r>
      <w:proofErr w:type="gramStart"/>
      <w:r w:rsidRPr="00062794">
        <w:rPr>
          <w:rFonts w:ascii="Times New Roman" w:hAnsi="Times New Roman" w:cs="Times New Roman"/>
        </w:rPr>
        <w:t>band4;</w:t>
      </w:r>
      <w:proofErr w:type="gramEnd"/>
    </w:p>
    <w:p w14:paraId="5E92BEAA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}</w:t>
      </w:r>
    </w:p>
    <w:p w14:paraId="3EA96822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040CBB2B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int </w:t>
      </w:r>
      <w:proofErr w:type="gramStart"/>
      <w:r w:rsidRPr="00062794">
        <w:rPr>
          <w:rFonts w:ascii="Times New Roman" w:hAnsi="Times New Roman" w:cs="Times New Roman"/>
        </w:rPr>
        <w:t>Resistance::</w:t>
      </w:r>
      <w:proofErr w:type="spellStart"/>
      <w:r w:rsidRPr="00062794">
        <w:rPr>
          <w:rFonts w:ascii="Times New Roman" w:hAnsi="Times New Roman" w:cs="Times New Roman"/>
        </w:rPr>
        <w:t>getTolerance</w:t>
      </w:r>
      <w:proofErr w:type="spellEnd"/>
      <w:r w:rsidRPr="00062794">
        <w:rPr>
          <w:rFonts w:ascii="Times New Roman" w:hAnsi="Times New Roman" w:cs="Times New Roman"/>
        </w:rPr>
        <w:t>(){</w:t>
      </w:r>
      <w:proofErr w:type="gramEnd"/>
    </w:p>
    <w:p w14:paraId="777519CA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return </w:t>
      </w:r>
      <w:proofErr w:type="gramStart"/>
      <w:r w:rsidRPr="00062794">
        <w:rPr>
          <w:rFonts w:ascii="Times New Roman" w:hAnsi="Times New Roman" w:cs="Times New Roman"/>
        </w:rPr>
        <w:t>tolerance;</w:t>
      </w:r>
      <w:proofErr w:type="gramEnd"/>
    </w:p>
    <w:p w14:paraId="626B4AEC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}</w:t>
      </w:r>
    </w:p>
    <w:p w14:paraId="49263958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5A72B73D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//The maximum resistance within tolerance ex: if entered resistance is 3300 with </w:t>
      </w:r>
      <w:proofErr w:type="gramStart"/>
      <w:r w:rsidRPr="00062794">
        <w:rPr>
          <w:rFonts w:ascii="Times New Roman" w:hAnsi="Times New Roman" w:cs="Times New Roman"/>
        </w:rPr>
        <w:t>a 10</w:t>
      </w:r>
      <w:proofErr w:type="gramEnd"/>
      <w:r w:rsidRPr="00062794">
        <w:rPr>
          <w:rFonts w:ascii="Times New Roman" w:hAnsi="Times New Roman" w:cs="Times New Roman"/>
        </w:rPr>
        <w:t>%</w:t>
      </w:r>
    </w:p>
    <w:p w14:paraId="7DEC89EE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//tolerance, then </w:t>
      </w:r>
      <w:proofErr w:type="spellStart"/>
      <w:r w:rsidRPr="00062794">
        <w:rPr>
          <w:rFonts w:ascii="Times New Roman" w:hAnsi="Times New Roman" w:cs="Times New Roman"/>
        </w:rPr>
        <w:t>Rmax</w:t>
      </w:r>
      <w:proofErr w:type="spellEnd"/>
      <w:r w:rsidRPr="00062794">
        <w:rPr>
          <w:rFonts w:ascii="Times New Roman" w:hAnsi="Times New Roman" w:cs="Times New Roman"/>
        </w:rPr>
        <w:t xml:space="preserve"> should return 3630</w:t>
      </w:r>
    </w:p>
    <w:p w14:paraId="76746971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double </w:t>
      </w:r>
      <w:proofErr w:type="gramStart"/>
      <w:r w:rsidRPr="00062794">
        <w:rPr>
          <w:rFonts w:ascii="Times New Roman" w:hAnsi="Times New Roman" w:cs="Times New Roman"/>
        </w:rPr>
        <w:t>Resistance::</w:t>
      </w:r>
      <w:proofErr w:type="spellStart"/>
      <w:r w:rsidRPr="00062794">
        <w:rPr>
          <w:rFonts w:ascii="Times New Roman" w:hAnsi="Times New Roman" w:cs="Times New Roman"/>
        </w:rPr>
        <w:t>Rmax</w:t>
      </w:r>
      <w:proofErr w:type="spellEnd"/>
      <w:r w:rsidRPr="00062794">
        <w:rPr>
          <w:rFonts w:ascii="Times New Roman" w:hAnsi="Times New Roman" w:cs="Times New Roman"/>
        </w:rPr>
        <w:t>(</w:t>
      </w:r>
      <w:proofErr w:type="gramEnd"/>
      <w:r w:rsidRPr="00062794">
        <w:rPr>
          <w:rFonts w:ascii="Times New Roman" w:hAnsi="Times New Roman" w:cs="Times New Roman"/>
        </w:rPr>
        <w:t>) {</w:t>
      </w:r>
    </w:p>
    <w:p w14:paraId="6AFE0929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double </w:t>
      </w:r>
      <w:proofErr w:type="spellStart"/>
      <w:r w:rsidRPr="00062794">
        <w:rPr>
          <w:rFonts w:ascii="Times New Roman" w:hAnsi="Times New Roman" w:cs="Times New Roman"/>
        </w:rPr>
        <w:t>maxRes</w:t>
      </w:r>
      <w:proofErr w:type="spellEnd"/>
      <w:r w:rsidRPr="00062794">
        <w:rPr>
          <w:rFonts w:ascii="Times New Roman" w:hAnsi="Times New Roman" w:cs="Times New Roman"/>
        </w:rPr>
        <w:t xml:space="preserve"> = resistance + resistance*tolerance/</w:t>
      </w:r>
      <w:proofErr w:type="gramStart"/>
      <w:r w:rsidRPr="00062794">
        <w:rPr>
          <w:rFonts w:ascii="Times New Roman" w:hAnsi="Times New Roman" w:cs="Times New Roman"/>
        </w:rPr>
        <w:t>100;</w:t>
      </w:r>
      <w:proofErr w:type="gramEnd"/>
    </w:p>
    <w:p w14:paraId="2EB26680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return </w:t>
      </w:r>
      <w:proofErr w:type="spellStart"/>
      <w:proofErr w:type="gramStart"/>
      <w:r w:rsidRPr="00062794">
        <w:rPr>
          <w:rFonts w:ascii="Times New Roman" w:hAnsi="Times New Roman" w:cs="Times New Roman"/>
        </w:rPr>
        <w:t>maxRes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  <w:r w:rsidRPr="00062794">
        <w:rPr>
          <w:rFonts w:ascii="Times New Roman" w:hAnsi="Times New Roman" w:cs="Times New Roman"/>
        </w:rPr>
        <w:t xml:space="preserve"> </w:t>
      </w:r>
    </w:p>
    <w:p w14:paraId="0D13190A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}</w:t>
      </w:r>
    </w:p>
    <w:p w14:paraId="30B4549F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111F3640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//The minimum resistance within tolerance ex: if entered resistance is 3300 with a 10%</w:t>
      </w:r>
    </w:p>
    <w:p w14:paraId="7570EA99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//</w:t>
      </w:r>
      <w:proofErr w:type="spellStart"/>
      <w:r w:rsidRPr="00062794">
        <w:rPr>
          <w:rFonts w:ascii="Times New Roman" w:hAnsi="Times New Roman" w:cs="Times New Roman"/>
        </w:rPr>
        <w:t>tolderance</w:t>
      </w:r>
      <w:proofErr w:type="spellEnd"/>
      <w:r w:rsidRPr="00062794">
        <w:rPr>
          <w:rFonts w:ascii="Times New Roman" w:hAnsi="Times New Roman" w:cs="Times New Roman"/>
        </w:rPr>
        <w:t xml:space="preserve">, then </w:t>
      </w:r>
      <w:proofErr w:type="spellStart"/>
      <w:r w:rsidRPr="00062794">
        <w:rPr>
          <w:rFonts w:ascii="Times New Roman" w:hAnsi="Times New Roman" w:cs="Times New Roman"/>
        </w:rPr>
        <w:t>Rmin</w:t>
      </w:r>
      <w:proofErr w:type="spellEnd"/>
      <w:r w:rsidRPr="00062794">
        <w:rPr>
          <w:rFonts w:ascii="Times New Roman" w:hAnsi="Times New Roman" w:cs="Times New Roman"/>
        </w:rPr>
        <w:t xml:space="preserve"> should be 2970</w:t>
      </w:r>
    </w:p>
    <w:p w14:paraId="07E4D603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double </w:t>
      </w:r>
      <w:proofErr w:type="gramStart"/>
      <w:r w:rsidRPr="00062794">
        <w:rPr>
          <w:rFonts w:ascii="Times New Roman" w:hAnsi="Times New Roman" w:cs="Times New Roman"/>
        </w:rPr>
        <w:t>Resistance::</w:t>
      </w:r>
      <w:proofErr w:type="spellStart"/>
      <w:r w:rsidRPr="00062794">
        <w:rPr>
          <w:rFonts w:ascii="Times New Roman" w:hAnsi="Times New Roman" w:cs="Times New Roman"/>
        </w:rPr>
        <w:t>Rmin</w:t>
      </w:r>
      <w:proofErr w:type="spellEnd"/>
      <w:r w:rsidRPr="00062794">
        <w:rPr>
          <w:rFonts w:ascii="Times New Roman" w:hAnsi="Times New Roman" w:cs="Times New Roman"/>
        </w:rPr>
        <w:t>() {</w:t>
      </w:r>
      <w:proofErr w:type="gramEnd"/>
    </w:p>
    <w:p w14:paraId="70F2F040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double </w:t>
      </w:r>
      <w:proofErr w:type="spellStart"/>
      <w:r w:rsidRPr="00062794">
        <w:rPr>
          <w:rFonts w:ascii="Times New Roman" w:hAnsi="Times New Roman" w:cs="Times New Roman"/>
        </w:rPr>
        <w:t>minRes</w:t>
      </w:r>
      <w:proofErr w:type="spellEnd"/>
      <w:r w:rsidRPr="00062794">
        <w:rPr>
          <w:rFonts w:ascii="Times New Roman" w:hAnsi="Times New Roman" w:cs="Times New Roman"/>
        </w:rPr>
        <w:t xml:space="preserve"> = resistance - resistance*tolerance/</w:t>
      </w:r>
      <w:proofErr w:type="gramStart"/>
      <w:r w:rsidRPr="00062794">
        <w:rPr>
          <w:rFonts w:ascii="Times New Roman" w:hAnsi="Times New Roman" w:cs="Times New Roman"/>
        </w:rPr>
        <w:t>100;</w:t>
      </w:r>
      <w:proofErr w:type="gramEnd"/>
    </w:p>
    <w:p w14:paraId="32F7CC2D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 xml:space="preserve">return </w:t>
      </w:r>
      <w:proofErr w:type="spellStart"/>
      <w:proofErr w:type="gramStart"/>
      <w:r w:rsidRPr="00062794">
        <w:rPr>
          <w:rFonts w:ascii="Times New Roman" w:hAnsi="Times New Roman" w:cs="Times New Roman"/>
        </w:rPr>
        <w:t>minRes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0AE5E285" w14:textId="556FD44C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}</w:t>
      </w:r>
    </w:p>
    <w:p w14:paraId="7F8699CD" w14:textId="376077EF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</w:p>
    <w:p w14:paraId="681008C7" w14:textId="77777777" w:rsidR="00F3662D" w:rsidRDefault="00F3662D" w:rsidP="00D5006D"/>
    <w:p w14:paraId="522E274C" w14:textId="77777777" w:rsidR="00F3662D" w:rsidRDefault="00F3662D" w:rsidP="00D5006D"/>
    <w:p w14:paraId="4051FACF" w14:textId="77777777" w:rsidR="00F3662D" w:rsidRDefault="00F3662D" w:rsidP="00D5006D"/>
    <w:p w14:paraId="0838A79F" w14:textId="77777777" w:rsidR="00F3662D" w:rsidRDefault="00F3662D" w:rsidP="00D5006D"/>
    <w:p w14:paraId="4292F232" w14:textId="77777777" w:rsidR="00F3662D" w:rsidRDefault="00F3662D" w:rsidP="00D5006D"/>
    <w:p w14:paraId="47EF6D76" w14:textId="77777777" w:rsidR="00F3662D" w:rsidRDefault="00F3662D" w:rsidP="00D5006D"/>
    <w:p w14:paraId="1188700A" w14:textId="77777777" w:rsidR="00F3662D" w:rsidRDefault="00F3662D" w:rsidP="00D5006D"/>
    <w:p w14:paraId="1822EBCA" w14:textId="77777777" w:rsidR="00F3662D" w:rsidRDefault="00F3662D" w:rsidP="00D5006D"/>
    <w:p w14:paraId="6ADC8095" w14:textId="77777777" w:rsidR="00F3662D" w:rsidRDefault="00F3662D" w:rsidP="00D5006D"/>
    <w:p w14:paraId="6510892E" w14:textId="77777777" w:rsidR="00F3662D" w:rsidRDefault="00F3662D" w:rsidP="00D5006D"/>
    <w:p w14:paraId="3351AC39" w14:textId="77777777" w:rsidR="00F3662D" w:rsidRDefault="00F3662D" w:rsidP="00D5006D"/>
    <w:p w14:paraId="08571DFE" w14:textId="77777777" w:rsidR="00F3662D" w:rsidRDefault="00F3662D" w:rsidP="00D5006D"/>
    <w:p w14:paraId="184ADB4D" w14:textId="3E305933" w:rsidR="00D5006D" w:rsidRDefault="00D5006D" w:rsidP="00F3662D">
      <w:pPr>
        <w:pStyle w:val="Heading2"/>
      </w:pPr>
      <w:proofErr w:type="spellStart"/>
      <w:r>
        <w:lastRenderedPageBreak/>
        <w:t>Resistance.h</w:t>
      </w:r>
      <w:proofErr w:type="spellEnd"/>
      <w:r w:rsidR="00F3662D">
        <w:t>:</w:t>
      </w:r>
    </w:p>
    <w:p w14:paraId="09B155E0" w14:textId="77777777" w:rsidR="00D5006D" w:rsidRDefault="00D5006D" w:rsidP="00D5006D"/>
    <w:p w14:paraId="186EDEFE" w14:textId="77777777" w:rsidR="00D5006D" w:rsidRPr="00062794" w:rsidRDefault="00D5006D" w:rsidP="00D5006D">
      <w:pPr>
        <w:rPr>
          <w:rFonts w:ascii="Times New Roman" w:hAnsi="Times New Roman" w:cs="Times New Roman"/>
        </w:rPr>
      </w:pPr>
      <w:proofErr w:type="gramStart"/>
      <w:r w:rsidRPr="00062794">
        <w:rPr>
          <w:rFonts w:ascii="Times New Roman" w:hAnsi="Times New Roman" w:cs="Times New Roman"/>
        </w:rPr>
        <w:t>#include</w:t>
      </w:r>
      <w:proofErr w:type="gramEnd"/>
      <w:r w:rsidRPr="00062794">
        <w:rPr>
          <w:rFonts w:ascii="Times New Roman" w:hAnsi="Times New Roman" w:cs="Times New Roman"/>
        </w:rPr>
        <w:t xml:space="preserve"> &lt;iostream&gt;</w:t>
      </w:r>
    </w:p>
    <w:p w14:paraId="706D66AD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#include &lt;string&gt;</w:t>
      </w:r>
    </w:p>
    <w:p w14:paraId="3008E1BA" w14:textId="77777777" w:rsidR="00D5006D" w:rsidRPr="00062794" w:rsidRDefault="00D5006D" w:rsidP="00D5006D">
      <w:pPr>
        <w:rPr>
          <w:rFonts w:ascii="Times New Roman" w:hAnsi="Times New Roman" w:cs="Times New Roman"/>
        </w:rPr>
      </w:pPr>
      <w:proofErr w:type="gramStart"/>
      <w:r w:rsidRPr="00062794">
        <w:rPr>
          <w:rFonts w:ascii="Times New Roman" w:hAnsi="Times New Roman" w:cs="Times New Roman"/>
        </w:rPr>
        <w:t>#include</w:t>
      </w:r>
      <w:proofErr w:type="gramEnd"/>
      <w:r w:rsidRPr="00062794">
        <w:rPr>
          <w:rFonts w:ascii="Times New Roman" w:hAnsi="Times New Roman" w:cs="Times New Roman"/>
        </w:rPr>
        <w:t xml:space="preserve"> &lt;</w:t>
      </w:r>
      <w:proofErr w:type="spellStart"/>
      <w:r w:rsidRPr="00062794">
        <w:rPr>
          <w:rFonts w:ascii="Times New Roman" w:hAnsi="Times New Roman" w:cs="Times New Roman"/>
        </w:rPr>
        <w:t>fstream</w:t>
      </w:r>
      <w:proofErr w:type="spellEnd"/>
      <w:r w:rsidRPr="00062794">
        <w:rPr>
          <w:rFonts w:ascii="Times New Roman" w:hAnsi="Times New Roman" w:cs="Times New Roman"/>
        </w:rPr>
        <w:t>&gt;</w:t>
      </w:r>
    </w:p>
    <w:p w14:paraId="5FC85F2E" w14:textId="77777777" w:rsidR="00D5006D" w:rsidRPr="00062794" w:rsidRDefault="00D5006D" w:rsidP="00D5006D">
      <w:pPr>
        <w:rPr>
          <w:rFonts w:ascii="Times New Roman" w:hAnsi="Times New Roman" w:cs="Times New Roman"/>
        </w:rPr>
      </w:pPr>
      <w:proofErr w:type="gramStart"/>
      <w:r w:rsidRPr="00062794">
        <w:rPr>
          <w:rFonts w:ascii="Times New Roman" w:hAnsi="Times New Roman" w:cs="Times New Roman"/>
        </w:rPr>
        <w:t>#include</w:t>
      </w:r>
      <w:proofErr w:type="gramEnd"/>
      <w:r w:rsidRPr="00062794">
        <w:rPr>
          <w:rFonts w:ascii="Times New Roman" w:hAnsi="Times New Roman" w:cs="Times New Roman"/>
        </w:rPr>
        <w:t xml:space="preserve"> &lt;</w:t>
      </w:r>
      <w:proofErr w:type="spellStart"/>
      <w:r w:rsidRPr="00062794">
        <w:rPr>
          <w:rFonts w:ascii="Times New Roman" w:hAnsi="Times New Roman" w:cs="Times New Roman"/>
        </w:rPr>
        <w:t>cmath</w:t>
      </w:r>
      <w:proofErr w:type="spellEnd"/>
      <w:r w:rsidRPr="00062794">
        <w:rPr>
          <w:rFonts w:ascii="Times New Roman" w:hAnsi="Times New Roman" w:cs="Times New Roman"/>
        </w:rPr>
        <w:t>&gt;</w:t>
      </w:r>
    </w:p>
    <w:p w14:paraId="24F853E9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65B7D035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 xml:space="preserve">using namespace </w:t>
      </w:r>
      <w:proofErr w:type="gramStart"/>
      <w:r w:rsidRPr="00062794">
        <w:rPr>
          <w:rFonts w:ascii="Times New Roman" w:hAnsi="Times New Roman" w:cs="Times New Roman"/>
        </w:rPr>
        <w:t>std;</w:t>
      </w:r>
      <w:proofErr w:type="gramEnd"/>
    </w:p>
    <w:p w14:paraId="57BB74CB" w14:textId="77777777" w:rsidR="00D5006D" w:rsidRPr="00062794" w:rsidRDefault="00D5006D" w:rsidP="00D5006D">
      <w:pPr>
        <w:rPr>
          <w:rFonts w:ascii="Times New Roman" w:hAnsi="Times New Roman" w:cs="Times New Roman"/>
        </w:rPr>
      </w:pPr>
    </w:p>
    <w:p w14:paraId="4D7C6D08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class Resistance {</w:t>
      </w:r>
    </w:p>
    <w:p w14:paraId="396FAB37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>private:</w:t>
      </w:r>
    </w:p>
    <w:p w14:paraId="0C08389F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double </w:t>
      </w:r>
      <w:proofErr w:type="gramStart"/>
      <w:r w:rsidRPr="00062794">
        <w:rPr>
          <w:rFonts w:ascii="Times New Roman" w:hAnsi="Times New Roman" w:cs="Times New Roman"/>
        </w:rPr>
        <w:t>resistance;</w:t>
      </w:r>
      <w:proofErr w:type="gramEnd"/>
      <w:r w:rsidRPr="00062794">
        <w:rPr>
          <w:rFonts w:ascii="Times New Roman" w:hAnsi="Times New Roman" w:cs="Times New Roman"/>
        </w:rPr>
        <w:t xml:space="preserve"> </w:t>
      </w:r>
    </w:p>
    <w:p w14:paraId="3270E4DC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int </w:t>
      </w:r>
      <w:proofErr w:type="gramStart"/>
      <w:r w:rsidRPr="00062794">
        <w:rPr>
          <w:rFonts w:ascii="Times New Roman" w:hAnsi="Times New Roman" w:cs="Times New Roman"/>
        </w:rPr>
        <w:t>tolerance;</w:t>
      </w:r>
      <w:proofErr w:type="gramEnd"/>
    </w:p>
    <w:p w14:paraId="30088F22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string band1, band2, band3, </w:t>
      </w:r>
      <w:proofErr w:type="gramStart"/>
      <w:r w:rsidRPr="00062794">
        <w:rPr>
          <w:rFonts w:ascii="Times New Roman" w:hAnsi="Times New Roman" w:cs="Times New Roman"/>
        </w:rPr>
        <w:t>band4;</w:t>
      </w:r>
      <w:proofErr w:type="gramEnd"/>
    </w:p>
    <w:p w14:paraId="5367E291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spellStart"/>
      <w:r w:rsidRPr="00062794">
        <w:rPr>
          <w:rFonts w:ascii="Times New Roman" w:hAnsi="Times New Roman" w:cs="Times New Roman"/>
        </w:rPr>
        <w:t>ifstream</w:t>
      </w:r>
      <w:proofErr w:type="spellEnd"/>
      <w:r w:rsidRPr="000627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62794">
        <w:rPr>
          <w:rFonts w:ascii="Times New Roman" w:hAnsi="Times New Roman" w:cs="Times New Roman"/>
        </w:rPr>
        <w:t>inFile</w:t>
      </w:r>
      <w:proofErr w:type="spellEnd"/>
      <w:r w:rsidRPr="00062794">
        <w:rPr>
          <w:rFonts w:ascii="Times New Roman" w:hAnsi="Times New Roman" w:cs="Times New Roman"/>
        </w:rPr>
        <w:t>;</w:t>
      </w:r>
      <w:proofErr w:type="gramEnd"/>
    </w:p>
    <w:p w14:paraId="536BBF00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  <w:t>public:</w:t>
      </w:r>
    </w:p>
    <w:p w14:paraId="678B332C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</w:r>
      <w:proofErr w:type="gramStart"/>
      <w:r w:rsidRPr="00062794">
        <w:rPr>
          <w:rFonts w:ascii="Times New Roman" w:hAnsi="Times New Roman" w:cs="Times New Roman"/>
        </w:rPr>
        <w:t>Resistance(</w:t>
      </w:r>
      <w:proofErr w:type="gramEnd"/>
      <w:r w:rsidRPr="00062794">
        <w:rPr>
          <w:rFonts w:ascii="Times New Roman" w:hAnsi="Times New Roman" w:cs="Times New Roman"/>
        </w:rPr>
        <w:t>double, int</w:t>
      </w:r>
      <w:proofErr w:type="gramStart"/>
      <w:r w:rsidRPr="00062794">
        <w:rPr>
          <w:rFonts w:ascii="Times New Roman" w:hAnsi="Times New Roman" w:cs="Times New Roman"/>
        </w:rPr>
        <w:t>);</w:t>
      </w:r>
      <w:proofErr w:type="gramEnd"/>
    </w:p>
    <w:p w14:paraId="62370675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void </w:t>
      </w:r>
      <w:proofErr w:type="spellStart"/>
      <w:r w:rsidRPr="00062794">
        <w:rPr>
          <w:rFonts w:ascii="Times New Roman" w:hAnsi="Times New Roman" w:cs="Times New Roman"/>
        </w:rPr>
        <w:t>Get_Standard_</w:t>
      </w:r>
      <w:proofErr w:type="gramStart"/>
      <w:r w:rsidRPr="00062794">
        <w:rPr>
          <w:rFonts w:ascii="Times New Roman" w:hAnsi="Times New Roman" w:cs="Times New Roman"/>
        </w:rPr>
        <w:t>Resistance</w:t>
      </w:r>
      <w:proofErr w:type="spellEnd"/>
      <w:r w:rsidRPr="00062794">
        <w:rPr>
          <w:rFonts w:ascii="Times New Roman" w:hAnsi="Times New Roman" w:cs="Times New Roman"/>
        </w:rPr>
        <w:t>(</w:t>
      </w:r>
      <w:proofErr w:type="gramEnd"/>
      <w:r w:rsidRPr="00062794">
        <w:rPr>
          <w:rFonts w:ascii="Times New Roman" w:hAnsi="Times New Roman" w:cs="Times New Roman"/>
        </w:rPr>
        <w:t>double, int</w:t>
      </w:r>
      <w:proofErr w:type="gramStart"/>
      <w:r w:rsidRPr="00062794">
        <w:rPr>
          <w:rFonts w:ascii="Times New Roman" w:hAnsi="Times New Roman" w:cs="Times New Roman"/>
        </w:rPr>
        <w:t>);</w:t>
      </w:r>
      <w:proofErr w:type="gramEnd"/>
    </w:p>
    <w:p w14:paraId="73FFB0C9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062794">
        <w:rPr>
          <w:rFonts w:ascii="Times New Roman" w:hAnsi="Times New Roman" w:cs="Times New Roman"/>
        </w:rPr>
        <w:t>getResistance</w:t>
      </w:r>
      <w:proofErr w:type="spellEnd"/>
      <w:r w:rsidRPr="00062794">
        <w:rPr>
          <w:rFonts w:ascii="Times New Roman" w:hAnsi="Times New Roman" w:cs="Times New Roman"/>
        </w:rPr>
        <w:t>(</w:t>
      </w:r>
      <w:proofErr w:type="gramEnd"/>
      <w:r w:rsidRPr="00062794">
        <w:rPr>
          <w:rFonts w:ascii="Times New Roman" w:hAnsi="Times New Roman" w:cs="Times New Roman"/>
        </w:rPr>
        <w:t>double&amp;, int&amp;, string&amp;, string&amp;, string&amp;, string&amp;</w:t>
      </w:r>
      <w:proofErr w:type="gramStart"/>
      <w:r w:rsidRPr="00062794">
        <w:rPr>
          <w:rFonts w:ascii="Times New Roman" w:hAnsi="Times New Roman" w:cs="Times New Roman"/>
        </w:rPr>
        <w:t>);</w:t>
      </w:r>
      <w:proofErr w:type="gramEnd"/>
      <w:r w:rsidRPr="00062794">
        <w:rPr>
          <w:rFonts w:ascii="Times New Roman" w:hAnsi="Times New Roman" w:cs="Times New Roman"/>
        </w:rPr>
        <w:tab/>
      </w:r>
    </w:p>
    <w:p w14:paraId="332DF9A5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062794">
        <w:rPr>
          <w:rFonts w:ascii="Times New Roman" w:hAnsi="Times New Roman" w:cs="Times New Roman"/>
        </w:rPr>
        <w:t>getTolerance</w:t>
      </w:r>
      <w:proofErr w:type="spellEnd"/>
      <w:r w:rsidRPr="00062794">
        <w:rPr>
          <w:rFonts w:ascii="Times New Roman" w:hAnsi="Times New Roman" w:cs="Times New Roman"/>
        </w:rPr>
        <w:t>();</w:t>
      </w:r>
      <w:proofErr w:type="gramEnd"/>
    </w:p>
    <w:p w14:paraId="05CEF4B4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062794">
        <w:rPr>
          <w:rFonts w:ascii="Times New Roman" w:hAnsi="Times New Roman" w:cs="Times New Roman"/>
        </w:rPr>
        <w:t>Rmax</w:t>
      </w:r>
      <w:proofErr w:type="spellEnd"/>
      <w:r w:rsidRPr="00062794">
        <w:rPr>
          <w:rFonts w:ascii="Times New Roman" w:hAnsi="Times New Roman" w:cs="Times New Roman"/>
        </w:rPr>
        <w:t>();</w:t>
      </w:r>
      <w:proofErr w:type="gramEnd"/>
    </w:p>
    <w:p w14:paraId="6F8E54FC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ab/>
      </w:r>
      <w:r w:rsidRPr="00062794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062794">
        <w:rPr>
          <w:rFonts w:ascii="Times New Roman" w:hAnsi="Times New Roman" w:cs="Times New Roman"/>
        </w:rPr>
        <w:t>Rmin</w:t>
      </w:r>
      <w:proofErr w:type="spellEnd"/>
      <w:r w:rsidRPr="00062794">
        <w:rPr>
          <w:rFonts w:ascii="Times New Roman" w:hAnsi="Times New Roman" w:cs="Times New Roman"/>
        </w:rPr>
        <w:t>();</w:t>
      </w:r>
      <w:proofErr w:type="gramEnd"/>
    </w:p>
    <w:p w14:paraId="425F3F35" w14:textId="77777777" w:rsidR="00D5006D" w:rsidRPr="00062794" w:rsidRDefault="00D5006D" w:rsidP="00D5006D">
      <w:pPr>
        <w:rPr>
          <w:rFonts w:ascii="Times New Roman" w:hAnsi="Times New Roman" w:cs="Times New Roman"/>
        </w:rPr>
      </w:pPr>
      <w:r w:rsidRPr="00062794">
        <w:rPr>
          <w:rFonts w:ascii="Times New Roman" w:hAnsi="Times New Roman" w:cs="Times New Roman"/>
        </w:rPr>
        <w:t>};</w:t>
      </w:r>
    </w:p>
    <w:p w14:paraId="6B07F681" w14:textId="77777777" w:rsidR="00F3662D" w:rsidRPr="00062794" w:rsidRDefault="00F3662D" w:rsidP="00D5006D">
      <w:pPr>
        <w:rPr>
          <w:rFonts w:ascii="Times New Roman" w:hAnsi="Times New Roman" w:cs="Times New Roman"/>
        </w:rPr>
      </w:pPr>
    </w:p>
    <w:p w14:paraId="3519B2A2" w14:textId="77777777" w:rsidR="00F3662D" w:rsidRPr="00062794" w:rsidRDefault="00F3662D" w:rsidP="00D5006D">
      <w:pPr>
        <w:rPr>
          <w:rFonts w:ascii="Times New Roman" w:hAnsi="Times New Roman" w:cs="Times New Roman"/>
        </w:rPr>
      </w:pPr>
    </w:p>
    <w:p w14:paraId="6F6E3754" w14:textId="77777777" w:rsidR="00F3662D" w:rsidRPr="00062794" w:rsidRDefault="00F3662D" w:rsidP="00D5006D">
      <w:pPr>
        <w:rPr>
          <w:rFonts w:ascii="Times New Roman" w:hAnsi="Times New Roman" w:cs="Times New Roman"/>
        </w:rPr>
      </w:pPr>
    </w:p>
    <w:p w14:paraId="21415B2E" w14:textId="77777777" w:rsidR="00F3662D" w:rsidRPr="00062794" w:rsidRDefault="00F3662D" w:rsidP="00D5006D">
      <w:pPr>
        <w:rPr>
          <w:rFonts w:ascii="Times New Roman" w:hAnsi="Times New Roman" w:cs="Times New Roman"/>
        </w:rPr>
      </w:pPr>
    </w:p>
    <w:p w14:paraId="200FF6C3" w14:textId="77777777" w:rsidR="00F3662D" w:rsidRPr="00062794" w:rsidRDefault="00F3662D" w:rsidP="00D5006D">
      <w:pPr>
        <w:rPr>
          <w:rFonts w:ascii="Times New Roman" w:hAnsi="Times New Roman" w:cs="Times New Roman"/>
        </w:rPr>
      </w:pPr>
    </w:p>
    <w:p w14:paraId="31931653" w14:textId="77777777" w:rsidR="00F3662D" w:rsidRPr="00062794" w:rsidRDefault="00F3662D" w:rsidP="00D5006D">
      <w:pPr>
        <w:rPr>
          <w:rFonts w:ascii="Times New Roman" w:hAnsi="Times New Roman" w:cs="Times New Roman"/>
        </w:rPr>
      </w:pPr>
    </w:p>
    <w:p w14:paraId="1E2CD867" w14:textId="77777777" w:rsidR="00F3662D" w:rsidRPr="00062794" w:rsidRDefault="00F3662D" w:rsidP="00D5006D">
      <w:pPr>
        <w:rPr>
          <w:rFonts w:ascii="Times New Roman" w:hAnsi="Times New Roman" w:cs="Times New Roman"/>
        </w:rPr>
      </w:pPr>
    </w:p>
    <w:p w14:paraId="169F8F2D" w14:textId="77777777" w:rsidR="00F3662D" w:rsidRDefault="00F3662D" w:rsidP="00D5006D"/>
    <w:p w14:paraId="165DF2FF" w14:textId="77777777" w:rsidR="00F3662D" w:rsidRDefault="00F3662D" w:rsidP="00D5006D"/>
    <w:p w14:paraId="08231DE6" w14:textId="77777777" w:rsidR="00F3662D" w:rsidRDefault="00F3662D" w:rsidP="00D5006D"/>
    <w:p w14:paraId="6F1A423D" w14:textId="77777777" w:rsidR="00F3662D" w:rsidRDefault="00F3662D" w:rsidP="00D5006D"/>
    <w:p w14:paraId="164059D8" w14:textId="77777777" w:rsidR="00F3662D" w:rsidRDefault="00F3662D" w:rsidP="00D5006D"/>
    <w:p w14:paraId="0F2E229C" w14:textId="77777777" w:rsidR="00F3662D" w:rsidRDefault="00F3662D" w:rsidP="00D5006D"/>
    <w:p w14:paraId="2DE53209" w14:textId="77777777" w:rsidR="00F3662D" w:rsidRDefault="00F3662D" w:rsidP="00D5006D"/>
    <w:p w14:paraId="1337800F" w14:textId="77777777" w:rsidR="00F3662D" w:rsidRDefault="00F3662D" w:rsidP="00D5006D"/>
    <w:p w14:paraId="3AA5DCDA" w14:textId="77777777" w:rsidR="00F3662D" w:rsidRDefault="00F3662D" w:rsidP="00D5006D"/>
    <w:p w14:paraId="5FE438F9" w14:textId="77777777" w:rsidR="00F3662D" w:rsidRDefault="00F3662D" w:rsidP="00D5006D"/>
    <w:p w14:paraId="02F4F728" w14:textId="77777777" w:rsidR="00F3662D" w:rsidRDefault="00F3662D" w:rsidP="00D5006D"/>
    <w:p w14:paraId="332D01F2" w14:textId="77777777" w:rsidR="00D5006D" w:rsidRDefault="00D5006D" w:rsidP="00D5006D"/>
    <w:p w14:paraId="082CB2F7" w14:textId="77777777" w:rsidR="00F3662D" w:rsidRDefault="00F3662D" w:rsidP="00D5006D"/>
    <w:p w14:paraId="16408C52" w14:textId="4553E0D5" w:rsidR="00D5006D" w:rsidRDefault="00D5006D" w:rsidP="00F3662D">
      <w:pPr>
        <w:pStyle w:val="Heading1"/>
        <w:jc w:val="center"/>
        <w:rPr>
          <w:u w:val="single"/>
        </w:rPr>
      </w:pPr>
      <w:r w:rsidRPr="00F3662D">
        <w:rPr>
          <w:u w:val="single"/>
        </w:rPr>
        <w:lastRenderedPageBreak/>
        <w:t>Data Files</w:t>
      </w:r>
    </w:p>
    <w:p w14:paraId="1565886F" w14:textId="77777777" w:rsidR="00F3662D" w:rsidRPr="00F3662D" w:rsidRDefault="00F3662D" w:rsidP="00F3662D"/>
    <w:p w14:paraId="1B951E39" w14:textId="67F51A64" w:rsidR="00D5006D" w:rsidRDefault="00D5006D" w:rsidP="00F3662D">
      <w:pPr>
        <w:pStyle w:val="Heading2"/>
      </w:pPr>
      <w:r w:rsidRPr="00D5006D">
        <w:t>Resistors_5_Percent</w:t>
      </w:r>
      <w:r>
        <w:t>.txt</w:t>
      </w:r>
      <w:r w:rsidR="00F3662D">
        <w:t>:</w:t>
      </w:r>
    </w:p>
    <w:p w14:paraId="76E51158" w14:textId="77777777" w:rsidR="00D5006D" w:rsidRDefault="00D5006D" w:rsidP="00D5006D"/>
    <w:p w14:paraId="64964B37" w14:textId="77777777" w:rsidR="00D5006D" w:rsidRDefault="00D5006D" w:rsidP="00D5006D">
      <w:r>
        <w:t>10</w:t>
      </w:r>
      <w:r>
        <w:tab/>
        <w:t>Brown</w:t>
      </w:r>
      <w:r>
        <w:tab/>
        <w:t>Black</w:t>
      </w:r>
      <w:r>
        <w:tab/>
      </w:r>
      <w:proofErr w:type="spellStart"/>
      <w:r>
        <w:t>Black</w:t>
      </w:r>
      <w:proofErr w:type="spellEnd"/>
      <w:r>
        <w:tab/>
        <w:t>Gold</w:t>
      </w:r>
    </w:p>
    <w:p w14:paraId="74D07B88" w14:textId="77777777" w:rsidR="00D5006D" w:rsidRDefault="00D5006D" w:rsidP="00D5006D">
      <w:r>
        <w:t>11</w:t>
      </w:r>
      <w:r>
        <w:tab/>
        <w:t>Brown</w:t>
      </w:r>
      <w:r>
        <w:tab/>
      </w:r>
      <w:proofErr w:type="spellStart"/>
      <w:r>
        <w:t>Brown</w:t>
      </w:r>
      <w:proofErr w:type="spellEnd"/>
      <w:r>
        <w:tab/>
        <w:t>Black</w:t>
      </w:r>
      <w:r>
        <w:tab/>
        <w:t>Gold</w:t>
      </w:r>
    </w:p>
    <w:p w14:paraId="7D200896" w14:textId="77777777" w:rsidR="00D5006D" w:rsidRDefault="00D5006D" w:rsidP="00D5006D">
      <w:r>
        <w:t>12</w:t>
      </w:r>
      <w:r>
        <w:tab/>
        <w:t>Brown</w:t>
      </w:r>
      <w:r>
        <w:tab/>
        <w:t>Red</w:t>
      </w:r>
      <w:r>
        <w:tab/>
        <w:t>Black</w:t>
      </w:r>
      <w:r>
        <w:tab/>
        <w:t>Gold</w:t>
      </w:r>
    </w:p>
    <w:p w14:paraId="50F6702E" w14:textId="77777777" w:rsidR="00D5006D" w:rsidRDefault="00D5006D" w:rsidP="00D5006D">
      <w:r>
        <w:t>13</w:t>
      </w:r>
      <w:r>
        <w:tab/>
        <w:t>Brown</w:t>
      </w:r>
      <w:r>
        <w:tab/>
        <w:t>Orange</w:t>
      </w:r>
      <w:r>
        <w:tab/>
        <w:t>Black</w:t>
      </w:r>
      <w:r>
        <w:tab/>
        <w:t>Gold</w:t>
      </w:r>
    </w:p>
    <w:p w14:paraId="193A8123" w14:textId="77777777" w:rsidR="00D5006D" w:rsidRDefault="00D5006D" w:rsidP="00D5006D">
      <w:r>
        <w:t>15</w:t>
      </w:r>
      <w:r>
        <w:tab/>
        <w:t>Brown</w:t>
      </w:r>
      <w:r>
        <w:tab/>
        <w:t>Green</w:t>
      </w:r>
      <w:r>
        <w:tab/>
        <w:t>Black</w:t>
      </w:r>
      <w:r>
        <w:tab/>
        <w:t>Gold</w:t>
      </w:r>
    </w:p>
    <w:p w14:paraId="7478C8D2" w14:textId="77777777" w:rsidR="00D5006D" w:rsidRDefault="00D5006D" w:rsidP="00D5006D">
      <w:r>
        <w:t>16</w:t>
      </w:r>
      <w:r>
        <w:tab/>
        <w:t>Brown</w:t>
      </w:r>
      <w:r>
        <w:tab/>
        <w:t>Blue</w:t>
      </w:r>
      <w:r>
        <w:tab/>
        <w:t>Black</w:t>
      </w:r>
      <w:r>
        <w:tab/>
        <w:t>Gold</w:t>
      </w:r>
    </w:p>
    <w:p w14:paraId="58BD0777" w14:textId="77777777" w:rsidR="00D5006D" w:rsidRDefault="00D5006D" w:rsidP="00D5006D">
      <w:r>
        <w:t>18</w:t>
      </w:r>
      <w:r>
        <w:tab/>
        <w:t>Brown</w:t>
      </w:r>
      <w:r>
        <w:tab/>
        <w:t>Grey</w:t>
      </w:r>
      <w:r>
        <w:tab/>
        <w:t>Black</w:t>
      </w:r>
      <w:r>
        <w:tab/>
        <w:t>Gold</w:t>
      </w:r>
    </w:p>
    <w:p w14:paraId="66D43EB7" w14:textId="77777777" w:rsidR="00D5006D" w:rsidRDefault="00D5006D" w:rsidP="00D5006D">
      <w:r>
        <w:t>20</w:t>
      </w:r>
      <w:r>
        <w:tab/>
        <w:t>Red</w:t>
      </w:r>
      <w:r>
        <w:tab/>
        <w:t>Black</w:t>
      </w:r>
      <w:r>
        <w:tab/>
      </w:r>
      <w:proofErr w:type="spellStart"/>
      <w:r>
        <w:t>Black</w:t>
      </w:r>
      <w:proofErr w:type="spellEnd"/>
      <w:r>
        <w:tab/>
        <w:t>Gold</w:t>
      </w:r>
    </w:p>
    <w:p w14:paraId="7776CE31" w14:textId="77777777" w:rsidR="00D5006D" w:rsidRDefault="00D5006D" w:rsidP="00D5006D">
      <w:r>
        <w:t>22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Black</w:t>
      </w:r>
      <w:r>
        <w:tab/>
        <w:t>Gold</w:t>
      </w:r>
    </w:p>
    <w:p w14:paraId="23D1143B" w14:textId="77777777" w:rsidR="00D5006D" w:rsidRDefault="00D5006D" w:rsidP="00D5006D">
      <w:r>
        <w:t>24</w:t>
      </w:r>
      <w:r>
        <w:tab/>
        <w:t>Red</w:t>
      </w:r>
      <w:r>
        <w:tab/>
        <w:t>Yellow</w:t>
      </w:r>
      <w:r>
        <w:tab/>
        <w:t>Black</w:t>
      </w:r>
      <w:r>
        <w:tab/>
        <w:t>Gold</w:t>
      </w:r>
    </w:p>
    <w:p w14:paraId="2701DA9A" w14:textId="77777777" w:rsidR="00D5006D" w:rsidRDefault="00D5006D" w:rsidP="00D5006D">
      <w:r>
        <w:t>27</w:t>
      </w:r>
      <w:r>
        <w:tab/>
        <w:t>Red</w:t>
      </w:r>
      <w:r>
        <w:tab/>
        <w:t>Violet</w:t>
      </w:r>
      <w:r>
        <w:tab/>
        <w:t>Black</w:t>
      </w:r>
      <w:r>
        <w:tab/>
        <w:t>Gold</w:t>
      </w:r>
    </w:p>
    <w:p w14:paraId="0D2BFE25" w14:textId="77777777" w:rsidR="00D5006D" w:rsidRDefault="00D5006D" w:rsidP="00D5006D">
      <w:r>
        <w:t>30</w:t>
      </w:r>
      <w:r>
        <w:tab/>
        <w:t>Orange</w:t>
      </w:r>
      <w:r>
        <w:tab/>
        <w:t>Black</w:t>
      </w:r>
      <w:r>
        <w:tab/>
      </w:r>
      <w:proofErr w:type="spellStart"/>
      <w:r>
        <w:t>Black</w:t>
      </w:r>
      <w:proofErr w:type="spellEnd"/>
      <w:r>
        <w:tab/>
        <w:t>Gold</w:t>
      </w:r>
    </w:p>
    <w:p w14:paraId="6BC18DC2" w14:textId="77777777" w:rsidR="00D5006D" w:rsidRDefault="00D5006D" w:rsidP="00D5006D">
      <w:r>
        <w:t>33</w:t>
      </w:r>
      <w:r>
        <w:tab/>
        <w:t>Orange</w:t>
      </w:r>
      <w:r>
        <w:tab/>
      </w:r>
      <w:proofErr w:type="spellStart"/>
      <w:r>
        <w:t>Orange</w:t>
      </w:r>
      <w:proofErr w:type="spellEnd"/>
      <w:r>
        <w:tab/>
        <w:t>Black</w:t>
      </w:r>
      <w:r>
        <w:tab/>
        <w:t>Gold</w:t>
      </w:r>
    </w:p>
    <w:p w14:paraId="7B682DC7" w14:textId="77777777" w:rsidR="00D5006D" w:rsidRDefault="00D5006D" w:rsidP="00D5006D">
      <w:r>
        <w:t>36</w:t>
      </w:r>
      <w:r>
        <w:tab/>
        <w:t>Orange</w:t>
      </w:r>
      <w:r>
        <w:tab/>
        <w:t>Blue</w:t>
      </w:r>
      <w:r>
        <w:tab/>
        <w:t>Black</w:t>
      </w:r>
      <w:r>
        <w:tab/>
        <w:t>Gold</w:t>
      </w:r>
    </w:p>
    <w:p w14:paraId="66B1377B" w14:textId="77777777" w:rsidR="00D5006D" w:rsidRDefault="00D5006D" w:rsidP="00D5006D">
      <w:r>
        <w:t>39</w:t>
      </w:r>
      <w:r>
        <w:tab/>
        <w:t>Orange</w:t>
      </w:r>
      <w:r>
        <w:tab/>
        <w:t>White</w:t>
      </w:r>
      <w:r>
        <w:tab/>
        <w:t>Black</w:t>
      </w:r>
      <w:r>
        <w:tab/>
        <w:t>Gold</w:t>
      </w:r>
    </w:p>
    <w:p w14:paraId="37AA6431" w14:textId="77777777" w:rsidR="00D5006D" w:rsidRDefault="00D5006D" w:rsidP="00D5006D">
      <w:r>
        <w:t>43</w:t>
      </w:r>
      <w:r>
        <w:tab/>
        <w:t>Yellow</w:t>
      </w:r>
      <w:r>
        <w:tab/>
        <w:t>Orange</w:t>
      </w:r>
      <w:r>
        <w:tab/>
        <w:t>Black</w:t>
      </w:r>
      <w:r>
        <w:tab/>
        <w:t>Gold</w:t>
      </w:r>
    </w:p>
    <w:p w14:paraId="1ED284F8" w14:textId="77777777" w:rsidR="00D5006D" w:rsidRDefault="00D5006D" w:rsidP="00D5006D">
      <w:r>
        <w:t>47</w:t>
      </w:r>
      <w:r>
        <w:tab/>
        <w:t>Yellow</w:t>
      </w:r>
      <w:r>
        <w:tab/>
        <w:t>Violet</w:t>
      </w:r>
      <w:r>
        <w:tab/>
        <w:t>Black</w:t>
      </w:r>
      <w:r>
        <w:tab/>
        <w:t>Gold</w:t>
      </w:r>
    </w:p>
    <w:p w14:paraId="0D43D76B" w14:textId="77777777" w:rsidR="00D5006D" w:rsidRDefault="00D5006D" w:rsidP="00D5006D">
      <w:r>
        <w:t>51</w:t>
      </w:r>
      <w:r>
        <w:tab/>
        <w:t>Green</w:t>
      </w:r>
      <w:r>
        <w:tab/>
        <w:t>Brown</w:t>
      </w:r>
      <w:r>
        <w:tab/>
        <w:t>Black</w:t>
      </w:r>
      <w:r>
        <w:tab/>
        <w:t>Gold</w:t>
      </w:r>
    </w:p>
    <w:p w14:paraId="7EABD59F" w14:textId="77777777" w:rsidR="00D5006D" w:rsidRDefault="00D5006D" w:rsidP="00D5006D">
      <w:r>
        <w:t>56</w:t>
      </w:r>
      <w:r>
        <w:tab/>
        <w:t>Green</w:t>
      </w:r>
      <w:r>
        <w:tab/>
      </w:r>
      <w:proofErr w:type="gramStart"/>
      <w:r>
        <w:t>Blue</w:t>
      </w:r>
      <w:r>
        <w:tab/>
        <w:t>Black</w:t>
      </w:r>
      <w:proofErr w:type="gramEnd"/>
      <w:r>
        <w:tab/>
        <w:t>Gold</w:t>
      </w:r>
    </w:p>
    <w:p w14:paraId="212F25FB" w14:textId="77777777" w:rsidR="00D5006D" w:rsidRDefault="00D5006D" w:rsidP="00D5006D">
      <w:r>
        <w:t>62</w:t>
      </w:r>
      <w:r>
        <w:tab/>
        <w:t>Blue</w:t>
      </w:r>
      <w:r>
        <w:tab/>
        <w:t>Red</w:t>
      </w:r>
      <w:r>
        <w:tab/>
        <w:t>Black</w:t>
      </w:r>
      <w:r>
        <w:tab/>
        <w:t>Gold</w:t>
      </w:r>
    </w:p>
    <w:p w14:paraId="28D0D358" w14:textId="77777777" w:rsidR="00D5006D" w:rsidRDefault="00D5006D" w:rsidP="00D5006D">
      <w:r>
        <w:t>68</w:t>
      </w:r>
      <w:r>
        <w:tab/>
        <w:t>Blue</w:t>
      </w:r>
      <w:r>
        <w:tab/>
        <w:t>Grey</w:t>
      </w:r>
      <w:r>
        <w:tab/>
        <w:t>Black</w:t>
      </w:r>
      <w:r>
        <w:tab/>
        <w:t>Gold</w:t>
      </w:r>
    </w:p>
    <w:p w14:paraId="6E48A38B" w14:textId="77777777" w:rsidR="00D5006D" w:rsidRDefault="00D5006D" w:rsidP="00D5006D">
      <w:r>
        <w:t>75</w:t>
      </w:r>
      <w:r>
        <w:tab/>
        <w:t>Violet</w:t>
      </w:r>
      <w:r>
        <w:tab/>
        <w:t>Green</w:t>
      </w:r>
      <w:r>
        <w:tab/>
        <w:t>Black</w:t>
      </w:r>
      <w:r>
        <w:tab/>
        <w:t>Gold</w:t>
      </w:r>
    </w:p>
    <w:p w14:paraId="73B6FDC2" w14:textId="77777777" w:rsidR="00D5006D" w:rsidRDefault="00D5006D" w:rsidP="00D5006D">
      <w:r>
        <w:t>82</w:t>
      </w:r>
      <w:r>
        <w:tab/>
        <w:t>Grey</w:t>
      </w:r>
      <w:r>
        <w:tab/>
        <w:t>Red</w:t>
      </w:r>
      <w:r>
        <w:tab/>
        <w:t>Black</w:t>
      </w:r>
      <w:r>
        <w:tab/>
        <w:t>Gold</w:t>
      </w:r>
    </w:p>
    <w:p w14:paraId="4E31FBD4" w14:textId="77777777" w:rsidR="00D5006D" w:rsidRDefault="00D5006D" w:rsidP="00D5006D">
      <w:r>
        <w:t>91</w:t>
      </w:r>
      <w:r>
        <w:tab/>
        <w:t>White</w:t>
      </w:r>
      <w:r>
        <w:tab/>
        <w:t>Brown</w:t>
      </w:r>
      <w:r>
        <w:tab/>
        <w:t>Black</w:t>
      </w:r>
      <w:r>
        <w:tab/>
        <w:t>Gold</w:t>
      </w:r>
    </w:p>
    <w:p w14:paraId="6E96D3B2" w14:textId="77777777" w:rsidR="00D5006D" w:rsidRDefault="00D5006D" w:rsidP="00D5006D">
      <w:r>
        <w:t>100</w:t>
      </w:r>
      <w:r>
        <w:tab/>
        <w:t>Brown</w:t>
      </w:r>
      <w:r>
        <w:tab/>
        <w:t>Black</w:t>
      </w:r>
      <w:r>
        <w:tab/>
        <w:t>Brown</w:t>
      </w:r>
      <w:r>
        <w:tab/>
        <w:t>Gold</w:t>
      </w:r>
    </w:p>
    <w:p w14:paraId="2B445225" w14:textId="77777777" w:rsidR="00D5006D" w:rsidRDefault="00D5006D" w:rsidP="00D5006D">
      <w:r>
        <w:t>110</w:t>
      </w:r>
      <w:r>
        <w:tab/>
        <w:t>Brown</w:t>
      </w:r>
      <w:r>
        <w:tab/>
      </w:r>
      <w:proofErr w:type="spellStart"/>
      <w:r>
        <w:t>Brown</w:t>
      </w:r>
      <w:proofErr w:type="spellEnd"/>
      <w:r>
        <w:tab/>
      </w:r>
      <w:proofErr w:type="spellStart"/>
      <w:r>
        <w:t>Brown</w:t>
      </w:r>
      <w:proofErr w:type="spellEnd"/>
      <w:r>
        <w:tab/>
        <w:t>Gold</w:t>
      </w:r>
    </w:p>
    <w:p w14:paraId="7710204B" w14:textId="77777777" w:rsidR="00D5006D" w:rsidRDefault="00D5006D" w:rsidP="00D5006D">
      <w:r>
        <w:t>120</w:t>
      </w:r>
      <w:r>
        <w:tab/>
        <w:t>Brown</w:t>
      </w:r>
      <w:r>
        <w:tab/>
        <w:t>Red</w:t>
      </w:r>
      <w:r>
        <w:tab/>
        <w:t>Brown</w:t>
      </w:r>
      <w:r>
        <w:tab/>
        <w:t>Gold</w:t>
      </w:r>
    </w:p>
    <w:p w14:paraId="40B3C8B2" w14:textId="77777777" w:rsidR="00D5006D" w:rsidRDefault="00D5006D" w:rsidP="00D5006D">
      <w:r>
        <w:t>130</w:t>
      </w:r>
      <w:r>
        <w:tab/>
        <w:t>Brown</w:t>
      </w:r>
      <w:r>
        <w:tab/>
        <w:t>Orange</w:t>
      </w:r>
      <w:r>
        <w:tab/>
        <w:t>Brown</w:t>
      </w:r>
      <w:r>
        <w:tab/>
        <w:t>Gold</w:t>
      </w:r>
    </w:p>
    <w:p w14:paraId="4C271A6C" w14:textId="77777777" w:rsidR="00D5006D" w:rsidRDefault="00D5006D" w:rsidP="00D5006D">
      <w:r>
        <w:t>150</w:t>
      </w:r>
      <w:r>
        <w:tab/>
        <w:t>Brown</w:t>
      </w:r>
      <w:r>
        <w:tab/>
        <w:t>Green</w:t>
      </w:r>
      <w:r>
        <w:tab/>
        <w:t>Brown</w:t>
      </w:r>
      <w:r>
        <w:tab/>
        <w:t>Gold</w:t>
      </w:r>
    </w:p>
    <w:p w14:paraId="132D7F33" w14:textId="77777777" w:rsidR="00D5006D" w:rsidRDefault="00D5006D" w:rsidP="00D5006D">
      <w:r>
        <w:t>160</w:t>
      </w:r>
      <w:r>
        <w:tab/>
        <w:t>Brown</w:t>
      </w:r>
      <w:r>
        <w:tab/>
        <w:t>Blue</w:t>
      </w:r>
      <w:r>
        <w:tab/>
        <w:t>Brown</w:t>
      </w:r>
      <w:r>
        <w:tab/>
        <w:t>Gold</w:t>
      </w:r>
    </w:p>
    <w:p w14:paraId="53757276" w14:textId="77777777" w:rsidR="00D5006D" w:rsidRDefault="00D5006D" w:rsidP="00D5006D">
      <w:r>
        <w:t>180</w:t>
      </w:r>
      <w:r>
        <w:tab/>
        <w:t>Brown</w:t>
      </w:r>
      <w:r>
        <w:tab/>
        <w:t>Grey</w:t>
      </w:r>
      <w:r>
        <w:tab/>
        <w:t>Brown</w:t>
      </w:r>
      <w:r>
        <w:tab/>
        <w:t>Gold</w:t>
      </w:r>
    </w:p>
    <w:p w14:paraId="5BB4F5C7" w14:textId="77777777" w:rsidR="00D5006D" w:rsidRDefault="00D5006D" w:rsidP="00D5006D">
      <w:r>
        <w:t>200</w:t>
      </w:r>
      <w:r>
        <w:tab/>
        <w:t>Red</w:t>
      </w:r>
      <w:r>
        <w:tab/>
        <w:t>Black</w:t>
      </w:r>
      <w:r>
        <w:tab/>
        <w:t>Brown</w:t>
      </w:r>
      <w:r>
        <w:tab/>
        <w:t>Gold</w:t>
      </w:r>
    </w:p>
    <w:p w14:paraId="4845B620" w14:textId="77777777" w:rsidR="00D5006D" w:rsidRDefault="00D5006D" w:rsidP="00D5006D">
      <w:r>
        <w:t>220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Brown</w:t>
      </w:r>
      <w:r>
        <w:tab/>
        <w:t>Gold</w:t>
      </w:r>
    </w:p>
    <w:p w14:paraId="3568B381" w14:textId="77777777" w:rsidR="00D5006D" w:rsidRDefault="00D5006D" w:rsidP="00D5006D">
      <w:r>
        <w:t>240</w:t>
      </w:r>
      <w:r>
        <w:tab/>
        <w:t>Red</w:t>
      </w:r>
      <w:r>
        <w:tab/>
        <w:t>Yellow</w:t>
      </w:r>
      <w:r>
        <w:tab/>
        <w:t>Brown</w:t>
      </w:r>
      <w:r>
        <w:tab/>
        <w:t>Gold</w:t>
      </w:r>
    </w:p>
    <w:p w14:paraId="0CBB3974" w14:textId="77777777" w:rsidR="00D5006D" w:rsidRDefault="00D5006D" w:rsidP="00D5006D">
      <w:r>
        <w:t>270</w:t>
      </w:r>
      <w:r>
        <w:tab/>
        <w:t>Red</w:t>
      </w:r>
      <w:r>
        <w:tab/>
        <w:t>Violet</w:t>
      </w:r>
      <w:r>
        <w:tab/>
        <w:t>Brown</w:t>
      </w:r>
      <w:r>
        <w:tab/>
        <w:t>Gold</w:t>
      </w:r>
    </w:p>
    <w:p w14:paraId="0597C59A" w14:textId="77777777" w:rsidR="00D5006D" w:rsidRDefault="00D5006D" w:rsidP="00D5006D">
      <w:r>
        <w:t>300</w:t>
      </w:r>
      <w:r>
        <w:tab/>
        <w:t>Orange</w:t>
      </w:r>
      <w:r>
        <w:tab/>
        <w:t>Black</w:t>
      </w:r>
      <w:r>
        <w:tab/>
        <w:t>Brown</w:t>
      </w:r>
      <w:r>
        <w:tab/>
        <w:t>Gold</w:t>
      </w:r>
    </w:p>
    <w:p w14:paraId="2A8449BD" w14:textId="77777777" w:rsidR="00D5006D" w:rsidRDefault="00D5006D" w:rsidP="00D5006D">
      <w:r>
        <w:t>330</w:t>
      </w:r>
      <w:r>
        <w:tab/>
        <w:t>Orange</w:t>
      </w:r>
      <w:r>
        <w:tab/>
      </w:r>
      <w:proofErr w:type="spellStart"/>
      <w:r>
        <w:t>Orange</w:t>
      </w:r>
      <w:proofErr w:type="spellEnd"/>
      <w:r>
        <w:tab/>
        <w:t>Brown</w:t>
      </w:r>
      <w:r>
        <w:tab/>
        <w:t>Gold</w:t>
      </w:r>
    </w:p>
    <w:p w14:paraId="300D9241" w14:textId="77777777" w:rsidR="00D5006D" w:rsidRDefault="00D5006D" w:rsidP="00D5006D">
      <w:r>
        <w:t>360</w:t>
      </w:r>
      <w:r>
        <w:tab/>
        <w:t>Orange</w:t>
      </w:r>
      <w:r>
        <w:tab/>
        <w:t>Blue</w:t>
      </w:r>
      <w:r>
        <w:tab/>
        <w:t>Brown</w:t>
      </w:r>
      <w:r>
        <w:tab/>
        <w:t>Gold</w:t>
      </w:r>
    </w:p>
    <w:p w14:paraId="13B0A31B" w14:textId="77777777" w:rsidR="00D5006D" w:rsidRDefault="00D5006D" w:rsidP="00D5006D">
      <w:r>
        <w:t>390</w:t>
      </w:r>
      <w:r>
        <w:tab/>
        <w:t>Orange</w:t>
      </w:r>
      <w:r>
        <w:tab/>
        <w:t>White</w:t>
      </w:r>
      <w:r>
        <w:tab/>
        <w:t>Brown</w:t>
      </w:r>
      <w:r>
        <w:tab/>
        <w:t>Gold</w:t>
      </w:r>
    </w:p>
    <w:p w14:paraId="7A6DEDF7" w14:textId="77777777" w:rsidR="00D5006D" w:rsidRDefault="00D5006D" w:rsidP="00D5006D">
      <w:r>
        <w:t>430</w:t>
      </w:r>
      <w:r>
        <w:tab/>
        <w:t>Yellow</w:t>
      </w:r>
      <w:r>
        <w:tab/>
        <w:t>Orange</w:t>
      </w:r>
      <w:r>
        <w:tab/>
        <w:t>Brown</w:t>
      </w:r>
      <w:r>
        <w:tab/>
        <w:t>Gold</w:t>
      </w:r>
    </w:p>
    <w:p w14:paraId="664F0E8B" w14:textId="77777777" w:rsidR="00D5006D" w:rsidRDefault="00D5006D" w:rsidP="00D5006D">
      <w:r>
        <w:t>470</w:t>
      </w:r>
      <w:r>
        <w:tab/>
        <w:t>Yellow</w:t>
      </w:r>
      <w:r>
        <w:tab/>
        <w:t>Violet</w:t>
      </w:r>
      <w:r>
        <w:tab/>
        <w:t>Brown</w:t>
      </w:r>
      <w:r>
        <w:tab/>
        <w:t>Gold</w:t>
      </w:r>
    </w:p>
    <w:p w14:paraId="01EDE768" w14:textId="77777777" w:rsidR="00D5006D" w:rsidRDefault="00D5006D" w:rsidP="00D5006D">
      <w:r>
        <w:lastRenderedPageBreak/>
        <w:t>510</w:t>
      </w:r>
      <w:r>
        <w:tab/>
        <w:t>Green</w:t>
      </w:r>
      <w:r>
        <w:tab/>
        <w:t>Brown</w:t>
      </w:r>
      <w:r>
        <w:tab/>
      </w:r>
      <w:proofErr w:type="spellStart"/>
      <w:r>
        <w:t>Brown</w:t>
      </w:r>
      <w:proofErr w:type="spellEnd"/>
      <w:r>
        <w:tab/>
        <w:t>Gold</w:t>
      </w:r>
    </w:p>
    <w:p w14:paraId="1ED32C64" w14:textId="77777777" w:rsidR="00D5006D" w:rsidRDefault="00D5006D" w:rsidP="00D5006D">
      <w:r>
        <w:t>560</w:t>
      </w:r>
      <w:r>
        <w:tab/>
        <w:t>Green</w:t>
      </w:r>
      <w:r>
        <w:tab/>
        <w:t>Blue</w:t>
      </w:r>
      <w:r>
        <w:tab/>
        <w:t>Brown</w:t>
      </w:r>
      <w:r>
        <w:tab/>
        <w:t>Gold</w:t>
      </w:r>
    </w:p>
    <w:p w14:paraId="265AC73B" w14:textId="77777777" w:rsidR="00D5006D" w:rsidRDefault="00D5006D" w:rsidP="00D5006D">
      <w:r>
        <w:t>620</w:t>
      </w:r>
      <w:r>
        <w:tab/>
        <w:t>Blue</w:t>
      </w:r>
      <w:r>
        <w:tab/>
        <w:t>Red</w:t>
      </w:r>
      <w:r>
        <w:tab/>
        <w:t>Brown</w:t>
      </w:r>
      <w:r>
        <w:tab/>
        <w:t>Gold</w:t>
      </w:r>
    </w:p>
    <w:p w14:paraId="0399F72E" w14:textId="77777777" w:rsidR="00D5006D" w:rsidRDefault="00D5006D" w:rsidP="00D5006D">
      <w:r>
        <w:t>680</w:t>
      </w:r>
      <w:r>
        <w:tab/>
        <w:t>Blue</w:t>
      </w:r>
      <w:r>
        <w:tab/>
        <w:t>Grey</w:t>
      </w:r>
      <w:r>
        <w:tab/>
        <w:t>Brown</w:t>
      </w:r>
      <w:r>
        <w:tab/>
        <w:t>Gold</w:t>
      </w:r>
    </w:p>
    <w:p w14:paraId="44AC63E5" w14:textId="77777777" w:rsidR="00D5006D" w:rsidRDefault="00D5006D" w:rsidP="00D5006D">
      <w:r>
        <w:t>750</w:t>
      </w:r>
      <w:r>
        <w:tab/>
        <w:t>Violet</w:t>
      </w:r>
      <w:r>
        <w:tab/>
        <w:t>Green</w:t>
      </w:r>
      <w:r>
        <w:tab/>
        <w:t>Brown</w:t>
      </w:r>
      <w:r>
        <w:tab/>
        <w:t>Gold</w:t>
      </w:r>
    </w:p>
    <w:p w14:paraId="24812D46" w14:textId="77777777" w:rsidR="00D5006D" w:rsidRDefault="00D5006D" w:rsidP="00D5006D">
      <w:r>
        <w:t>820</w:t>
      </w:r>
      <w:r>
        <w:tab/>
        <w:t>Grey</w:t>
      </w:r>
      <w:r>
        <w:tab/>
        <w:t>Red</w:t>
      </w:r>
      <w:r>
        <w:tab/>
        <w:t>Brown</w:t>
      </w:r>
      <w:r>
        <w:tab/>
        <w:t>Gold</w:t>
      </w:r>
    </w:p>
    <w:p w14:paraId="0AB28B2F" w14:textId="77777777" w:rsidR="00D5006D" w:rsidRDefault="00D5006D" w:rsidP="00D5006D">
      <w:r>
        <w:t>910</w:t>
      </w:r>
      <w:r>
        <w:tab/>
        <w:t>White</w:t>
      </w:r>
      <w:r>
        <w:tab/>
        <w:t>Brown</w:t>
      </w:r>
      <w:r>
        <w:tab/>
      </w:r>
      <w:proofErr w:type="spellStart"/>
      <w:r>
        <w:t>Brown</w:t>
      </w:r>
      <w:proofErr w:type="spellEnd"/>
      <w:r>
        <w:tab/>
        <w:t>Gold</w:t>
      </w:r>
    </w:p>
    <w:p w14:paraId="7E9238C0" w14:textId="77777777" w:rsidR="00D5006D" w:rsidRDefault="00D5006D" w:rsidP="00D5006D">
      <w:r>
        <w:t>1000</w:t>
      </w:r>
      <w:r>
        <w:tab/>
        <w:t>Brown</w:t>
      </w:r>
      <w:r>
        <w:tab/>
        <w:t>Black</w:t>
      </w:r>
      <w:r>
        <w:tab/>
        <w:t>Red</w:t>
      </w:r>
      <w:r>
        <w:tab/>
        <w:t>Gold</w:t>
      </w:r>
    </w:p>
    <w:p w14:paraId="4A98242C" w14:textId="77777777" w:rsidR="00D5006D" w:rsidRDefault="00D5006D" w:rsidP="00D5006D">
      <w:r>
        <w:t>1100</w:t>
      </w:r>
      <w:r>
        <w:tab/>
        <w:t>Brown</w:t>
      </w:r>
      <w:r>
        <w:tab/>
      </w:r>
      <w:proofErr w:type="spellStart"/>
      <w:r>
        <w:t>Brown</w:t>
      </w:r>
      <w:proofErr w:type="spellEnd"/>
      <w:r>
        <w:tab/>
        <w:t>Red</w:t>
      </w:r>
      <w:r>
        <w:tab/>
        <w:t>Gold</w:t>
      </w:r>
    </w:p>
    <w:p w14:paraId="49B080BA" w14:textId="77777777" w:rsidR="00D5006D" w:rsidRDefault="00D5006D" w:rsidP="00D5006D">
      <w:r>
        <w:t>1200</w:t>
      </w:r>
      <w:r>
        <w:tab/>
        <w:t>Brown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Gold</w:t>
      </w:r>
    </w:p>
    <w:p w14:paraId="13474A1F" w14:textId="77777777" w:rsidR="00D5006D" w:rsidRDefault="00D5006D" w:rsidP="00D5006D">
      <w:r>
        <w:t>1300</w:t>
      </w:r>
      <w:r>
        <w:tab/>
        <w:t>Brown</w:t>
      </w:r>
      <w:r>
        <w:tab/>
        <w:t>Orange</w:t>
      </w:r>
      <w:r>
        <w:tab/>
        <w:t>Red</w:t>
      </w:r>
      <w:r>
        <w:tab/>
        <w:t>Gold</w:t>
      </w:r>
    </w:p>
    <w:p w14:paraId="30F345FA" w14:textId="77777777" w:rsidR="00D5006D" w:rsidRDefault="00D5006D" w:rsidP="00D5006D">
      <w:r>
        <w:t>1500</w:t>
      </w:r>
      <w:r>
        <w:tab/>
        <w:t>Brown</w:t>
      </w:r>
      <w:r>
        <w:tab/>
        <w:t>Green</w:t>
      </w:r>
      <w:r>
        <w:tab/>
        <w:t>Red</w:t>
      </w:r>
      <w:r>
        <w:tab/>
        <w:t>Gold</w:t>
      </w:r>
    </w:p>
    <w:p w14:paraId="7FD062EE" w14:textId="77777777" w:rsidR="00D5006D" w:rsidRDefault="00D5006D" w:rsidP="00D5006D">
      <w:r>
        <w:t>1600</w:t>
      </w:r>
      <w:r>
        <w:tab/>
        <w:t>Brown</w:t>
      </w:r>
      <w:r>
        <w:tab/>
        <w:t>Blue</w:t>
      </w:r>
      <w:r>
        <w:tab/>
        <w:t>Red</w:t>
      </w:r>
      <w:r>
        <w:tab/>
        <w:t>Gold</w:t>
      </w:r>
    </w:p>
    <w:p w14:paraId="78703FDD" w14:textId="77777777" w:rsidR="00D5006D" w:rsidRDefault="00D5006D" w:rsidP="00D5006D">
      <w:r>
        <w:t>1800</w:t>
      </w:r>
      <w:r>
        <w:tab/>
        <w:t>Brown</w:t>
      </w:r>
      <w:r>
        <w:tab/>
        <w:t>Grey</w:t>
      </w:r>
      <w:r>
        <w:tab/>
        <w:t>Red</w:t>
      </w:r>
      <w:r>
        <w:tab/>
        <w:t>Gold</w:t>
      </w:r>
    </w:p>
    <w:p w14:paraId="054F07C9" w14:textId="77777777" w:rsidR="00D5006D" w:rsidRDefault="00D5006D" w:rsidP="00D5006D">
      <w:r>
        <w:t>2000</w:t>
      </w:r>
      <w:r>
        <w:tab/>
        <w:t>Red</w:t>
      </w:r>
      <w:r>
        <w:tab/>
        <w:t>Black</w:t>
      </w:r>
      <w:r>
        <w:tab/>
        <w:t>Red</w:t>
      </w:r>
      <w:r>
        <w:tab/>
        <w:t>Gold</w:t>
      </w:r>
    </w:p>
    <w:p w14:paraId="43EA5F4B" w14:textId="77777777" w:rsidR="00D5006D" w:rsidRDefault="00D5006D" w:rsidP="00D5006D">
      <w:r>
        <w:t>2200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</w:r>
      <w:proofErr w:type="spellStart"/>
      <w:r>
        <w:t>Red</w:t>
      </w:r>
      <w:proofErr w:type="spellEnd"/>
      <w:r>
        <w:tab/>
        <w:t>Gold</w:t>
      </w:r>
    </w:p>
    <w:p w14:paraId="11569FB5" w14:textId="77777777" w:rsidR="00D5006D" w:rsidRDefault="00D5006D" w:rsidP="00D5006D">
      <w:r>
        <w:t>2400</w:t>
      </w:r>
      <w:r>
        <w:tab/>
        <w:t>Red</w:t>
      </w:r>
      <w:r>
        <w:tab/>
        <w:t>Yellow</w:t>
      </w:r>
      <w:r>
        <w:tab/>
        <w:t>Red</w:t>
      </w:r>
      <w:r>
        <w:tab/>
        <w:t>Gold</w:t>
      </w:r>
    </w:p>
    <w:p w14:paraId="4339A5F7" w14:textId="77777777" w:rsidR="00D5006D" w:rsidRDefault="00D5006D" w:rsidP="00D5006D">
      <w:r>
        <w:t>2700</w:t>
      </w:r>
      <w:r>
        <w:tab/>
        <w:t>Red</w:t>
      </w:r>
      <w:r>
        <w:tab/>
        <w:t>Violet</w:t>
      </w:r>
      <w:r>
        <w:tab/>
        <w:t>Red</w:t>
      </w:r>
      <w:r>
        <w:tab/>
        <w:t>Gold</w:t>
      </w:r>
    </w:p>
    <w:p w14:paraId="15A0CBF3" w14:textId="77777777" w:rsidR="00D5006D" w:rsidRDefault="00D5006D" w:rsidP="00D5006D">
      <w:r>
        <w:t>3000</w:t>
      </w:r>
      <w:r>
        <w:tab/>
        <w:t>Orange</w:t>
      </w:r>
      <w:r>
        <w:tab/>
        <w:t>Black</w:t>
      </w:r>
      <w:r>
        <w:tab/>
        <w:t>Red</w:t>
      </w:r>
      <w:r>
        <w:tab/>
        <w:t>Gold</w:t>
      </w:r>
    </w:p>
    <w:p w14:paraId="54BCED3D" w14:textId="77777777" w:rsidR="00D5006D" w:rsidRDefault="00D5006D" w:rsidP="00D5006D">
      <w:r>
        <w:t>3300</w:t>
      </w:r>
      <w:r>
        <w:tab/>
        <w:t>Orange</w:t>
      </w:r>
      <w:r>
        <w:tab/>
      </w:r>
      <w:proofErr w:type="spellStart"/>
      <w:r>
        <w:t>Orange</w:t>
      </w:r>
      <w:proofErr w:type="spellEnd"/>
      <w:r>
        <w:tab/>
        <w:t>Red</w:t>
      </w:r>
      <w:r>
        <w:tab/>
        <w:t>Gold</w:t>
      </w:r>
    </w:p>
    <w:p w14:paraId="6EE60D55" w14:textId="77777777" w:rsidR="00D5006D" w:rsidRDefault="00D5006D" w:rsidP="00D5006D">
      <w:r>
        <w:t>3600</w:t>
      </w:r>
      <w:r>
        <w:tab/>
        <w:t>Orange</w:t>
      </w:r>
      <w:r>
        <w:tab/>
        <w:t>Blue</w:t>
      </w:r>
      <w:r>
        <w:tab/>
        <w:t>Red</w:t>
      </w:r>
      <w:r>
        <w:tab/>
        <w:t>Gold</w:t>
      </w:r>
    </w:p>
    <w:p w14:paraId="0A9A5D5C" w14:textId="77777777" w:rsidR="00D5006D" w:rsidRDefault="00D5006D" w:rsidP="00D5006D">
      <w:r>
        <w:t>3900</w:t>
      </w:r>
      <w:r>
        <w:tab/>
        <w:t>Orange</w:t>
      </w:r>
      <w:r>
        <w:tab/>
        <w:t>White</w:t>
      </w:r>
      <w:r>
        <w:tab/>
        <w:t>Red</w:t>
      </w:r>
      <w:r>
        <w:tab/>
        <w:t>Gold</w:t>
      </w:r>
    </w:p>
    <w:p w14:paraId="5EFC400D" w14:textId="77777777" w:rsidR="00D5006D" w:rsidRDefault="00D5006D" w:rsidP="00D5006D">
      <w:r>
        <w:t>4300</w:t>
      </w:r>
      <w:r>
        <w:tab/>
        <w:t>Yellow</w:t>
      </w:r>
      <w:r>
        <w:tab/>
        <w:t>Orange</w:t>
      </w:r>
      <w:r>
        <w:tab/>
        <w:t>Red</w:t>
      </w:r>
      <w:r>
        <w:tab/>
        <w:t>Gold</w:t>
      </w:r>
    </w:p>
    <w:p w14:paraId="0E322451" w14:textId="77777777" w:rsidR="00D5006D" w:rsidRDefault="00D5006D" w:rsidP="00D5006D">
      <w:r>
        <w:t>4700</w:t>
      </w:r>
      <w:r>
        <w:tab/>
        <w:t>Yellow</w:t>
      </w:r>
      <w:r>
        <w:tab/>
        <w:t>Violet</w:t>
      </w:r>
      <w:r>
        <w:tab/>
        <w:t>Red</w:t>
      </w:r>
      <w:r>
        <w:tab/>
        <w:t>Gold</w:t>
      </w:r>
    </w:p>
    <w:p w14:paraId="34A7F8FD" w14:textId="77777777" w:rsidR="00D5006D" w:rsidRDefault="00D5006D" w:rsidP="00D5006D">
      <w:r>
        <w:t>5100</w:t>
      </w:r>
      <w:r>
        <w:tab/>
        <w:t>Green</w:t>
      </w:r>
      <w:r>
        <w:tab/>
        <w:t>Brown</w:t>
      </w:r>
      <w:r>
        <w:tab/>
        <w:t>Red</w:t>
      </w:r>
      <w:r>
        <w:tab/>
        <w:t>Gold</w:t>
      </w:r>
    </w:p>
    <w:p w14:paraId="2B07D947" w14:textId="77777777" w:rsidR="00D5006D" w:rsidRDefault="00D5006D" w:rsidP="00D5006D">
      <w:r>
        <w:t>5600</w:t>
      </w:r>
      <w:r>
        <w:tab/>
        <w:t>Green</w:t>
      </w:r>
      <w:r>
        <w:tab/>
        <w:t>Blue</w:t>
      </w:r>
      <w:r>
        <w:tab/>
        <w:t>Red</w:t>
      </w:r>
      <w:r>
        <w:tab/>
        <w:t>Gold</w:t>
      </w:r>
    </w:p>
    <w:p w14:paraId="67274AB0" w14:textId="77777777" w:rsidR="00D5006D" w:rsidRDefault="00D5006D" w:rsidP="00D5006D">
      <w:r>
        <w:t>6200</w:t>
      </w:r>
      <w:r>
        <w:tab/>
        <w:t>Blue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Gold</w:t>
      </w:r>
    </w:p>
    <w:p w14:paraId="6969303B" w14:textId="77777777" w:rsidR="00D5006D" w:rsidRDefault="00D5006D" w:rsidP="00D5006D">
      <w:r>
        <w:t>6800</w:t>
      </w:r>
      <w:r>
        <w:tab/>
        <w:t>Blue</w:t>
      </w:r>
      <w:r>
        <w:tab/>
        <w:t>Grey</w:t>
      </w:r>
      <w:r>
        <w:tab/>
        <w:t>Red</w:t>
      </w:r>
      <w:r>
        <w:tab/>
        <w:t>Gold</w:t>
      </w:r>
    </w:p>
    <w:p w14:paraId="036C2FAA" w14:textId="77777777" w:rsidR="00D5006D" w:rsidRDefault="00D5006D" w:rsidP="00D5006D">
      <w:r>
        <w:t>7500</w:t>
      </w:r>
      <w:r>
        <w:tab/>
        <w:t>Violet</w:t>
      </w:r>
      <w:r>
        <w:tab/>
        <w:t>Green</w:t>
      </w:r>
      <w:r>
        <w:tab/>
        <w:t>Red</w:t>
      </w:r>
      <w:r>
        <w:tab/>
        <w:t>Gold</w:t>
      </w:r>
    </w:p>
    <w:p w14:paraId="686D3345" w14:textId="77777777" w:rsidR="00D5006D" w:rsidRDefault="00D5006D" w:rsidP="00D5006D">
      <w:r>
        <w:t>8200</w:t>
      </w:r>
      <w:r>
        <w:tab/>
        <w:t>Grey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Gold</w:t>
      </w:r>
    </w:p>
    <w:p w14:paraId="4054C5D8" w14:textId="77777777" w:rsidR="00D5006D" w:rsidRDefault="00D5006D" w:rsidP="00D5006D">
      <w:r>
        <w:t>9100</w:t>
      </w:r>
      <w:r>
        <w:tab/>
        <w:t>White</w:t>
      </w:r>
      <w:r>
        <w:tab/>
        <w:t>Brown</w:t>
      </w:r>
      <w:r>
        <w:tab/>
        <w:t>Red</w:t>
      </w:r>
      <w:r>
        <w:tab/>
        <w:t>Gold</w:t>
      </w:r>
    </w:p>
    <w:p w14:paraId="0F36B8E7" w14:textId="77777777" w:rsidR="00D5006D" w:rsidRDefault="00D5006D" w:rsidP="00D5006D">
      <w:r>
        <w:t>10000</w:t>
      </w:r>
      <w:r>
        <w:tab/>
        <w:t>Brown</w:t>
      </w:r>
      <w:r>
        <w:tab/>
        <w:t>Black</w:t>
      </w:r>
      <w:r>
        <w:tab/>
        <w:t>Orange</w:t>
      </w:r>
      <w:r>
        <w:tab/>
        <w:t>Gold</w:t>
      </w:r>
    </w:p>
    <w:p w14:paraId="416029B2" w14:textId="77777777" w:rsidR="00D5006D" w:rsidRDefault="00D5006D" w:rsidP="00D5006D">
      <w:r>
        <w:t>11000</w:t>
      </w:r>
      <w:r>
        <w:tab/>
        <w:t>Brown</w:t>
      </w:r>
      <w:r>
        <w:tab/>
      </w:r>
      <w:proofErr w:type="spellStart"/>
      <w:r>
        <w:t>Brown</w:t>
      </w:r>
      <w:proofErr w:type="spellEnd"/>
      <w:r>
        <w:tab/>
        <w:t>Orange</w:t>
      </w:r>
      <w:r>
        <w:tab/>
        <w:t>Gold</w:t>
      </w:r>
    </w:p>
    <w:p w14:paraId="212C58D9" w14:textId="77777777" w:rsidR="00D5006D" w:rsidRDefault="00D5006D" w:rsidP="00D5006D">
      <w:r>
        <w:t>12000</w:t>
      </w:r>
      <w:r>
        <w:tab/>
        <w:t>Brown</w:t>
      </w:r>
      <w:r>
        <w:tab/>
        <w:t>Red</w:t>
      </w:r>
      <w:r>
        <w:tab/>
        <w:t>Orange</w:t>
      </w:r>
      <w:r>
        <w:tab/>
        <w:t>Gold</w:t>
      </w:r>
    </w:p>
    <w:p w14:paraId="3D5945BD" w14:textId="77777777" w:rsidR="00D5006D" w:rsidRDefault="00D5006D" w:rsidP="00D5006D">
      <w:r>
        <w:t>13000</w:t>
      </w:r>
      <w:r>
        <w:tab/>
        <w:t>Brown</w:t>
      </w:r>
      <w:r>
        <w:tab/>
        <w:t>Orange</w:t>
      </w:r>
      <w:r>
        <w:tab/>
      </w:r>
      <w:proofErr w:type="spellStart"/>
      <w:r>
        <w:t>Orange</w:t>
      </w:r>
      <w:proofErr w:type="spellEnd"/>
      <w:r>
        <w:tab/>
        <w:t>Gold</w:t>
      </w:r>
    </w:p>
    <w:p w14:paraId="24D53363" w14:textId="77777777" w:rsidR="00D5006D" w:rsidRDefault="00D5006D" w:rsidP="00D5006D">
      <w:r>
        <w:t>15000</w:t>
      </w:r>
      <w:r>
        <w:tab/>
        <w:t>Brown</w:t>
      </w:r>
      <w:r>
        <w:tab/>
        <w:t>Green</w:t>
      </w:r>
      <w:r>
        <w:tab/>
        <w:t>Orange</w:t>
      </w:r>
      <w:r>
        <w:tab/>
        <w:t>Gold</w:t>
      </w:r>
    </w:p>
    <w:p w14:paraId="22211AA2" w14:textId="77777777" w:rsidR="00D5006D" w:rsidRDefault="00D5006D" w:rsidP="00D5006D">
      <w:r>
        <w:t>16000</w:t>
      </w:r>
      <w:r>
        <w:tab/>
        <w:t>Brown</w:t>
      </w:r>
      <w:r>
        <w:tab/>
        <w:t>Blue</w:t>
      </w:r>
      <w:r>
        <w:tab/>
        <w:t>Orange</w:t>
      </w:r>
      <w:r>
        <w:tab/>
        <w:t>Gold</w:t>
      </w:r>
    </w:p>
    <w:p w14:paraId="6B077F22" w14:textId="77777777" w:rsidR="00D5006D" w:rsidRDefault="00D5006D" w:rsidP="00D5006D">
      <w:r>
        <w:t>18000</w:t>
      </w:r>
      <w:r>
        <w:tab/>
        <w:t>Brown</w:t>
      </w:r>
      <w:r>
        <w:tab/>
        <w:t>Grey</w:t>
      </w:r>
      <w:r>
        <w:tab/>
        <w:t>Orange</w:t>
      </w:r>
      <w:r>
        <w:tab/>
        <w:t>Gold</w:t>
      </w:r>
    </w:p>
    <w:p w14:paraId="19A523BB" w14:textId="77777777" w:rsidR="00D5006D" w:rsidRDefault="00D5006D" w:rsidP="00D5006D">
      <w:r>
        <w:t>20000</w:t>
      </w:r>
      <w:r>
        <w:tab/>
        <w:t>Red</w:t>
      </w:r>
      <w:r>
        <w:tab/>
        <w:t>Black</w:t>
      </w:r>
      <w:r>
        <w:tab/>
        <w:t>Orange</w:t>
      </w:r>
      <w:r>
        <w:tab/>
        <w:t>Gold</w:t>
      </w:r>
    </w:p>
    <w:p w14:paraId="6F587175" w14:textId="77777777" w:rsidR="00D5006D" w:rsidRDefault="00D5006D" w:rsidP="00D5006D">
      <w:r>
        <w:t>22000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Orange</w:t>
      </w:r>
      <w:r>
        <w:tab/>
        <w:t>Gold</w:t>
      </w:r>
    </w:p>
    <w:p w14:paraId="2F057C02" w14:textId="77777777" w:rsidR="00D5006D" w:rsidRDefault="00D5006D" w:rsidP="00D5006D">
      <w:r>
        <w:t>24000</w:t>
      </w:r>
      <w:r>
        <w:tab/>
        <w:t>Red</w:t>
      </w:r>
      <w:r>
        <w:tab/>
        <w:t>Yellow</w:t>
      </w:r>
      <w:r>
        <w:tab/>
        <w:t>Orange</w:t>
      </w:r>
      <w:r>
        <w:tab/>
        <w:t>Gold</w:t>
      </w:r>
    </w:p>
    <w:p w14:paraId="00731ECA" w14:textId="77777777" w:rsidR="00D5006D" w:rsidRDefault="00D5006D" w:rsidP="00D5006D">
      <w:r>
        <w:t>27000</w:t>
      </w:r>
      <w:r>
        <w:tab/>
        <w:t>Red</w:t>
      </w:r>
      <w:r>
        <w:tab/>
        <w:t>Violet</w:t>
      </w:r>
      <w:r>
        <w:tab/>
        <w:t>Orange</w:t>
      </w:r>
      <w:r>
        <w:tab/>
        <w:t>Gold</w:t>
      </w:r>
    </w:p>
    <w:p w14:paraId="5B70D87D" w14:textId="77777777" w:rsidR="00D5006D" w:rsidRDefault="00D5006D" w:rsidP="00D5006D">
      <w:r>
        <w:t>30000</w:t>
      </w:r>
      <w:r>
        <w:tab/>
        <w:t>Orange</w:t>
      </w:r>
      <w:r>
        <w:tab/>
        <w:t>Black</w:t>
      </w:r>
      <w:r>
        <w:tab/>
        <w:t>Orange</w:t>
      </w:r>
      <w:r>
        <w:tab/>
        <w:t>Gold</w:t>
      </w:r>
    </w:p>
    <w:p w14:paraId="132E1A97" w14:textId="77777777" w:rsidR="00D5006D" w:rsidRDefault="00D5006D" w:rsidP="00D5006D">
      <w:r>
        <w:t>33000</w:t>
      </w:r>
      <w:r>
        <w:tab/>
        <w:t>Orange</w:t>
      </w:r>
      <w:r>
        <w:tab/>
      </w:r>
      <w:proofErr w:type="spellStart"/>
      <w:r>
        <w:t>Orange</w:t>
      </w:r>
      <w:proofErr w:type="spellEnd"/>
      <w:r>
        <w:tab/>
      </w:r>
      <w:proofErr w:type="spellStart"/>
      <w:r>
        <w:t>Orange</w:t>
      </w:r>
      <w:proofErr w:type="spellEnd"/>
      <w:r>
        <w:tab/>
        <w:t>Gold</w:t>
      </w:r>
    </w:p>
    <w:p w14:paraId="6ABED65D" w14:textId="77777777" w:rsidR="00D5006D" w:rsidRDefault="00D5006D" w:rsidP="00D5006D">
      <w:r>
        <w:t>36000</w:t>
      </w:r>
      <w:r>
        <w:tab/>
        <w:t>Orange</w:t>
      </w:r>
      <w:r>
        <w:tab/>
        <w:t>Blue</w:t>
      </w:r>
      <w:r>
        <w:tab/>
        <w:t>Orange</w:t>
      </w:r>
      <w:r>
        <w:tab/>
        <w:t>Gold</w:t>
      </w:r>
    </w:p>
    <w:p w14:paraId="3632A0E0" w14:textId="77777777" w:rsidR="00D5006D" w:rsidRDefault="00D5006D" w:rsidP="00D5006D">
      <w:r>
        <w:t>39000</w:t>
      </w:r>
      <w:r>
        <w:tab/>
        <w:t>Orange</w:t>
      </w:r>
      <w:r>
        <w:tab/>
        <w:t>White</w:t>
      </w:r>
      <w:r>
        <w:tab/>
        <w:t>Orange</w:t>
      </w:r>
      <w:r>
        <w:tab/>
        <w:t>Gold</w:t>
      </w:r>
    </w:p>
    <w:p w14:paraId="4F528B37" w14:textId="77777777" w:rsidR="00D5006D" w:rsidRDefault="00D5006D" w:rsidP="00D5006D">
      <w:r>
        <w:t>43000</w:t>
      </w:r>
      <w:r>
        <w:tab/>
        <w:t>Yellow</w:t>
      </w:r>
      <w:r>
        <w:tab/>
        <w:t>Orange</w:t>
      </w:r>
      <w:r>
        <w:tab/>
      </w:r>
      <w:proofErr w:type="spellStart"/>
      <w:r>
        <w:t>Orange</w:t>
      </w:r>
      <w:proofErr w:type="spellEnd"/>
      <w:r>
        <w:tab/>
        <w:t>Gold</w:t>
      </w:r>
    </w:p>
    <w:p w14:paraId="2CB38EA7" w14:textId="77777777" w:rsidR="00D5006D" w:rsidRDefault="00D5006D" w:rsidP="00D5006D">
      <w:r>
        <w:t>47000</w:t>
      </w:r>
      <w:r>
        <w:tab/>
        <w:t>Yellow</w:t>
      </w:r>
      <w:r>
        <w:tab/>
        <w:t>Violet</w:t>
      </w:r>
      <w:r>
        <w:tab/>
        <w:t>Orange</w:t>
      </w:r>
      <w:r>
        <w:tab/>
        <w:t>Gold</w:t>
      </w:r>
    </w:p>
    <w:p w14:paraId="7F74760E" w14:textId="77777777" w:rsidR="00D5006D" w:rsidRDefault="00D5006D" w:rsidP="00D5006D">
      <w:r>
        <w:t>51000</w:t>
      </w:r>
      <w:r>
        <w:tab/>
        <w:t>Green</w:t>
      </w:r>
      <w:r>
        <w:tab/>
        <w:t>Brown</w:t>
      </w:r>
      <w:r>
        <w:tab/>
        <w:t>Orange</w:t>
      </w:r>
      <w:r>
        <w:tab/>
        <w:t>Gold</w:t>
      </w:r>
    </w:p>
    <w:p w14:paraId="31E1EBAD" w14:textId="77777777" w:rsidR="00D5006D" w:rsidRDefault="00D5006D" w:rsidP="00D5006D">
      <w:r>
        <w:lastRenderedPageBreak/>
        <w:t>56000</w:t>
      </w:r>
      <w:r>
        <w:tab/>
        <w:t>Green</w:t>
      </w:r>
      <w:r>
        <w:tab/>
        <w:t>Blue</w:t>
      </w:r>
      <w:r>
        <w:tab/>
        <w:t>Orange</w:t>
      </w:r>
      <w:r>
        <w:tab/>
        <w:t>Gold</w:t>
      </w:r>
    </w:p>
    <w:p w14:paraId="431B179A" w14:textId="77777777" w:rsidR="00D5006D" w:rsidRDefault="00D5006D" w:rsidP="00D5006D">
      <w:r>
        <w:t>62000</w:t>
      </w:r>
      <w:r>
        <w:tab/>
        <w:t>Blue</w:t>
      </w:r>
      <w:r>
        <w:tab/>
        <w:t>Red</w:t>
      </w:r>
      <w:r>
        <w:tab/>
        <w:t>Orange</w:t>
      </w:r>
      <w:r>
        <w:tab/>
        <w:t>Gold</w:t>
      </w:r>
    </w:p>
    <w:p w14:paraId="01653AED" w14:textId="77777777" w:rsidR="00D5006D" w:rsidRDefault="00D5006D" w:rsidP="00D5006D">
      <w:r>
        <w:t>68000</w:t>
      </w:r>
      <w:r>
        <w:tab/>
        <w:t>Blue</w:t>
      </w:r>
      <w:r>
        <w:tab/>
        <w:t>Grey</w:t>
      </w:r>
      <w:r>
        <w:tab/>
        <w:t>Orange</w:t>
      </w:r>
      <w:r>
        <w:tab/>
        <w:t>Gold</w:t>
      </w:r>
    </w:p>
    <w:p w14:paraId="2392509E" w14:textId="77777777" w:rsidR="00D5006D" w:rsidRDefault="00D5006D" w:rsidP="00D5006D">
      <w:r>
        <w:t>75000</w:t>
      </w:r>
      <w:r>
        <w:tab/>
        <w:t>Violet</w:t>
      </w:r>
      <w:r>
        <w:tab/>
        <w:t>Green</w:t>
      </w:r>
      <w:r>
        <w:tab/>
        <w:t>Orange</w:t>
      </w:r>
      <w:r>
        <w:tab/>
        <w:t>Gold</w:t>
      </w:r>
    </w:p>
    <w:p w14:paraId="3F2B91EB" w14:textId="77777777" w:rsidR="00D5006D" w:rsidRDefault="00D5006D" w:rsidP="00D5006D">
      <w:r>
        <w:t>82000</w:t>
      </w:r>
      <w:r>
        <w:tab/>
        <w:t>Grey</w:t>
      </w:r>
      <w:r>
        <w:tab/>
        <w:t>Red</w:t>
      </w:r>
      <w:r>
        <w:tab/>
        <w:t>Orange</w:t>
      </w:r>
      <w:r>
        <w:tab/>
        <w:t>Gold</w:t>
      </w:r>
    </w:p>
    <w:p w14:paraId="0589C585" w14:textId="77777777" w:rsidR="00D5006D" w:rsidRDefault="00D5006D" w:rsidP="00D5006D">
      <w:r>
        <w:t>91000</w:t>
      </w:r>
      <w:r>
        <w:tab/>
        <w:t>White</w:t>
      </w:r>
      <w:r>
        <w:tab/>
        <w:t>Brown</w:t>
      </w:r>
      <w:r>
        <w:tab/>
        <w:t>Orange</w:t>
      </w:r>
      <w:r>
        <w:tab/>
        <w:t>Gold</w:t>
      </w:r>
    </w:p>
    <w:p w14:paraId="116B32B8" w14:textId="77777777" w:rsidR="00D5006D" w:rsidRDefault="00D5006D" w:rsidP="00D5006D">
      <w:r>
        <w:t>100000</w:t>
      </w:r>
      <w:r>
        <w:tab/>
        <w:t>Brown</w:t>
      </w:r>
      <w:r>
        <w:tab/>
        <w:t>Black</w:t>
      </w:r>
      <w:r>
        <w:tab/>
        <w:t>Yellow</w:t>
      </w:r>
      <w:r>
        <w:tab/>
        <w:t>Gold</w:t>
      </w:r>
    </w:p>
    <w:p w14:paraId="5885878C" w14:textId="77777777" w:rsidR="00D5006D" w:rsidRDefault="00D5006D" w:rsidP="00D5006D">
      <w:r>
        <w:t>110000</w:t>
      </w:r>
      <w:r>
        <w:tab/>
        <w:t>Brown</w:t>
      </w:r>
      <w:r>
        <w:tab/>
      </w:r>
      <w:proofErr w:type="spellStart"/>
      <w:r>
        <w:t>Brown</w:t>
      </w:r>
      <w:proofErr w:type="spellEnd"/>
      <w:r>
        <w:tab/>
        <w:t>Yellow</w:t>
      </w:r>
      <w:r>
        <w:tab/>
        <w:t>Gold</w:t>
      </w:r>
    </w:p>
    <w:p w14:paraId="15ADE35F" w14:textId="77777777" w:rsidR="00D5006D" w:rsidRDefault="00D5006D" w:rsidP="00D5006D">
      <w:r>
        <w:t>120000</w:t>
      </w:r>
      <w:r>
        <w:tab/>
        <w:t>Brown</w:t>
      </w:r>
      <w:r>
        <w:tab/>
        <w:t>Red</w:t>
      </w:r>
      <w:r>
        <w:tab/>
        <w:t>Yellow</w:t>
      </w:r>
      <w:r>
        <w:tab/>
        <w:t>Gold</w:t>
      </w:r>
    </w:p>
    <w:p w14:paraId="4AF8815D" w14:textId="77777777" w:rsidR="00D5006D" w:rsidRDefault="00D5006D" w:rsidP="00D5006D">
      <w:r>
        <w:t>130000</w:t>
      </w:r>
      <w:r>
        <w:tab/>
        <w:t>Brown</w:t>
      </w:r>
      <w:r>
        <w:tab/>
        <w:t>Orange</w:t>
      </w:r>
      <w:r>
        <w:tab/>
        <w:t>Yellow</w:t>
      </w:r>
      <w:r>
        <w:tab/>
        <w:t>Gold</w:t>
      </w:r>
    </w:p>
    <w:p w14:paraId="3A879C0F" w14:textId="77777777" w:rsidR="00D5006D" w:rsidRDefault="00D5006D" w:rsidP="00D5006D">
      <w:r>
        <w:t>150000</w:t>
      </w:r>
      <w:r>
        <w:tab/>
        <w:t>Brown</w:t>
      </w:r>
      <w:r>
        <w:tab/>
        <w:t>Green</w:t>
      </w:r>
      <w:r>
        <w:tab/>
        <w:t>Yellow</w:t>
      </w:r>
      <w:r>
        <w:tab/>
        <w:t>Gold</w:t>
      </w:r>
    </w:p>
    <w:p w14:paraId="7F7ACC07" w14:textId="77777777" w:rsidR="00D5006D" w:rsidRDefault="00D5006D" w:rsidP="00D5006D">
      <w:r>
        <w:t>160000</w:t>
      </w:r>
      <w:r>
        <w:tab/>
        <w:t>Brown</w:t>
      </w:r>
      <w:r>
        <w:tab/>
        <w:t>Blue</w:t>
      </w:r>
      <w:r>
        <w:tab/>
        <w:t>Yellow</w:t>
      </w:r>
      <w:r>
        <w:tab/>
        <w:t>Gold</w:t>
      </w:r>
    </w:p>
    <w:p w14:paraId="24F22DEB" w14:textId="77777777" w:rsidR="00D5006D" w:rsidRDefault="00D5006D" w:rsidP="00D5006D">
      <w:r>
        <w:t>180000</w:t>
      </w:r>
      <w:r>
        <w:tab/>
        <w:t>Brown</w:t>
      </w:r>
      <w:r>
        <w:tab/>
        <w:t>Grey</w:t>
      </w:r>
      <w:r>
        <w:tab/>
        <w:t>Yellow</w:t>
      </w:r>
      <w:r>
        <w:tab/>
        <w:t>Gold</w:t>
      </w:r>
    </w:p>
    <w:p w14:paraId="79D85022" w14:textId="77777777" w:rsidR="00D5006D" w:rsidRDefault="00D5006D" w:rsidP="00D5006D">
      <w:r>
        <w:t>200000</w:t>
      </w:r>
      <w:r>
        <w:tab/>
        <w:t>Red</w:t>
      </w:r>
      <w:r>
        <w:tab/>
        <w:t>Black</w:t>
      </w:r>
      <w:r>
        <w:tab/>
        <w:t>Yellow</w:t>
      </w:r>
      <w:r>
        <w:tab/>
        <w:t>Gold</w:t>
      </w:r>
    </w:p>
    <w:p w14:paraId="7A87184B" w14:textId="77777777" w:rsidR="00D5006D" w:rsidRDefault="00D5006D" w:rsidP="00D5006D">
      <w:r>
        <w:t>220000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Yellow</w:t>
      </w:r>
      <w:r>
        <w:tab/>
        <w:t>Gold</w:t>
      </w:r>
    </w:p>
    <w:p w14:paraId="2BBBDD79" w14:textId="77777777" w:rsidR="00D5006D" w:rsidRDefault="00D5006D" w:rsidP="00D5006D">
      <w:r>
        <w:t>240000</w:t>
      </w:r>
      <w:r>
        <w:tab/>
        <w:t>Red</w:t>
      </w:r>
      <w:r>
        <w:tab/>
        <w:t>Yellow</w:t>
      </w:r>
      <w:r>
        <w:tab/>
      </w:r>
      <w:proofErr w:type="spellStart"/>
      <w:r>
        <w:t>Yellow</w:t>
      </w:r>
      <w:proofErr w:type="spellEnd"/>
      <w:r>
        <w:tab/>
        <w:t>Gold</w:t>
      </w:r>
    </w:p>
    <w:p w14:paraId="612C37E8" w14:textId="77777777" w:rsidR="00D5006D" w:rsidRDefault="00D5006D" w:rsidP="00D5006D">
      <w:r>
        <w:t>270000</w:t>
      </w:r>
      <w:r>
        <w:tab/>
        <w:t>Red</w:t>
      </w:r>
      <w:r>
        <w:tab/>
        <w:t>Violet</w:t>
      </w:r>
      <w:r>
        <w:tab/>
        <w:t>Yellow</w:t>
      </w:r>
      <w:r>
        <w:tab/>
        <w:t>Gold</w:t>
      </w:r>
    </w:p>
    <w:p w14:paraId="7869AE06" w14:textId="77777777" w:rsidR="00D5006D" w:rsidRDefault="00D5006D" w:rsidP="00D5006D">
      <w:r>
        <w:t>300000</w:t>
      </w:r>
      <w:r>
        <w:tab/>
        <w:t>Orange</w:t>
      </w:r>
      <w:r>
        <w:tab/>
        <w:t>Black</w:t>
      </w:r>
      <w:r>
        <w:tab/>
        <w:t>Yellow</w:t>
      </w:r>
      <w:r>
        <w:tab/>
        <w:t>Gold</w:t>
      </w:r>
    </w:p>
    <w:p w14:paraId="094607DB" w14:textId="77777777" w:rsidR="00D5006D" w:rsidRDefault="00D5006D" w:rsidP="00D5006D">
      <w:r>
        <w:t>330000</w:t>
      </w:r>
      <w:r>
        <w:tab/>
        <w:t>Orange</w:t>
      </w:r>
      <w:r>
        <w:tab/>
      </w:r>
      <w:proofErr w:type="spellStart"/>
      <w:r>
        <w:t>Orange</w:t>
      </w:r>
      <w:proofErr w:type="spellEnd"/>
      <w:r>
        <w:tab/>
        <w:t>Yellow</w:t>
      </w:r>
      <w:r>
        <w:tab/>
        <w:t>Gold</w:t>
      </w:r>
    </w:p>
    <w:p w14:paraId="5EA810C8" w14:textId="77777777" w:rsidR="00D5006D" w:rsidRDefault="00D5006D" w:rsidP="00D5006D">
      <w:r>
        <w:t>360000</w:t>
      </w:r>
      <w:r>
        <w:tab/>
        <w:t>Orange</w:t>
      </w:r>
      <w:r>
        <w:tab/>
        <w:t>Blue</w:t>
      </w:r>
      <w:r>
        <w:tab/>
        <w:t>Yellow</w:t>
      </w:r>
      <w:r>
        <w:tab/>
        <w:t>Gold</w:t>
      </w:r>
    </w:p>
    <w:p w14:paraId="7098B9A5" w14:textId="77777777" w:rsidR="00D5006D" w:rsidRDefault="00D5006D" w:rsidP="00D5006D">
      <w:r>
        <w:t>390000</w:t>
      </w:r>
      <w:r>
        <w:tab/>
        <w:t>Orange</w:t>
      </w:r>
      <w:r>
        <w:tab/>
        <w:t>White</w:t>
      </w:r>
      <w:r>
        <w:tab/>
        <w:t>Yellow</w:t>
      </w:r>
      <w:r>
        <w:tab/>
        <w:t>Gold</w:t>
      </w:r>
    </w:p>
    <w:p w14:paraId="2E16EBD9" w14:textId="77777777" w:rsidR="00D5006D" w:rsidRDefault="00D5006D" w:rsidP="00D5006D">
      <w:r>
        <w:t>430000</w:t>
      </w:r>
      <w:r>
        <w:tab/>
        <w:t>Yellow</w:t>
      </w:r>
      <w:r>
        <w:tab/>
        <w:t>Orange</w:t>
      </w:r>
      <w:r>
        <w:tab/>
        <w:t>Yellow</w:t>
      </w:r>
      <w:r>
        <w:tab/>
        <w:t>Gold</w:t>
      </w:r>
    </w:p>
    <w:p w14:paraId="4062B5E1" w14:textId="77777777" w:rsidR="00D5006D" w:rsidRDefault="00D5006D" w:rsidP="00D5006D">
      <w:r>
        <w:t>470000</w:t>
      </w:r>
      <w:r>
        <w:tab/>
        <w:t>Yellow</w:t>
      </w:r>
      <w:r>
        <w:tab/>
        <w:t>Violet</w:t>
      </w:r>
      <w:r>
        <w:tab/>
        <w:t>Yellow</w:t>
      </w:r>
      <w:r>
        <w:tab/>
        <w:t>Gold</w:t>
      </w:r>
    </w:p>
    <w:p w14:paraId="25E84E9C" w14:textId="77777777" w:rsidR="00D5006D" w:rsidRDefault="00D5006D" w:rsidP="00D5006D">
      <w:r>
        <w:t>510000</w:t>
      </w:r>
      <w:r>
        <w:tab/>
        <w:t>Green</w:t>
      </w:r>
      <w:r>
        <w:tab/>
        <w:t>Brown</w:t>
      </w:r>
      <w:r>
        <w:tab/>
        <w:t>Yellow</w:t>
      </w:r>
      <w:r>
        <w:tab/>
        <w:t>Gold</w:t>
      </w:r>
    </w:p>
    <w:p w14:paraId="5C1C704A" w14:textId="77777777" w:rsidR="00D5006D" w:rsidRDefault="00D5006D" w:rsidP="00D5006D">
      <w:r>
        <w:t>560000</w:t>
      </w:r>
      <w:r>
        <w:tab/>
        <w:t>Green</w:t>
      </w:r>
      <w:r>
        <w:tab/>
        <w:t>Blue</w:t>
      </w:r>
      <w:r>
        <w:tab/>
        <w:t>Yellow</w:t>
      </w:r>
      <w:r>
        <w:tab/>
        <w:t>Gold</w:t>
      </w:r>
    </w:p>
    <w:p w14:paraId="4A0CBADF" w14:textId="77777777" w:rsidR="00D5006D" w:rsidRDefault="00D5006D" w:rsidP="00D5006D">
      <w:r>
        <w:t>620000</w:t>
      </w:r>
      <w:r>
        <w:tab/>
        <w:t>Blue</w:t>
      </w:r>
      <w:r>
        <w:tab/>
        <w:t>Red</w:t>
      </w:r>
      <w:r>
        <w:tab/>
        <w:t>Yellow</w:t>
      </w:r>
      <w:r>
        <w:tab/>
        <w:t>Gold</w:t>
      </w:r>
    </w:p>
    <w:p w14:paraId="6569DDBE" w14:textId="77777777" w:rsidR="00D5006D" w:rsidRDefault="00D5006D" w:rsidP="00D5006D">
      <w:r>
        <w:t>680000</w:t>
      </w:r>
      <w:r>
        <w:tab/>
        <w:t>Blue</w:t>
      </w:r>
      <w:r>
        <w:tab/>
        <w:t>Grey</w:t>
      </w:r>
      <w:r>
        <w:tab/>
        <w:t>Yellow</w:t>
      </w:r>
      <w:r>
        <w:tab/>
        <w:t>Gold</w:t>
      </w:r>
    </w:p>
    <w:p w14:paraId="296CAEF9" w14:textId="77777777" w:rsidR="00D5006D" w:rsidRDefault="00D5006D" w:rsidP="00D5006D">
      <w:r>
        <w:t>750000</w:t>
      </w:r>
      <w:r>
        <w:tab/>
        <w:t>Violet</w:t>
      </w:r>
      <w:r>
        <w:tab/>
        <w:t>Green</w:t>
      </w:r>
      <w:r>
        <w:tab/>
        <w:t>Yellow</w:t>
      </w:r>
      <w:r>
        <w:tab/>
        <w:t>Gold</w:t>
      </w:r>
    </w:p>
    <w:p w14:paraId="49813DFB" w14:textId="77777777" w:rsidR="00D5006D" w:rsidRDefault="00D5006D" w:rsidP="00D5006D">
      <w:r>
        <w:t>820000</w:t>
      </w:r>
      <w:r>
        <w:tab/>
        <w:t>Grey</w:t>
      </w:r>
      <w:r>
        <w:tab/>
        <w:t>Red</w:t>
      </w:r>
      <w:r>
        <w:tab/>
        <w:t>Yellow</w:t>
      </w:r>
      <w:r>
        <w:tab/>
        <w:t>Gold</w:t>
      </w:r>
    </w:p>
    <w:p w14:paraId="7E339082" w14:textId="77777777" w:rsidR="00D5006D" w:rsidRDefault="00D5006D" w:rsidP="00D5006D">
      <w:r>
        <w:t>910000</w:t>
      </w:r>
      <w:r>
        <w:tab/>
        <w:t>White</w:t>
      </w:r>
      <w:r>
        <w:tab/>
        <w:t>Brown</w:t>
      </w:r>
      <w:r>
        <w:tab/>
        <w:t>Yellow</w:t>
      </w:r>
      <w:r>
        <w:tab/>
        <w:t>Gold</w:t>
      </w:r>
    </w:p>
    <w:p w14:paraId="7CD37617" w14:textId="1B3BD2A0" w:rsidR="00D5006D" w:rsidRDefault="00D5006D" w:rsidP="00D5006D">
      <w:r>
        <w:t>1000000</w:t>
      </w:r>
      <w:r>
        <w:tab/>
        <w:t>Brown</w:t>
      </w:r>
      <w:r>
        <w:tab/>
        <w:t>Black</w:t>
      </w:r>
      <w:r>
        <w:tab/>
        <w:t>Green</w:t>
      </w:r>
      <w:r>
        <w:tab/>
        <w:t>Gold</w:t>
      </w:r>
    </w:p>
    <w:p w14:paraId="15F55E3F" w14:textId="77777777" w:rsidR="00F3662D" w:rsidRDefault="00F3662D" w:rsidP="00D5006D"/>
    <w:p w14:paraId="44F19C45" w14:textId="77777777" w:rsidR="00F3662D" w:rsidRDefault="00F3662D" w:rsidP="00D5006D"/>
    <w:p w14:paraId="4C225052" w14:textId="77777777" w:rsidR="00F3662D" w:rsidRDefault="00F3662D" w:rsidP="00D5006D"/>
    <w:p w14:paraId="783A9306" w14:textId="77777777" w:rsidR="00F3662D" w:rsidRDefault="00F3662D" w:rsidP="00D5006D"/>
    <w:p w14:paraId="4DC85D44" w14:textId="77777777" w:rsidR="00F3662D" w:rsidRDefault="00F3662D" w:rsidP="00D5006D"/>
    <w:p w14:paraId="40F90187" w14:textId="77777777" w:rsidR="00F3662D" w:rsidRDefault="00F3662D" w:rsidP="00D5006D"/>
    <w:p w14:paraId="79412790" w14:textId="77777777" w:rsidR="00F3662D" w:rsidRDefault="00F3662D" w:rsidP="00D5006D"/>
    <w:p w14:paraId="7BFD6657" w14:textId="77777777" w:rsidR="00F3662D" w:rsidRDefault="00F3662D" w:rsidP="00D5006D"/>
    <w:p w14:paraId="57D8A1C7" w14:textId="77777777" w:rsidR="00F3662D" w:rsidRDefault="00F3662D" w:rsidP="00D5006D"/>
    <w:p w14:paraId="5735E1B4" w14:textId="77777777" w:rsidR="00F3662D" w:rsidRDefault="00F3662D" w:rsidP="00D5006D"/>
    <w:p w14:paraId="00D9DE27" w14:textId="77777777" w:rsidR="00F3662D" w:rsidRDefault="00F3662D" w:rsidP="00D5006D"/>
    <w:p w14:paraId="587EECD8" w14:textId="77777777" w:rsidR="00F3662D" w:rsidRDefault="00F3662D" w:rsidP="00D5006D"/>
    <w:p w14:paraId="77AA6A7C" w14:textId="77777777" w:rsidR="00F3662D" w:rsidRDefault="00F3662D" w:rsidP="00D5006D"/>
    <w:p w14:paraId="7FD6CE57" w14:textId="77777777" w:rsidR="00F3662D" w:rsidRDefault="00F3662D" w:rsidP="00D5006D"/>
    <w:p w14:paraId="775909AB" w14:textId="77777777" w:rsidR="00F3662D" w:rsidRDefault="00F3662D" w:rsidP="00D5006D"/>
    <w:p w14:paraId="2474119E" w14:textId="77777777" w:rsidR="00D5006D" w:rsidRDefault="00D5006D" w:rsidP="00D5006D"/>
    <w:p w14:paraId="5F5BB921" w14:textId="732FCF1B" w:rsidR="00D5006D" w:rsidRDefault="00D5006D" w:rsidP="00F3662D">
      <w:pPr>
        <w:pStyle w:val="Heading2"/>
      </w:pPr>
      <w:r w:rsidRPr="00D5006D">
        <w:lastRenderedPageBreak/>
        <w:t>Resistors_10_Percent</w:t>
      </w:r>
      <w:r w:rsidR="00F3662D">
        <w:t>:</w:t>
      </w:r>
    </w:p>
    <w:p w14:paraId="541D8CD3" w14:textId="77777777" w:rsidR="00D5006D" w:rsidRDefault="00D5006D" w:rsidP="00D5006D"/>
    <w:p w14:paraId="6CEC07E3" w14:textId="77777777" w:rsidR="00D5006D" w:rsidRDefault="00D5006D" w:rsidP="00D5006D">
      <w:r>
        <w:t>10</w:t>
      </w:r>
      <w:r>
        <w:tab/>
        <w:t>Brown</w:t>
      </w:r>
      <w:r>
        <w:tab/>
        <w:t>Black</w:t>
      </w:r>
      <w:r>
        <w:tab/>
      </w:r>
      <w:proofErr w:type="spellStart"/>
      <w:r>
        <w:t>Black</w:t>
      </w:r>
      <w:proofErr w:type="spellEnd"/>
      <w:r>
        <w:tab/>
        <w:t>Silver</w:t>
      </w:r>
    </w:p>
    <w:p w14:paraId="35F775D1" w14:textId="77777777" w:rsidR="00D5006D" w:rsidRDefault="00D5006D" w:rsidP="00D5006D">
      <w:r>
        <w:t>12</w:t>
      </w:r>
      <w:r>
        <w:tab/>
        <w:t>Brown</w:t>
      </w:r>
      <w:r>
        <w:tab/>
        <w:t>Red</w:t>
      </w:r>
      <w:r>
        <w:tab/>
        <w:t>Black</w:t>
      </w:r>
      <w:r>
        <w:tab/>
        <w:t>Silver</w:t>
      </w:r>
    </w:p>
    <w:p w14:paraId="716FB18F" w14:textId="77777777" w:rsidR="00D5006D" w:rsidRDefault="00D5006D" w:rsidP="00D5006D">
      <w:r>
        <w:t>15</w:t>
      </w:r>
      <w:r>
        <w:tab/>
        <w:t>Brown</w:t>
      </w:r>
      <w:r>
        <w:tab/>
        <w:t>Green</w:t>
      </w:r>
      <w:r>
        <w:tab/>
        <w:t>Black</w:t>
      </w:r>
      <w:r>
        <w:tab/>
        <w:t>Silver</w:t>
      </w:r>
    </w:p>
    <w:p w14:paraId="64FBA499" w14:textId="77777777" w:rsidR="00D5006D" w:rsidRDefault="00D5006D" w:rsidP="00D5006D">
      <w:r>
        <w:t>18</w:t>
      </w:r>
      <w:r>
        <w:tab/>
        <w:t>Brown</w:t>
      </w:r>
      <w:r>
        <w:tab/>
        <w:t>Grey</w:t>
      </w:r>
      <w:r>
        <w:tab/>
        <w:t>Black</w:t>
      </w:r>
      <w:r>
        <w:tab/>
        <w:t>Silver</w:t>
      </w:r>
    </w:p>
    <w:p w14:paraId="24E65FEB" w14:textId="77777777" w:rsidR="00D5006D" w:rsidRDefault="00D5006D" w:rsidP="00D5006D">
      <w:r>
        <w:t>22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Black</w:t>
      </w:r>
      <w:r>
        <w:tab/>
        <w:t>Silver</w:t>
      </w:r>
    </w:p>
    <w:p w14:paraId="34FA8826" w14:textId="77777777" w:rsidR="00D5006D" w:rsidRDefault="00D5006D" w:rsidP="00D5006D">
      <w:r>
        <w:t>27</w:t>
      </w:r>
      <w:r>
        <w:tab/>
        <w:t>Red</w:t>
      </w:r>
      <w:r>
        <w:tab/>
        <w:t>Violet</w:t>
      </w:r>
      <w:r>
        <w:tab/>
        <w:t>Black</w:t>
      </w:r>
      <w:r>
        <w:tab/>
        <w:t>Silver</w:t>
      </w:r>
    </w:p>
    <w:p w14:paraId="0A45E21D" w14:textId="77777777" w:rsidR="00D5006D" w:rsidRDefault="00D5006D" w:rsidP="00D5006D">
      <w:r>
        <w:t>33</w:t>
      </w:r>
      <w:r>
        <w:tab/>
        <w:t>Orange</w:t>
      </w:r>
      <w:r>
        <w:tab/>
      </w:r>
      <w:proofErr w:type="spellStart"/>
      <w:r>
        <w:t>Orange</w:t>
      </w:r>
      <w:proofErr w:type="spellEnd"/>
      <w:r>
        <w:tab/>
        <w:t>Black</w:t>
      </w:r>
      <w:r>
        <w:tab/>
        <w:t>Silver</w:t>
      </w:r>
    </w:p>
    <w:p w14:paraId="360030E0" w14:textId="77777777" w:rsidR="00D5006D" w:rsidRDefault="00D5006D" w:rsidP="00D5006D">
      <w:r>
        <w:t>39</w:t>
      </w:r>
      <w:r>
        <w:tab/>
        <w:t>Orange</w:t>
      </w:r>
      <w:r>
        <w:tab/>
        <w:t>White</w:t>
      </w:r>
      <w:r>
        <w:tab/>
        <w:t>Black</w:t>
      </w:r>
      <w:r>
        <w:tab/>
        <w:t>Silver</w:t>
      </w:r>
    </w:p>
    <w:p w14:paraId="405FE002" w14:textId="77777777" w:rsidR="00D5006D" w:rsidRDefault="00D5006D" w:rsidP="00D5006D">
      <w:r>
        <w:t>47</w:t>
      </w:r>
      <w:r>
        <w:tab/>
        <w:t>Yellow</w:t>
      </w:r>
      <w:r>
        <w:tab/>
        <w:t>Violet</w:t>
      </w:r>
      <w:r>
        <w:tab/>
        <w:t>Black</w:t>
      </w:r>
      <w:r>
        <w:tab/>
        <w:t>Silver</w:t>
      </w:r>
    </w:p>
    <w:p w14:paraId="39219660" w14:textId="77777777" w:rsidR="00D5006D" w:rsidRDefault="00D5006D" w:rsidP="00D5006D">
      <w:r>
        <w:t>56</w:t>
      </w:r>
      <w:r>
        <w:tab/>
        <w:t>Green</w:t>
      </w:r>
      <w:r>
        <w:tab/>
      </w:r>
      <w:proofErr w:type="gramStart"/>
      <w:r>
        <w:t>Blue</w:t>
      </w:r>
      <w:r>
        <w:tab/>
        <w:t>Black</w:t>
      </w:r>
      <w:proofErr w:type="gramEnd"/>
      <w:r>
        <w:tab/>
        <w:t>Silver</w:t>
      </w:r>
    </w:p>
    <w:p w14:paraId="5892BF0F" w14:textId="77777777" w:rsidR="00D5006D" w:rsidRDefault="00D5006D" w:rsidP="00D5006D">
      <w:r>
        <w:t>68</w:t>
      </w:r>
      <w:r>
        <w:tab/>
        <w:t>Blue</w:t>
      </w:r>
      <w:r>
        <w:tab/>
        <w:t>Grey</w:t>
      </w:r>
      <w:r>
        <w:tab/>
        <w:t>Black</w:t>
      </w:r>
      <w:r>
        <w:tab/>
        <w:t>Silver</w:t>
      </w:r>
    </w:p>
    <w:p w14:paraId="10B888A8" w14:textId="77777777" w:rsidR="00D5006D" w:rsidRDefault="00D5006D" w:rsidP="00D5006D">
      <w:r>
        <w:t>82</w:t>
      </w:r>
      <w:r>
        <w:tab/>
        <w:t>Grey</w:t>
      </w:r>
      <w:r>
        <w:tab/>
        <w:t>Red</w:t>
      </w:r>
      <w:r>
        <w:tab/>
        <w:t>Black</w:t>
      </w:r>
      <w:r>
        <w:tab/>
        <w:t>Silver</w:t>
      </w:r>
    </w:p>
    <w:p w14:paraId="125F3F38" w14:textId="77777777" w:rsidR="00D5006D" w:rsidRDefault="00D5006D" w:rsidP="00D5006D">
      <w:r>
        <w:t>100</w:t>
      </w:r>
      <w:r>
        <w:tab/>
        <w:t>Brown</w:t>
      </w:r>
      <w:r>
        <w:tab/>
        <w:t>Black</w:t>
      </w:r>
      <w:r>
        <w:tab/>
        <w:t>Brown</w:t>
      </w:r>
      <w:r>
        <w:tab/>
        <w:t>Silver</w:t>
      </w:r>
    </w:p>
    <w:p w14:paraId="6B0904EF" w14:textId="77777777" w:rsidR="00D5006D" w:rsidRDefault="00D5006D" w:rsidP="00D5006D">
      <w:r>
        <w:t>120</w:t>
      </w:r>
      <w:r>
        <w:tab/>
        <w:t>Brown</w:t>
      </w:r>
      <w:r>
        <w:tab/>
        <w:t>Red</w:t>
      </w:r>
      <w:r>
        <w:tab/>
        <w:t>Brown</w:t>
      </w:r>
      <w:r>
        <w:tab/>
        <w:t>Silver</w:t>
      </w:r>
    </w:p>
    <w:p w14:paraId="540F2A80" w14:textId="77777777" w:rsidR="00D5006D" w:rsidRDefault="00D5006D" w:rsidP="00D5006D">
      <w:r>
        <w:t>150</w:t>
      </w:r>
      <w:r>
        <w:tab/>
        <w:t>Brown</w:t>
      </w:r>
      <w:r>
        <w:tab/>
        <w:t>Green</w:t>
      </w:r>
      <w:r>
        <w:tab/>
        <w:t>Brown</w:t>
      </w:r>
      <w:r>
        <w:tab/>
        <w:t>Silver</w:t>
      </w:r>
    </w:p>
    <w:p w14:paraId="64DE5D12" w14:textId="77777777" w:rsidR="00D5006D" w:rsidRDefault="00D5006D" w:rsidP="00D5006D">
      <w:r>
        <w:t>180</w:t>
      </w:r>
      <w:r>
        <w:tab/>
        <w:t>Brown</w:t>
      </w:r>
      <w:r>
        <w:tab/>
        <w:t>Grey</w:t>
      </w:r>
      <w:r>
        <w:tab/>
        <w:t>Brown</w:t>
      </w:r>
      <w:r>
        <w:tab/>
        <w:t>Silver</w:t>
      </w:r>
    </w:p>
    <w:p w14:paraId="41A55CF2" w14:textId="77777777" w:rsidR="00D5006D" w:rsidRDefault="00D5006D" w:rsidP="00D5006D">
      <w:r>
        <w:t>220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Brown</w:t>
      </w:r>
      <w:r>
        <w:tab/>
        <w:t>Silver</w:t>
      </w:r>
    </w:p>
    <w:p w14:paraId="7FEB8ED8" w14:textId="77777777" w:rsidR="00D5006D" w:rsidRDefault="00D5006D" w:rsidP="00D5006D">
      <w:r>
        <w:t>270</w:t>
      </w:r>
      <w:r>
        <w:tab/>
        <w:t>Red</w:t>
      </w:r>
      <w:r>
        <w:tab/>
        <w:t>Violet</w:t>
      </w:r>
      <w:r>
        <w:tab/>
        <w:t>Brown</w:t>
      </w:r>
      <w:r>
        <w:tab/>
        <w:t>Silver</w:t>
      </w:r>
    </w:p>
    <w:p w14:paraId="0AD3F9FF" w14:textId="77777777" w:rsidR="00D5006D" w:rsidRDefault="00D5006D" w:rsidP="00D5006D">
      <w:r>
        <w:t>330</w:t>
      </w:r>
      <w:r>
        <w:tab/>
        <w:t>Orange</w:t>
      </w:r>
      <w:r>
        <w:tab/>
      </w:r>
      <w:proofErr w:type="spellStart"/>
      <w:r>
        <w:t>Orange</w:t>
      </w:r>
      <w:proofErr w:type="spellEnd"/>
      <w:r>
        <w:tab/>
        <w:t>Brown</w:t>
      </w:r>
      <w:r>
        <w:tab/>
        <w:t>Silver</w:t>
      </w:r>
    </w:p>
    <w:p w14:paraId="012A5321" w14:textId="77777777" w:rsidR="00D5006D" w:rsidRDefault="00D5006D" w:rsidP="00D5006D">
      <w:r>
        <w:t>390</w:t>
      </w:r>
      <w:r>
        <w:tab/>
        <w:t>Orange</w:t>
      </w:r>
      <w:r>
        <w:tab/>
        <w:t>White</w:t>
      </w:r>
      <w:r>
        <w:tab/>
        <w:t>Brown</w:t>
      </w:r>
      <w:r>
        <w:tab/>
        <w:t>Silver</w:t>
      </w:r>
    </w:p>
    <w:p w14:paraId="4FC3C1E6" w14:textId="77777777" w:rsidR="00D5006D" w:rsidRDefault="00D5006D" w:rsidP="00D5006D">
      <w:r>
        <w:t>470</w:t>
      </w:r>
      <w:r>
        <w:tab/>
        <w:t>Yellow</w:t>
      </w:r>
      <w:r>
        <w:tab/>
        <w:t>Violet</w:t>
      </w:r>
      <w:r>
        <w:tab/>
        <w:t>Brown</w:t>
      </w:r>
      <w:r>
        <w:tab/>
        <w:t>Silver</w:t>
      </w:r>
    </w:p>
    <w:p w14:paraId="23F27524" w14:textId="77777777" w:rsidR="00D5006D" w:rsidRDefault="00D5006D" w:rsidP="00D5006D">
      <w:r>
        <w:t>560</w:t>
      </w:r>
      <w:r>
        <w:tab/>
        <w:t>Green</w:t>
      </w:r>
      <w:r>
        <w:tab/>
        <w:t>Blue</w:t>
      </w:r>
      <w:r>
        <w:tab/>
        <w:t>Brown</w:t>
      </w:r>
      <w:r>
        <w:tab/>
        <w:t>Silver</w:t>
      </w:r>
    </w:p>
    <w:p w14:paraId="2784AA31" w14:textId="77777777" w:rsidR="00D5006D" w:rsidRDefault="00D5006D" w:rsidP="00D5006D">
      <w:r>
        <w:t>680</w:t>
      </w:r>
      <w:r>
        <w:tab/>
        <w:t>Blue</w:t>
      </w:r>
      <w:r>
        <w:tab/>
        <w:t>Grey</w:t>
      </w:r>
      <w:r>
        <w:tab/>
        <w:t>Brown</w:t>
      </w:r>
      <w:r>
        <w:tab/>
        <w:t>Silver</w:t>
      </w:r>
    </w:p>
    <w:p w14:paraId="2781D18D" w14:textId="77777777" w:rsidR="00D5006D" w:rsidRDefault="00D5006D" w:rsidP="00D5006D">
      <w:r>
        <w:t>820</w:t>
      </w:r>
      <w:r>
        <w:tab/>
        <w:t>Grey</w:t>
      </w:r>
      <w:r>
        <w:tab/>
        <w:t>Red</w:t>
      </w:r>
      <w:r>
        <w:tab/>
        <w:t>Brown</w:t>
      </w:r>
      <w:r>
        <w:tab/>
        <w:t>Silver</w:t>
      </w:r>
    </w:p>
    <w:p w14:paraId="3A50C718" w14:textId="77777777" w:rsidR="00D5006D" w:rsidRDefault="00D5006D" w:rsidP="00D5006D">
      <w:r>
        <w:t>1000</w:t>
      </w:r>
      <w:r>
        <w:tab/>
        <w:t>Brown</w:t>
      </w:r>
      <w:r>
        <w:tab/>
        <w:t>Black</w:t>
      </w:r>
      <w:r>
        <w:tab/>
        <w:t>Red</w:t>
      </w:r>
      <w:r>
        <w:tab/>
        <w:t>Silver</w:t>
      </w:r>
    </w:p>
    <w:p w14:paraId="47F2B863" w14:textId="77777777" w:rsidR="00D5006D" w:rsidRDefault="00D5006D" w:rsidP="00D5006D">
      <w:r>
        <w:t>1200</w:t>
      </w:r>
      <w:r>
        <w:tab/>
        <w:t>Brown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Silver</w:t>
      </w:r>
    </w:p>
    <w:p w14:paraId="4598918B" w14:textId="77777777" w:rsidR="00D5006D" w:rsidRDefault="00D5006D" w:rsidP="00D5006D">
      <w:r>
        <w:t>1500</w:t>
      </w:r>
      <w:r>
        <w:tab/>
        <w:t>Brown</w:t>
      </w:r>
      <w:r>
        <w:tab/>
        <w:t>Green</w:t>
      </w:r>
      <w:r>
        <w:tab/>
        <w:t>Red</w:t>
      </w:r>
      <w:r>
        <w:tab/>
        <w:t>Silver</w:t>
      </w:r>
    </w:p>
    <w:p w14:paraId="09146AB3" w14:textId="77777777" w:rsidR="00D5006D" w:rsidRDefault="00D5006D" w:rsidP="00D5006D">
      <w:r>
        <w:t>1800</w:t>
      </w:r>
      <w:r>
        <w:tab/>
        <w:t>Brown</w:t>
      </w:r>
      <w:r>
        <w:tab/>
        <w:t>Grey</w:t>
      </w:r>
      <w:r>
        <w:tab/>
        <w:t>Red</w:t>
      </w:r>
      <w:r>
        <w:tab/>
        <w:t>Silver</w:t>
      </w:r>
    </w:p>
    <w:p w14:paraId="6F4E0966" w14:textId="77777777" w:rsidR="00D5006D" w:rsidRDefault="00D5006D" w:rsidP="00D5006D">
      <w:r>
        <w:t>2200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</w:r>
      <w:proofErr w:type="spellStart"/>
      <w:r>
        <w:t>Red</w:t>
      </w:r>
      <w:proofErr w:type="spellEnd"/>
      <w:r>
        <w:tab/>
        <w:t>Silver</w:t>
      </w:r>
    </w:p>
    <w:p w14:paraId="1FCB8CFC" w14:textId="77777777" w:rsidR="00D5006D" w:rsidRDefault="00D5006D" w:rsidP="00D5006D">
      <w:r>
        <w:t>2700</w:t>
      </w:r>
      <w:r>
        <w:tab/>
        <w:t>Red</w:t>
      </w:r>
      <w:r>
        <w:tab/>
        <w:t>Violet</w:t>
      </w:r>
      <w:r>
        <w:tab/>
        <w:t>Red</w:t>
      </w:r>
      <w:r>
        <w:tab/>
        <w:t>Silver</w:t>
      </w:r>
    </w:p>
    <w:p w14:paraId="5EEC6DFF" w14:textId="77777777" w:rsidR="00D5006D" w:rsidRDefault="00D5006D" w:rsidP="00D5006D">
      <w:r>
        <w:t>3300</w:t>
      </w:r>
      <w:r>
        <w:tab/>
        <w:t>Orange</w:t>
      </w:r>
      <w:r>
        <w:tab/>
      </w:r>
      <w:proofErr w:type="spellStart"/>
      <w:r>
        <w:t>Orange</w:t>
      </w:r>
      <w:proofErr w:type="spellEnd"/>
      <w:r>
        <w:tab/>
        <w:t>Red</w:t>
      </w:r>
      <w:r>
        <w:tab/>
        <w:t>Silver</w:t>
      </w:r>
    </w:p>
    <w:p w14:paraId="2F44B04C" w14:textId="77777777" w:rsidR="00D5006D" w:rsidRDefault="00D5006D" w:rsidP="00D5006D">
      <w:r>
        <w:t>3900</w:t>
      </w:r>
      <w:r>
        <w:tab/>
        <w:t>Orange</w:t>
      </w:r>
      <w:r>
        <w:tab/>
        <w:t>White</w:t>
      </w:r>
      <w:r>
        <w:tab/>
        <w:t>Red</w:t>
      </w:r>
      <w:r>
        <w:tab/>
        <w:t>Silver</w:t>
      </w:r>
    </w:p>
    <w:p w14:paraId="792C1338" w14:textId="77777777" w:rsidR="00D5006D" w:rsidRDefault="00D5006D" w:rsidP="00D5006D">
      <w:r>
        <w:t>4700</w:t>
      </w:r>
      <w:r>
        <w:tab/>
        <w:t>Yellow</w:t>
      </w:r>
      <w:r>
        <w:tab/>
        <w:t>Violet</w:t>
      </w:r>
      <w:r>
        <w:tab/>
        <w:t>Red</w:t>
      </w:r>
      <w:r>
        <w:tab/>
        <w:t>Silver</w:t>
      </w:r>
    </w:p>
    <w:p w14:paraId="2AEA53B7" w14:textId="77777777" w:rsidR="00D5006D" w:rsidRDefault="00D5006D" w:rsidP="00D5006D">
      <w:r>
        <w:t>5600</w:t>
      </w:r>
      <w:r>
        <w:tab/>
        <w:t>Green</w:t>
      </w:r>
      <w:r>
        <w:tab/>
        <w:t>Blue</w:t>
      </w:r>
      <w:r>
        <w:tab/>
        <w:t>Red</w:t>
      </w:r>
      <w:r>
        <w:tab/>
        <w:t>Silver</w:t>
      </w:r>
    </w:p>
    <w:p w14:paraId="7A9A5D6E" w14:textId="77777777" w:rsidR="00D5006D" w:rsidRDefault="00D5006D" w:rsidP="00D5006D">
      <w:r>
        <w:t>6800</w:t>
      </w:r>
      <w:r>
        <w:tab/>
        <w:t>Blue</w:t>
      </w:r>
      <w:r>
        <w:tab/>
        <w:t>Grey</w:t>
      </w:r>
      <w:r>
        <w:tab/>
        <w:t>Red</w:t>
      </w:r>
      <w:r>
        <w:tab/>
        <w:t>Silver</w:t>
      </w:r>
    </w:p>
    <w:p w14:paraId="0EFF4FE2" w14:textId="77777777" w:rsidR="00D5006D" w:rsidRDefault="00D5006D" w:rsidP="00D5006D">
      <w:r>
        <w:t>8200</w:t>
      </w:r>
      <w:r>
        <w:tab/>
        <w:t>Grey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Silver</w:t>
      </w:r>
    </w:p>
    <w:p w14:paraId="73A83B95" w14:textId="77777777" w:rsidR="00D5006D" w:rsidRDefault="00D5006D" w:rsidP="00D5006D">
      <w:r>
        <w:t>10000</w:t>
      </w:r>
      <w:r>
        <w:tab/>
        <w:t>Brown</w:t>
      </w:r>
      <w:r>
        <w:tab/>
        <w:t>Black</w:t>
      </w:r>
      <w:r>
        <w:tab/>
        <w:t>Orange</w:t>
      </w:r>
      <w:r>
        <w:tab/>
        <w:t>Silver</w:t>
      </w:r>
    </w:p>
    <w:p w14:paraId="1802C2F6" w14:textId="77777777" w:rsidR="00D5006D" w:rsidRDefault="00D5006D" w:rsidP="00D5006D">
      <w:r>
        <w:t>12000</w:t>
      </w:r>
      <w:r>
        <w:tab/>
        <w:t>Brown</w:t>
      </w:r>
      <w:r>
        <w:tab/>
        <w:t>Red</w:t>
      </w:r>
      <w:r>
        <w:tab/>
        <w:t>Orange</w:t>
      </w:r>
      <w:r>
        <w:tab/>
        <w:t>Silver</w:t>
      </w:r>
    </w:p>
    <w:p w14:paraId="3CFE0659" w14:textId="77777777" w:rsidR="00D5006D" w:rsidRDefault="00D5006D" w:rsidP="00D5006D">
      <w:r>
        <w:t>15000</w:t>
      </w:r>
      <w:r>
        <w:tab/>
        <w:t>Brown</w:t>
      </w:r>
      <w:r>
        <w:tab/>
        <w:t>Green</w:t>
      </w:r>
      <w:r>
        <w:tab/>
        <w:t>Orange</w:t>
      </w:r>
      <w:r>
        <w:tab/>
        <w:t>Silver</w:t>
      </w:r>
    </w:p>
    <w:p w14:paraId="784659E6" w14:textId="77777777" w:rsidR="00D5006D" w:rsidRDefault="00D5006D" w:rsidP="00D5006D">
      <w:r>
        <w:t>18000</w:t>
      </w:r>
      <w:r>
        <w:tab/>
        <w:t>Brown</w:t>
      </w:r>
      <w:r>
        <w:tab/>
        <w:t>Grey</w:t>
      </w:r>
      <w:r>
        <w:tab/>
        <w:t>Orange</w:t>
      </w:r>
      <w:r>
        <w:tab/>
        <w:t>Silver</w:t>
      </w:r>
    </w:p>
    <w:p w14:paraId="3DF3B707" w14:textId="77777777" w:rsidR="00D5006D" w:rsidRDefault="00D5006D" w:rsidP="00D5006D">
      <w:r>
        <w:t>22000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Orange</w:t>
      </w:r>
      <w:r>
        <w:tab/>
        <w:t>Silver</w:t>
      </w:r>
    </w:p>
    <w:p w14:paraId="49C165BA" w14:textId="77777777" w:rsidR="00D5006D" w:rsidRDefault="00D5006D" w:rsidP="00D5006D">
      <w:r>
        <w:t>27000</w:t>
      </w:r>
      <w:r>
        <w:tab/>
        <w:t>Red</w:t>
      </w:r>
      <w:r>
        <w:tab/>
        <w:t>Violet</w:t>
      </w:r>
      <w:r>
        <w:tab/>
        <w:t>Orange</w:t>
      </w:r>
      <w:r>
        <w:tab/>
        <w:t>Silver</w:t>
      </w:r>
    </w:p>
    <w:p w14:paraId="1B6876C6" w14:textId="77777777" w:rsidR="00D5006D" w:rsidRDefault="00D5006D" w:rsidP="00D5006D">
      <w:r>
        <w:t>33000</w:t>
      </w:r>
      <w:r>
        <w:tab/>
        <w:t>Orange</w:t>
      </w:r>
      <w:r>
        <w:tab/>
      </w:r>
      <w:proofErr w:type="spellStart"/>
      <w:r>
        <w:t>Orange</w:t>
      </w:r>
      <w:proofErr w:type="spellEnd"/>
      <w:r>
        <w:tab/>
      </w:r>
      <w:proofErr w:type="spellStart"/>
      <w:r>
        <w:t>Orange</w:t>
      </w:r>
      <w:proofErr w:type="spellEnd"/>
      <w:r>
        <w:tab/>
        <w:t>Silver</w:t>
      </w:r>
    </w:p>
    <w:p w14:paraId="11A15A7B" w14:textId="77777777" w:rsidR="00D5006D" w:rsidRDefault="00D5006D" w:rsidP="00D5006D">
      <w:r>
        <w:t>39000</w:t>
      </w:r>
      <w:r>
        <w:tab/>
        <w:t>Orange</w:t>
      </w:r>
      <w:r>
        <w:tab/>
        <w:t>White</w:t>
      </w:r>
      <w:r>
        <w:tab/>
        <w:t>Orange</w:t>
      </w:r>
      <w:r>
        <w:tab/>
        <w:t>Silver</w:t>
      </w:r>
    </w:p>
    <w:p w14:paraId="7618DE46" w14:textId="77777777" w:rsidR="00D5006D" w:rsidRDefault="00D5006D" w:rsidP="00D5006D">
      <w:r>
        <w:t>47000</w:t>
      </w:r>
      <w:r>
        <w:tab/>
        <w:t>Yellow</w:t>
      </w:r>
      <w:r>
        <w:tab/>
        <w:t>Violet</w:t>
      </w:r>
      <w:r>
        <w:tab/>
        <w:t>Orange</w:t>
      </w:r>
      <w:r>
        <w:tab/>
        <w:t>Silver</w:t>
      </w:r>
    </w:p>
    <w:p w14:paraId="3314091C" w14:textId="77777777" w:rsidR="00D5006D" w:rsidRDefault="00D5006D" w:rsidP="00D5006D">
      <w:r>
        <w:t>56000</w:t>
      </w:r>
      <w:r>
        <w:tab/>
        <w:t>Green</w:t>
      </w:r>
      <w:r>
        <w:tab/>
        <w:t>Blue</w:t>
      </w:r>
      <w:r>
        <w:tab/>
        <w:t>Orange</w:t>
      </w:r>
      <w:r>
        <w:tab/>
        <w:t>Silver</w:t>
      </w:r>
    </w:p>
    <w:p w14:paraId="22AE3D62" w14:textId="77777777" w:rsidR="00D5006D" w:rsidRDefault="00D5006D" w:rsidP="00D5006D">
      <w:r>
        <w:lastRenderedPageBreak/>
        <w:t>68000</w:t>
      </w:r>
      <w:r>
        <w:tab/>
        <w:t>Blue</w:t>
      </w:r>
      <w:r>
        <w:tab/>
        <w:t>Grey</w:t>
      </w:r>
      <w:r>
        <w:tab/>
        <w:t>Orange</w:t>
      </w:r>
      <w:r>
        <w:tab/>
        <w:t>Silver</w:t>
      </w:r>
    </w:p>
    <w:p w14:paraId="117593A6" w14:textId="77777777" w:rsidR="00D5006D" w:rsidRDefault="00D5006D" w:rsidP="00D5006D">
      <w:r>
        <w:t>82000</w:t>
      </w:r>
      <w:r>
        <w:tab/>
        <w:t>Grey</w:t>
      </w:r>
      <w:r>
        <w:tab/>
        <w:t>Red</w:t>
      </w:r>
      <w:r>
        <w:tab/>
        <w:t>Orange</w:t>
      </w:r>
      <w:r>
        <w:tab/>
        <w:t>Silver</w:t>
      </w:r>
    </w:p>
    <w:p w14:paraId="66ADFFE0" w14:textId="77777777" w:rsidR="00D5006D" w:rsidRDefault="00D5006D" w:rsidP="00D5006D">
      <w:r>
        <w:t>100000</w:t>
      </w:r>
      <w:r>
        <w:tab/>
        <w:t>Brown</w:t>
      </w:r>
      <w:r>
        <w:tab/>
        <w:t>Black</w:t>
      </w:r>
      <w:r>
        <w:tab/>
        <w:t>Yellow</w:t>
      </w:r>
      <w:r>
        <w:tab/>
        <w:t>Silver</w:t>
      </w:r>
    </w:p>
    <w:p w14:paraId="3C3E1389" w14:textId="77777777" w:rsidR="00D5006D" w:rsidRDefault="00D5006D" w:rsidP="00D5006D">
      <w:r>
        <w:t>120000</w:t>
      </w:r>
      <w:r>
        <w:tab/>
        <w:t>Brown</w:t>
      </w:r>
      <w:r>
        <w:tab/>
        <w:t>Red</w:t>
      </w:r>
      <w:r>
        <w:tab/>
        <w:t>Yellow</w:t>
      </w:r>
      <w:r>
        <w:tab/>
        <w:t>Silver</w:t>
      </w:r>
    </w:p>
    <w:p w14:paraId="34803C79" w14:textId="77777777" w:rsidR="00D5006D" w:rsidRDefault="00D5006D" w:rsidP="00D5006D">
      <w:r>
        <w:t>150000</w:t>
      </w:r>
      <w:r>
        <w:tab/>
        <w:t>Brown</w:t>
      </w:r>
      <w:r>
        <w:tab/>
        <w:t>Green</w:t>
      </w:r>
      <w:r>
        <w:tab/>
        <w:t>Yellow</w:t>
      </w:r>
      <w:r>
        <w:tab/>
        <w:t>Silver</w:t>
      </w:r>
    </w:p>
    <w:p w14:paraId="369CAF4C" w14:textId="77777777" w:rsidR="00D5006D" w:rsidRDefault="00D5006D" w:rsidP="00D5006D">
      <w:r>
        <w:t>180000</w:t>
      </w:r>
      <w:r>
        <w:tab/>
        <w:t>Brown</w:t>
      </w:r>
      <w:r>
        <w:tab/>
        <w:t>Grey</w:t>
      </w:r>
      <w:r>
        <w:tab/>
        <w:t>Yellow</w:t>
      </w:r>
      <w:r>
        <w:tab/>
        <w:t>Silver</w:t>
      </w:r>
    </w:p>
    <w:p w14:paraId="33FDB912" w14:textId="77777777" w:rsidR="00D5006D" w:rsidRDefault="00D5006D" w:rsidP="00D5006D">
      <w:r>
        <w:t>220000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Yellow</w:t>
      </w:r>
      <w:r>
        <w:tab/>
        <w:t>Silver</w:t>
      </w:r>
    </w:p>
    <w:p w14:paraId="27B1C5CD" w14:textId="77777777" w:rsidR="00D5006D" w:rsidRDefault="00D5006D" w:rsidP="00D5006D">
      <w:r>
        <w:t>270000</w:t>
      </w:r>
      <w:r>
        <w:tab/>
        <w:t>Red</w:t>
      </w:r>
      <w:r>
        <w:tab/>
        <w:t>Violet</w:t>
      </w:r>
      <w:r>
        <w:tab/>
        <w:t>Yellow</w:t>
      </w:r>
      <w:r>
        <w:tab/>
        <w:t>Silver</w:t>
      </w:r>
    </w:p>
    <w:p w14:paraId="69FE1047" w14:textId="77777777" w:rsidR="00D5006D" w:rsidRDefault="00D5006D" w:rsidP="00D5006D">
      <w:r>
        <w:t>330000</w:t>
      </w:r>
      <w:r>
        <w:tab/>
        <w:t>Orange</w:t>
      </w:r>
      <w:r>
        <w:tab/>
      </w:r>
      <w:proofErr w:type="spellStart"/>
      <w:r>
        <w:t>Orange</w:t>
      </w:r>
      <w:proofErr w:type="spellEnd"/>
      <w:r>
        <w:tab/>
        <w:t>Yellow</w:t>
      </w:r>
      <w:r>
        <w:tab/>
        <w:t>Silver</w:t>
      </w:r>
    </w:p>
    <w:p w14:paraId="52C36695" w14:textId="77777777" w:rsidR="00D5006D" w:rsidRDefault="00D5006D" w:rsidP="00D5006D">
      <w:r>
        <w:t>390000</w:t>
      </w:r>
      <w:r>
        <w:tab/>
        <w:t>Orange</w:t>
      </w:r>
      <w:r>
        <w:tab/>
        <w:t>White</w:t>
      </w:r>
      <w:r>
        <w:tab/>
        <w:t>Yellow</w:t>
      </w:r>
      <w:r>
        <w:tab/>
        <w:t>Silver</w:t>
      </w:r>
    </w:p>
    <w:p w14:paraId="2D434676" w14:textId="77777777" w:rsidR="00D5006D" w:rsidRDefault="00D5006D" w:rsidP="00D5006D">
      <w:r>
        <w:t>470000</w:t>
      </w:r>
      <w:r>
        <w:tab/>
        <w:t>Yellow</w:t>
      </w:r>
      <w:r>
        <w:tab/>
        <w:t>Violet</w:t>
      </w:r>
      <w:r>
        <w:tab/>
        <w:t>Yellow</w:t>
      </w:r>
      <w:r>
        <w:tab/>
        <w:t>Silver</w:t>
      </w:r>
    </w:p>
    <w:p w14:paraId="08F2D8AA" w14:textId="77777777" w:rsidR="00D5006D" w:rsidRDefault="00D5006D" w:rsidP="00D5006D">
      <w:r>
        <w:t>560000</w:t>
      </w:r>
      <w:r>
        <w:tab/>
        <w:t>Green</w:t>
      </w:r>
      <w:r>
        <w:tab/>
        <w:t>Blue</w:t>
      </w:r>
      <w:r>
        <w:tab/>
        <w:t>Yellow</w:t>
      </w:r>
      <w:r>
        <w:tab/>
        <w:t>Silver</w:t>
      </w:r>
    </w:p>
    <w:p w14:paraId="676EA349" w14:textId="77777777" w:rsidR="00D5006D" w:rsidRDefault="00D5006D" w:rsidP="00D5006D">
      <w:r>
        <w:t>680000</w:t>
      </w:r>
      <w:r>
        <w:tab/>
        <w:t>Blue</w:t>
      </w:r>
      <w:r>
        <w:tab/>
        <w:t>Grey</w:t>
      </w:r>
      <w:r>
        <w:tab/>
        <w:t>Yellow</w:t>
      </w:r>
      <w:r>
        <w:tab/>
        <w:t>Silver</w:t>
      </w:r>
    </w:p>
    <w:p w14:paraId="1A7B03D5" w14:textId="77777777" w:rsidR="00D5006D" w:rsidRDefault="00D5006D" w:rsidP="00D5006D">
      <w:r>
        <w:t>820000</w:t>
      </w:r>
      <w:r>
        <w:tab/>
        <w:t>Grey</w:t>
      </w:r>
      <w:r>
        <w:tab/>
        <w:t>Red</w:t>
      </w:r>
      <w:r>
        <w:tab/>
        <w:t>Yellow</w:t>
      </w:r>
      <w:r>
        <w:tab/>
        <w:t>Silver</w:t>
      </w:r>
    </w:p>
    <w:p w14:paraId="634A3B95" w14:textId="7C4ED3D3" w:rsidR="00D5006D" w:rsidRDefault="00D5006D" w:rsidP="00D5006D">
      <w:r>
        <w:t>1000000</w:t>
      </w:r>
      <w:r>
        <w:tab/>
        <w:t>Brown</w:t>
      </w:r>
      <w:r>
        <w:tab/>
        <w:t>Black</w:t>
      </w:r>
      <w:r>
        <w:tab/>
        <w:t>Green</w:t>
      </w:r>
      <w:r>
        <w:tab/>
        <w:t>Silver</w:t>
      </w:r>
    </w:p>
    <w:p w14:paraId="33E96E37" w14:textId="77777777" w:rsidR="00F3662D" w:rsidRDefault="00F3662D" w:rsidP="00D5006D"/>
    <w:p w14:paraId="39FCEE28" w14:textId="77777777" w:rsidR="00F3662D" w:rsidRDefault="00F3662D" w:rsidP="00D5006D"/>
    <w:p w14:paraId="118CECFB" w14:textId="77777777" w:rsidR="00F3662D" w:rsidRDefault="00F3662D" w:rsidP="00D5006D"/>
    <w:p w14:paraId="5BDDADAB" w14:textId="77777777" w:rsidR="00F3662D" w:rsidRDefault="00F3662D" w:rsidP="00D5006D"/>
    <w:p w14:paraId="0A2F8152" w14:textId="77777777" w:rsidR="00F3662D" w:rsidRDefault="00F3662D" w:rsidP="00D5006D"/>
    <w:p w14:paraId="7878FD6D" w14:textId="77777777" w:rsidR="00F3662D" w:rsidRDefault="00F3662D" w:rsidP="00D5006D"/>
    <w:p w14:paraId="7964B0CE" w14:textId="77777777" w:rsidR="00F3662D" w:rsidRDefault="00F3662D" w:rsidP="00D5006D"/>
    <w:p w14:paraId="7478148B" w14:textId="77777777" w:rsidR="00F3662D" w:rsidRDefault="00F3662D" w:rsidP="00D5006D"/>
    <w:p w14:paraId="01C173AC" w14:textId="77777777" w:rsidR="00F3662D" w:rsidRDefault="00F3662D" w:rsidP="00D5006D"/>
    <w:p w14:paraId="2C56A147" w14:textId="77777777" w:rsidR="00F3662D" w:rsidRDefault="00F3662D" w:rsidP="00D5006D"/>
    <w:p w14:paraId="5195FC1C" w14:textId="77777777" w:rsidR="00F3662D" w:rsidRDefault="00F3662D" w:rsidP="00D5006D"/>
    <w:p w14:paraId="49451530" w14:textId="77777777" w:rsidR="00F3662D" w:rsidRDefault="00F3662D" w:rsidP="00D5006D"/>
    <w:p w14:paraId="1E6C80B6" w14:textId="77777777" w:rsidR="00F3662D" w:rsidRDefault="00F3662D" w:rsidP="00D5006D"/>
    <w:p w14:paraId="6715B974" w14:textId="77777777" w:rsidR="00F3662D" w:rsidRDefault="00F3662D" w:rsidP="00D5006D"/>
    <w:p w14:paraId="7869DB9A" w14:textId="77777777" w:rsidR="00F3662D" w:rsidRDefault="00F3662D" w:rsidP="00D5006D"/>
    <w:p w14:paraId="69AF7204" w14:textId="77777777" w:rsidR="00F3662D" w:rsidRDefault="00F3662D" w:rsidP="00D5006D"/>
    <w:p w14:paraId="7E6D329D" w14:textId="77777777" w:rsidR="00F3662D" w:rsidRDefault="00F3662D" w:rsidP="00D5006D"/>
    <w:p w14:paraId="10A6FE88" w14:textId="77777777" w:rsidR="00F3662D" w:rsidRDefault="00F3662D" w:rsidP="00D5006D"/>
    <w:p w14:paraId="3F247262" w14:textId="77777777" w:rsidR="00F3662D" w:rsidRDefault="00F3662D" w:rsidP="00D5006D"/>
    <w:p w14:paraId="156CBA04" w14:textId="77777777" w:rsidR="00F3662D" w:rsidRDefault="00F3662D" w:rsidP="00D5006D"/>
    <w:p w14:paraId="49727A4D" w14:textId="77777777" w:rsidR="00F3662D" w:rsidRDefault="00F3662D" w:rsidP="00D5006D"/>
    <w:p w14:paraId="461E04B3" w14:textId="77777777" w:rsidR="00F3662D" w:rsidRDefault="00F3662D" w:rsidP="00D5006D"/>
    <w:p w14:paraId="10B59E87" w14:textId="77777777" w:rsidR="00F3662D" w:rsidRDefault="00F3662D" w:rsidP="00D5006D"/>
    <w:p w14:paraId="70F1F53E" w14:textId="77777777" w:rsidR="00F3662D" w:rsidRDefault="00F3662D" w:rsidP="00D5006D"/>
    <w:p w14:paraId="5A9C8163" w14:textId="77777777" w:rsidR="00F3662D" w:rsidRDefault="00F3662D" w:rsidP="00D5006D"/>
    <w:p w14:paraId="0155155D" w14:textId="77777777" w:rsidR="00F3662D" w:rsidRDefault="00F3662D" w:rsidP="00D5006D"/>
    <w:p w14:paraId="6DE2FFEB" w14:textId="77777777" w:rsidR="00F3662D" w:rsidRDefault="00F3662D" w:rsidP="00D5006D"/>
    <w:p w14:paraId="3F6E2C42" w14:textId="77777777" w:rsidR="00F3662D" w:rsidRDefault="00F3662D" w:rsidP="00D5006D"/>
    <w:p w14:paraId="48938E74" w14:textId="77777777" w:rsidR="00F3662D" w:rsidRDefault="00F3662D" w:rsidP="00D5006D"/>
    <w:p w14:paraId="50723DE1" w14:textId="77777777" w:rsidR="00F3662D" w:rsidRDefault="00F3662D" w:rsidP="00D5006D"/>
    <w:p w14:paraId="67F29593" w14:textId="77777777" w:rsidR="00F3662D" w:rsidRDefault="00F3662D" w:rsidP="00D5006D"/>
    <w:p w14:paraId="4F4E793D" w14:textId="77777777" w:rsidR="00D5006D" w:rsidRDefault="00D5006D" w:rsidP="00D5006D"/>
    <w:p w14:paraId="30821ABE" w14:textId="2DD4CC73" w:rsidR="00D5006D" w:rsidRDefault="00D5006D" w:rsidP="00F3662D">
      <w:pPr>
        <w:pStyle w:val="Heading2"/>
      </w:pPr>
      <w:r w:rsidRPr="00D5006D">
        <w:lastRenderedPageBreak/>
        <w:t>Resistors_20_Percent</w:t>
      </w:r>
      <w:r w:rsidR="00F3662D">
        <w:t>:</w:t>
      </w:r>
    </w:p>
    <w:p w14:paraId="2CD3C0C7" w14:textId="77777777" w:rsidR="00D5006D" w:rsidRDefault="00D5006D" w:rsidP="00D5006D"/>
    <w:p w14:paraId="34AC48FD" w14:textId="77777777" w:rsidR="00D5006D" w:rsidRDefault="00D5006D" w:rsidP="00D5006D">
      <w:r>
        <w:t>10</w:t>
      </w:r>
      <w:r>
        <w:tab/>
        <w:t xml:space="preserve">Brown </w:t>
      </w:r>
      <w:r>
        <w:tab/>
        <w:t>Black</w:t>
      </w:r>
      <w:r>
        <w:tab/>
      </w:r>
      <w:proofErr w:type="spellStart"/>
      <w:r>
        <w:t>Black</w:t>
      </w:r>
      <w:proofErr w:type="spellEnd"/>
      <w:r>
        <w:tab/>
        <w:t>None</w:t>
      </w:r>
    </w:p>
    <w:p w14:paraId="5078E9F3" w14:textId="77777777" w:rsidR="00D5006D" w:rsidRDefault="00D5006D" w:rsidP="00D5006D">
      <w:r>
        <w:t>15</w:t>
      </w:r>
      <w:r>
        <w:tab/>
        <w:t xml:space="preserve">Brown </w:t>
      </w:r>
      <w:r>
        <w:tab/>
        <w:t>Green</w:t>
      </w:r>
      <w:r>
        <w:tab/>
        <w:t>Black</w:t>
      </w:r>
      <w:r>
        <w:tab/>
        <w:t>None</w:t>
      </w:r>
    </w:p>
    <w:p w14:paraId="49B3F987" w14:textId="77777777" w:rsidR="00D5006D" w:rsidRDefault="00D5006D" w:rsidP="00D5006D">
      <w:r>
        <w:t>22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Black</w:t>
      </w:r>
      <w:r>
        <w:tab/>
        <w:t>None</w:t>
      </w:r>
    </w:p>
    <w:p w14:paraId="18787940" w14:textId="77777777" w:rsidR="00D5006D" w:rsidRDefault="00D5006D" w:rsidP="00D5006D">
      <w:r>
        <w:t>33</w:t>
      </w:r>
      <w:r>
        <w:tab/>
        <w:t xml:space="preserve">Orange </w:t>
      </w:r>
      <w:r>
        <w:tab/>
      </w:r>
      <w:proofErr w:type="spellStart"/>
      <w:r>
        <w:t>Orange</w:t>
      </w:r>
      <w:proofErr w:type="spellEnd"/>
      <w:r>
        <w:tab/>
        <w:t>Black</w:t>
      </w:r>
      <w:r>
        <w:tab/>
        <w:t>None</w:t>
      </w:r>
    </w:p>
    <w:p w14:paraId="60D0517B" w14:textId="77777777" w:rsidR="00D5006D" w:rsidRDefault="00D5006D" w:rsidP="00D5006D">
      <w:r>
        <w:t>47</w:t>
      </w:r>
      <w:r>
        <w:tab/>
        <w:t xml:space="preserve">Yellow </w:t>
      </w:r>
      <w:r>
        <w:tab/>
        <w:t>Violet</w:t>
      </w:r>
      <w:r>
        <w:tab/>
        <w:t>Black</w:t>
      </w:r>
      <w:r>
        <w:tab/>
        <w:t>None</w:t>
      </w:r>
    </w:p>
    <w:p w14:paraId="32D2D598" w14:textId="77777777" w:rsidR="00D5006D" w:rsidRDefault="00D5006D" w:rsidP="00D5006D">
      <w:r>
        <w:t>68</w:t>
      </w:r>
      <w:r>
        <w:tab/>
        <w:t>Blue</w:t>
      </w:r>
      <w:r>
        <w:tab/>
        <w:t>Grey</w:t>
      </w:r>
      <w:r>
        <w:tab/>
        <w:t>Black</w:t>
      </w:r>
      <w:r>
        <w:tab/>
        <w:t>None</w:t>
      </w:r>
    </w:p>
    <w:p w14:paraId="5D58F000" w14:textId="77777777" w:rsidR="00D5006D" w:rsidRDefault="00D5006D" w:rsidP="00D5006D">
      <w:r>
        <w:t>100</w:t>
      </w:r>
      <w:r>
        <w:tab/>
        <w:t xml:space="preserve">Brown </w:t>
      </w:r>
      <w:r>
        <w:tab/>
        <w:t>Black</w:t>
      </w:r>
      <w:r>
        <w:tab/>
        <w:t>Brown</w:t>
      </w:r>
      <w:r>
        <w:tab/>
        <w:t>None</w:t>
      </w:r>
    </w:p>
    <w:p w14:paraId="37FC0A4A" w14:textId="77777777" w:rsidR="00D5006D" w:rsidRDefault="00D5006D" w:rsidP="00D5006D">
      <w:r>
        <w:t>150</w:t>
      </w:r>
      <w:r>
        <w:tab/>
        <w:t xml:space="preserve">Brown </w:t>
      </w:r>
      <w:r>
        <w:tab/>
        <w:t>Green</w:t>
      </w:r>
      <w:r>
        <w:tab/>
        <w:t>Brown</w:t>
      </w:r>
      <w:r>
        <w:tab/>
        <w:t>None</w:t>
      </w:r>
    </w:p>
    <w:p w14:paraId="5B238E00" w14:textId="77777777" w:rsidR="00D5006D" w:rsidRDefault="00D5006D" w:rsidP="00D5006D">
      <w:r>
        <w:t>220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Brown</w:t>
      </w:r>
      <w:r>
        <w:tab/>
        <w:t>None</w:t>
      </w:r>
    </w:p>
    <w:p w14:paraId="7E0B7D06" w14:textId="77777777" w:rsidR="00D5006D" w:rsidRDefault="00D5006D" w:rsidP="00D5006D">
      <w:r>
        <w:t>330</w:t>
      </w:r>
      <w:r>
        <w:tab/>
        <w:t xml:space="preserve">Orange </w:t>
      </w:r>
      <w:r>
        <w:tab/>
      </w:r>
      <w:proofErr w:type="spellStart"/>
      <w:r>
        <w:t>Orange</w:t>
      </w:r>
      <w:proofErr w:type="spellEnd"/>
      <w:r>
        <w:tab/>
        <w:t>Brown</w:t>
      </w:r>
      <w:r>
        <w:tab/>
        <w:t>None</w:t>
      </w:r>
    </w:p>
    <w:p w14:paraId="19C84605" w14:textId="77777777" w:rsidR="00D5006D" w:rsidRDefault="00D5006D" w:rsidP="00D5006D">
      <w:r>
        <w:t>470</w:t>
      </w:r>
      <w:r>
        <w:tab/>
        <w:t xml:space="preserve">Yellow </w:t>
      </w:r>
      <w:r>
        <w:tab/>
        <w:t>Violet</w:t>
      </w:r>
      <w:r>
        <w:tab/>
        <w:t>Brown</w:t>
      </w:r>
      <w:r>
        <w:tab/>
        <w:t>None</w:t>
      </w:r>
    </w:p>
    <w:p w14:paraId="3332E497" w14:textId="77777777" w:rsidR="00D5006D" w:rsidRDefault="00D5006D" w:rsidP="00D5006D">
      <w:r>
        <w:t>680</w:t>
      </w:r>
      <w:r>
        <w:tab/>
        <w:t>Blue</w:t>
      </w:r>
      <w:r>
        <w:tab/>
        <w:t>Grey</w:t>
      </w:r>
      <w:r>
        <w:tab/>
        <w:t>Brown</w:t>
      </w:r>
      <w:r>
        <w:tab/>
        <w:t>None</w:t>
      </w:r>
    </w:p>
    <w:p w14:paraId="4278463A" w14:textId="77777777" w:rsidR="00D5006D" w:rsidRDefault="00D5006D" w:rsidP="00D5006D">
      <w:r>
        <w:t>1000</w:t>
      </w:r>
      <w:r>
        <w:tab/>
        <w:t xml:space="preserve">Brown </w:t>
      </w:r>
      <w:r>
        <w:tab/>
        <w:t>Black</w:t>
      </w:r>
      <w:r>
        <w:tab/>
        <w:t>Red</w:t>
      </w:r>
      <w:r>
        <w:tab/>
        <w:t>None</w:t>
      </w:r>
    </w:p>
    <w:p w14:paraId="1B2B02F4" w14:textId="77777777" w:rsidR="00D5006D" w:rsidRDefault="00D5006D" w:rsidP="00D5006D">
      <w:r>
        <w:t>1500</w:t>
      </w:r>
      <w:r>
        <w:tab/>
        <w:t xml:space="preserve">Brown </w:t>
      </w:r>
      <w:r>
        <w:tab/>
        <w:t>Green</w:t>
      </w:r>
      <w:r>
        <w:tab/>
        <w:t>Red</w:t>
      </w:r>
      <w:r>
        <w:tab/>
        <w:t>None</w:t>
      </w:r>
    </w:p>
    <w:p w14:paraId="5C1D02FC" w14:textId="77777777" w:rsidR="00D5006D" w:rsidRDefault="00D5006D" w:rsidP="00D5006D">
      <w:r>
        <w:t>2200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</w:r>
      <w:proofErr w:type="spellStart"/>
      <w:r>
        <w:t>Red</w:t>
      </w:r>
      <w:proofErr w:type="spellEnd"/>
      <w:r>
        <w:tab/>
        <w:t>None</w:t>
      </w:r>
    </w:p>
    <w:p w14:paraId="60086E2A" w14:textId="77777777" w:rsidR="00D5006D" w:rsidRDefault="00D5006D" w:rsidP="00D5006D">
      <w:r>
        <w:t>3300</w:t>
      </w:r>
      <w:r>
        <w:tab/>
        <w:t xml:space="preserve">Orange </w:t>
      </w:r>
      <w:r>
        <w:tab/>
      </w:r>
      <w:proofErr w:type="spellStart"/>
      <w:r>
        <w:t>Orange</w:t>
      </w:r>
      <w:proofErr w:type="spellEnd"/>
      <w:r>
        <w:tab/>
        <w:t>Red</w:t>
      </w:r>
      <w:r>
        <w:tab/>
        <w:t>None</w:t>
      </w:r>
    </w:p>
    <w:p w14:paraId="3E771B52" w14:textId="77777777" w:rsidR="00D5006D" w:rsidRDefault="00D5006D" w:rsidP="00D5006D">
      <w:r>
        <w:t>4700</w:t>
      </w:r>
      <w:r>
        <w:tab/>
        <w:t xml:space="preserve">Yellow </w:t>
      </w:r>
      <w:r>
        <w:tab/>
        <w:t>Violet</w:t>
      </w:r>
      <w:r>
        <w:tab/>
        <w:t>Red</w:t>
      </w:r>
      <w:r>
        <w:tab/>
        <w:t>None</w:t>
      </w:r>
    </w:p>
    <w:p w14:paraId="7A5FFF5D" w14:textId="77777777" w:rsidR="00D5006D" w:rsidRDefault="00D5006D" w:rsidP="00D5006D">
      <w:r>
        <w:t>6800</w:t>
      </w:r>
      <w:r>
        <w:tab/>
        <w:t>Blue</w:t>
      </w:r>
      <w:r>
        <w:tab/>
        <w:t>Grey</w:t>
      </w:r>
      <w:r>
        <w:tab/>
        <w:t>Red</w:t>
      </w:r>
      <w:r>
        <w:tab/>
        <w:t>None</w:t>
      </w:r>
    </w:p>
    <w:p w14:paraId="4FD4862D" w14:textId="77777777" w:rsidR="00D5006D" w:rsidRDefault="00D5006D" w:rsidP="00D5006D">
      <w:r>
        <w:t>10000</w:t>
      </w:r>
      <w:r>
        <w:tab/>
        <w:t xml:space="preserve">Brown </w:t>
      </w:r>
      <w:r>
        <w:tab/>
        <w:t>Black</w:t>
      </w:r>
      <w:r>
        <w:tab/>
        <w:t>Orange</w:t>
      </w:r>
      <w:r>
        <w:tab/>
        <w:t>None</w:t>
      </w:r>
    </w:p>
    <w:p w14:paraId="272C3BB3" w14:textId="77777777" w:rsidR="00D5006D" w:rsidRDefault="00D5006D" w:rsidP="00D5006D">
      <w:r>
        <w:t>15000</w:t>
      </w:r>
      <w:r>
        <w:tab/>
        <w:t xml:space="preserve">Brown </w:t>
      </w:r>
      <w:r>
        <w:tab/>
        <w:t>Green</w:t>
      </w:r>
      <w:r>
        <w:tab/>
        <w:t>Orange</w:t>
      </w:r>
      <w:r>
        <w:tab/>
        <w:t>None</w:t>
      </w:r>
    </w:p>
    <w:p w14:paraId="66FB0337" w14:textId="77777777" w:rsidR="00D5006D" w:rsidRDefault="00D5006D" w:rsidP="00D5006D">
      <w:r>
        <w:t>22000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Orange</w:t>
      </w:r>
      <w:r>
        <w:tab/>
        <w:t>None</w:t>
      </w:r>
    </w:p>
    <w:p w14:paraId="46B72FDE" w14:textId="77777777" w:rsidR="00D5006D" w:rsidRDefault="00D5006D" w:rsidP="00D5006D">
      <w:r>
        <w:t>33000</w:t>
      </w:r>
      <w:r>
        <w:tab/>
        <w:t xml:space="preserve">Orange </w:t>
      </w:r>
      <w:r>
        <w:tab/>
      </w:r>
      <w:proofErr w:type="spellStart"/>
      <w:r>
        <w:t>Orange</w:t>
      </w:r>
      <w:proofErr w:type="spellEnd"/>
      <w:r>
        <w:tab/>
      </w:r>
      <w:proofErr w:type="spellStart"/>
      <w:r>
        <w:t>Orange</w:t>
      </w:r>
      <w:proofErr w:type="spellEnd"/>
      <w:r>
        <w:tab/>
        <w:t>None</w:t>
      </w:r>
    </w:p>
    <w:p w14:paraId="7CB43E26" w14:textId="77777777" w:rsidR="00D5006D" w:rsidRDefault="00D5006D" w:rsidP="00D5006D">
      <w:r>
        <w:t>47000</w:t>
      </w:r>
      <w:r>
        <w:tab/>
        <w:t xml:space="preserve">Yellow </w:t>
      </w:r>
      <w:r>
        <w:tab/>
        <w:t>Violet</w:t>
      </w:r>
      <w:r>
        <w:tab/>
        <w:t>Orange</w:t>
      </w:r>
      <w:r>
        <w:tab/>
        <w:t>None</w:t>
      </w:r>
    </w:p>
    <w:p w14:paraId="29C1243A" w14:textId="77777777" w:rsidR="00D5006D" w:rsidRDefault="00D5006D" w:rsidP="00D5006D">
      <w:r>
        <w:t>68000</w:t>
      </w:r>
      <w:r>
        <w:tab/>
        <w:t>Blue</w:t>
      </w:r>
      <w:r>
        <w:tab/>
        <w:t>Grey</w:t>
      </w:r>
      <w:r>
        <w:tab/>
        <w:t>Orange</w:t>
      </w:r>
      <w:r>
        <w:tab/>
        <w:t>None</w:t>
      </w:r>
    </w:p>
    <w:p w14:paraId="7197989D" w14:textId="77777777" w:rsidR="00D5006D" w:rsidRDefault="00D5006D" w:rsidP="00D5006D">
      <w:r>
        <w:t>100000</w:t>
      </w:r>
      <w:r>
        <w:tab/>
        <w:t xml:space="preserve">Brown </w:t>
      </w:r>
      <w:r>
        <w:tab/>
        <w:t>Black</w:t>
      </w:r>
      <w:r>
        <w:tab/>
        <w:t>Yellow</w:t>
      </w:r>
      <w:r>
        <w:tab/>
        <w:t>None</w:t>
      </w:r>
    </w:p>
    <w:p w14:paraId="5FC6AD2E" w14:textId="77777777" w:rsidR="00D5006D" w:rsidRDefault="00D5006D" w:rsidP="00D5006D">
      <w:r>
        <w:t>150000</w:t>
      </w:r>
      <w:r>
        <w:tab/>
        <w:t xml:space="preserve">Brown </w:t>
      </w:r>
      <w:r>
        <w:tab/>
        <w:t>Green</w:t>
      </w:r>
      <w:r>
        <w:tab/>
        <w:t>Yellow</w:t>
      </w:r>
      <w:r>
        <w:tab/>
        <w:t>None</w:t>
      </w:r>
    </w:p>
    <w:p w14:paraId="63EE9826" w14:textId="77777777" w:rsidR="00D5006D" w:rsidRDefault="00D5006D" w:rsidP="00D5006D">
      <w:r>
        <w:t>220000</w:t>
      </w:r>
      <w:r>
        <w:tab/>
        <w:t>Red</w:t>
      </w:r>
      <w:r>
        <w:tab/>
      </w:r>
      <w:proofErr w:type="spellStart"/>
      <w:r>
        <w:t>Red</w:t>
      </w:r>
      <w:proofErr w:type="spellEnd"/>
      <w:r>
        <w:tab/>
        <w:t>Yellow</w:t>
      </w:r>
      <w:r>
        <w:tab/>
        <w:t>None</w:t>
      </w:r>
    </w:p>
    <w:p w14:paraId="534FCCDC" w14:textId="77777777" w:rsidR="00D5006D" w:rsidRDefault="00D5006D" w:rsidP="00D5006D">
      <w:r>
        <w:t>330000</w:t>
      </w:r>
      <w:r>
        <w:tab/>
        <w:t xml:space="preserve">Orange </w:t>
      </w:r>
      <w:r>
        <w:tab/>
      </w:r>
      <w:proofErr w:type="spellStart"/>
      <w:r>
        <w:t>Orange</w:t>
      </w:r>
      <w:proofErr w:type="spellEnd"/>
      <w:r>
        <w:tab/>
        <w:t>Yellow</w:t>
      </w:r>
      <w:r>
        <w:tab/>
        <w:t>None</w:t>
      </w:r>
    </w:p>
    <w:p w14:paraId="3772F2B5" w14:textId="77777777" w:rsidR="00D5006D" w:rsidRDefault="00D5006D" w:rsidP="00D5006D">
      <w:r>
        <w:t>470000</w:t>
      </w:r>
      <w:r>
        <w:tab/>
        <w:t xml:space="preserve">Yellow </w:t>
      </w:r>
      <w:r>
        <w:tab/>
        <w:t>Violet</w:t>
      </w:r>
      <w:r>
        <w:tab/>
        <w:t>Yellow</w:t>
      </w:r>
      <w:r>
        <w:tab/>
        <w:t>None</w:t>
      </w:r>
    </w:p>
    <w:p w14:paraId="4FD5DAFA" w14:textId="77777777" w:rsidR="00D5006D" w:rsidRDefault="00D5006D" w:rsidP="00D5006D">
      <w:r>
        <w:t>680000</w:t>
      </w:r>
      <w:r>
        <w:tab/>
        <w:t>Blue</w:t>
      </w:r>
      <w:r>
        <w:tab/>
        <w:t>Grey</w:t>
      </w:r>
      <w:r>
        <w:tab/>
        <w:t>Yellow</w:t>
      </w:r>
      <w:r>
        <w:tab/>
        <w:t>None</w:t>
      </w:r>
    </w:p>
    <w:p w14:paraId="118A3AAA" w14:textId="5A3E7EC3" w:rsidR="00D5006D" w:rsidRDefault="00D5006D" w:rsidP="00D5006D">
      <w:r>
        <w:t>1000000</w:t>
      </w:r>
      <w:r>
        <w:tab/>
        <w:t xml:space="preserve">Brown </w:t>
      </w:r>
      <w:r>
        <w:tab/>
        <w:t>Black</w:t>
      </w:r>
      <w:r>
        <w:tab/>
        <w:t>Green</w:t>
      </w:r>
      <w:r>
        <w:tab/>
        <w:t>None</w:t>
      </w:r>
    </w:p>
    <w:p w14:paraId="07127A02" w14:textId="77777777" w:rsidR="00F3662D" w:rsidRDefault="00F3662D" w:rsidP="00D5006D"/>
    <w:p w14:paraId="11E90304" w14:textId="77777777" w:rsidR="00F3662D" w:rsidRDefault="00F3662D" w:rsidP="00D5006D"/>
    <w:p w14:paraId="400F49C0" w14:textId="77777777" w:rsidR="00F3662D" w:rsidRDefault="00F3662D" w:rsidP="00D5006D"/>
    <w:p w14:paraId="30886023" w14:textId="77777777" w:rsidR="00F3662D" w:rsidRDefault="00F3662D" w:rsidP="00D5006D"/>
    <w:p w14:paraId="05F3E268" w14:textId="77777777" w:rsidR="00F3662D" w:rsidRDefault="00F3662D" w:rsidP="00D5006D"/>
    <w:p w14:paraId="7E75B90F" w14:textId="77777777" w:rsidR="00F3662D" w:rsidRDefault="00F3662D" w:rsidP="00D5006D"/>
    <w:p w14:paraId="6FCD683D" w14:textId="77777777" w:rsidR="00F3662D" w:rsidRDefault="00F3662D" w:rsidP="00D5006D"/>
    <w:p w14:paraId="3E2B4489" w14:textId="77777777" w:rsidR="00F3662D" w:rsidRDefault="00F3662D" w:rsidP="00D5006D"/>
    <w:p w14:paraId="6608082A" w14:textId="77777777" w:rsidR="00F3662D" w:rsidRDefault="00F3662D" w:rsidP="00D5006D"/>
    <w:p w14:paraId="4C5A1700" w14:textId="77777777" w:rsidR="00F3662D" w:rsidRDefault="00F3662D" w:rsidP="00D5006D"/>
    <w:p w14:paraId="7823727D" w14:textId="77777777" w:rsidR="00F3662D" w:rsidRDefault="00F3662D" w:rsidP="00D5006D"/>
    <w:p w14:paraId="34865696" w14:textId="77777777" w:rsidR="00F3662D" w:rsidRDefault="00F3662D" w:rsidP="00D5006D"/>
    <w:p w14:paraId="4623004F" w14:textId="77777777" w:rsidR="00F3662D" w:rsidRDefault="00F3662D" w:rsidP="00D5006D"/>
    <w:p w14:paraId="1F0D9840" w14:textId="77777777" w:rsidR="00F3662D" w:rsidRDefault="00F3662D" w:rsidP="00D5006D"/>
    <w:p w14:paraId="31B3EC45" w14:textId="77777777" w:rsidR="00D5006D" w:rsidRDefault="00D5006D" w:rsidP="00D5006D"/>
    <w:p w14:paraId="5095F079" w14:textId="6796A497" w:rsidR="00D5006D" w:rsidRDefault="00D5006D" w:rsidP="00F3662D">
      <w:pPr>
        <w:pStyle w:val="Heading1"/>
        <w:jc w:val="center"/>
        <w:rPr>
          <w:u w:val="single"/>
        </w:rPr>
      </w:pPr>
      <w:r w:rsidRPr="00F3662D">
        <w:rPr>
          <w:u w:val="single"/>
        </w:rPr>
        <w:lastRenderedPageBreak/>
        <w:t>Test Cases:</w:t>
      </w:r>
    </w:p>
    <w:p w14:paraId="289D797F" w14:textId="77777777" w:rsidR="00F3662D" w:rsidRPr="00F3662D" w:rsidRDefault="00F3662D" w:rsidP="00F3662D"/>
    <w:p w14:paraId="4B69AE79" w14:textId="77777777" w:rsidR="00D5006D" w:rsidRDefault="00D5006D" w:rsidP="00D5006D">
      <w:r>
        <w:t>Enter -1 to exit program...</w:t>
      </w:r>
    </w:p>
    <w:p w14:paraId="305747FA" w14:textId="77777777" w:rsidR="00D5006D" w:rsidRDefault="00D5006D" w:rsidP="00D5006D">
      <w:r>
        <w:t>Please enter the desired resistance value in ohms: -69</w:t>
      </w:r>
    </w:p>
    <w:p w14:paraId="1F710A81" w14:textId="77777777" w:rsidR="00D5006D" w:rsidRDefault="00D5006D" w:rsidP="00D5006D">
      <w:r>
        <w:t>Please enter a valid resistance value.  Values must be between 10 and 1,000,000 ohms, and</w:t>
      </w:r>
    </w:p>
    <w:p w14:paraId="4EACB1AE" w14:textId="77777777" w:rsidR="00D5006D" w:rsidRDefault="00D5006D" w:rsidP="00D5006D">
      <w:r>
        <w:t>must be positive: 20000000</w:t>
      </w:r>
    </w:p>
    <w:p w14:paraId="5229509A" w14:textId="77777777" w:rsidR="00D5006D" w:rsidRDefault="00D5006D" w:rsidP="00D5006D">
      <w:r>
        <w:t>Please enter a valid resistance value.  Values must be between 10 and 1,000,000 ohms, and</w:t>
      </w:r>
    </w:p>
    <w:p w14:paraId="16060F78" w14:textId="77777777" w:rsidR="00D5006D" w:rsidRDefault="00D5006D" w:rsidP="00D5006D">
      <w:r>
        <w:t>must be positive: 9</w:t>
      </w:r>
    </w:p>
    <w:p w14:paraId="018C3B2D" w14:textId="77777777" w:rsidR="00D5006D" w:rsidRDefault="00D5006D" w:rsidP="00D5006D">
      <w:r>
        <w:t>Please enter a valid resistance value.  Values must be between 10 and 1,000,000 ohms, and</w:t>
      </w:r>
    </w:p>
    <w:p w14:paraId="7BC6D2E2" w14:textId="77777777" w:rsidR="00D5006D" w:rsidRDefault="00D5006D" w:rsidP="00D5006D">
      <w:r>
        <w:t>must be positive: 270</w:t>
      </w:r>
    </w:p>
    <w:p w14:paraId="15952862" w14:textId="77777777" w:rsidR="00D5006D" w:rsidRDefault="00D5006D" w:rsidP="00D5006D"/>
    <w:p w14:paraId="163AF56C" w14:textId="77777777" w:rsidR="00D5006D" w:rsidRDefault="00D5006D" w:rsidP="00D5006D">
      <w:r>
        <w:t>Please enter the desired tolerance as a percentage (5,10, or 20): 69</w:t>
      </w:r>
    </w:p>
    <w:p w14:paraId="6EE5DE17" w14:textId="77777777" w:rsidR="00D5006D" w:rsidRDefault="00D5006D" w:rsidP="00D5006D"/>
    <w:p w14:paraId="0385F87E" w14:textId="77777777" w:rsidR="00D5006D" w:rsidRDefault="00D5006D" w:rsidP="00D5006D">
      <w:r>
        <w:t>Please enter a valid tolerance value.  Values must be either 5, 10, or 20:</w:t>
      </w:r>
    </w:p>
    <w:p w14:paraId="459AAF0C" w14:textId="77777777" w:rsidR="00D5006D" w:rsidRDefault="00D5006D" w:rsidP="00D5006D">
      <w:r>
        <w:t>5</w:t>
      </w:r>
    </w:p>
    <w:p w14:paraId="5A3A3ED1" w14:textId="77777777" w:rsidR="00D5006D" w:rsidRDefault="00D5006D" w:rsidP="00D5006D">
      <w:r>
        <w:t>Closest standard value is: 270 ohms</w:t>
      </w:r>
    </w:p>
    <w:p w14:paraId="0788C181" w14:textId="77777777" w:rsidR="00D5006D" w:rsidRDefault="00D5006D" w:rsidP="00D5006D">
      <w:r>
        <w:t>Color band A: Red</w:t>
      </w:r>
    </w:p>
    <w:p w14:paraId="247422B8" w14:textId="77777777" w:rsidR="00D5006D" w:rsidRDefault="00D5006D" w:rsidP="00D5006D">
      <w:r>
        <w:t>Color band B: Violet</w:t>
      </w:r>
    </w:p>
    <w:p w14:paraId="1664B0CE" w14:textId="77777777" w:rsidR="00D5006D" w:rsidRDefault="00D5006D" w:rsidP="00D5006D">
      <w:r>
        <w:t>Color band C: Brown</w:t>
      </w:r>
    </w:p>
    <w:p w14:paraId="2FDF9F03" w14:textId="77777777" w:rsidR="00D5006D" w:rsidRDefault="00D5006D" w:rsidP="00D5006D">
      <w:r>
        <w:t>Color band D: Gold</w:t>
      </w:r>
    </w:p>
    <w:p w14:paraId="30E3F734" w14:textId="77777777" w:rsidR="00D5006D" w:rsidRDefault="00D5006D" w:rsidP="00D5006D"/>
    <w:p w14:paraId="348F59D0" w14:textId="77777777" w:rsidR="00D5006D" w:rsidRDefault="00D5006D" w:rsidP="00D5006D">
      <w:r>
        <w:t>The max resistance with a 5% tolerance is: 283.5</w:t>
      </w:r>
    </w:p>
    <w:p w14:paraId="7A7544D2" w14:textId="77777777" w:rsidR="00D5006D" w:rsidRDefault="00D5006D" w:rsidP="00D5006D">
      <w:r>
        <w:t>The minimum resistance with a 5% tolerance is: 256.5</w:t>
      </w:r>
    </w:p>
    <w:p w14:paraId="7FDE1855" w14:textId="77777777" w:rsidR="00D5006D" w:rsidRDefault="00D5006D" w:rsidP="00D5006D"/>
    <w:p w14:paraId="06587263" w14:textId="77777777" w:rsidR="00D5006D" w:rsidRDefault="00D5006D" w:rsidP="00D5006D">
      <w:r>
        <w:t>Enter -1 to exit program...</w:t>
      </w:r>
    </w:p>
    <w:p w14:paraId="0A28FD09" w14:textId="77777777" w:rsidR="00D5006D" w:rsidRDefault="00D5006D" w:rsidP="00D5006D">
      <w:r>
        <w:t>Please enter the desired resistance value in ohms: 3399.9</w:t>
      </w:r>
    </w:p>
    <w:p w14:paraId="617FF72B" w14:textId="77777777" w:rsidR="00D5006D" w:rsidRDefault="00D5006D" w:rsidP="00D5006D"/>
    <w:p w14:paraId="053A0F9B" w14:textId="77777777" w:rsidR="00D5006D" w:rsidRDefault="00D5006D" w:rsidP="00D5006D">
      <w:r>
        <w:t>Please enter the desired tolerance as a percentage (5,10, or 20): 5</w:t>
      </w:r>
    </w:p>
    <w:p w14:paraId="1F755EC3" w14:textId="77777777" w:rsidR="00D5006D" w:rsidRDefault="00D5006D" w:rsidP="00D5006D"/>
    <w:p w14:paraId="74C1342E" w14:textId="77777777" w:rsidR="00D5006D" w:rsidRDefault="00D5006D" w:rsidP="00D5006D">
      <w:r>
        <w:t>Closest standard value is: 3300 ohms</w:t>
      </w:r>
    </w:p>
    <w:p w14:paraId="32FBC4A5" w14:textId="77777777" w:rsidR="00D5006D" w:rsidRDefault="00D5006D" w:rsidP="00D5006D">
      <w:r>
        <w:t>Color band A: Orange</w:t>
      </w:r>
    </w:p>
    <w:p w14:paraId="7FB3B233" w14:textId="77777777" w:rsidR="00D5006D" w:rsidRDefault="00D5006D" w:rsidP="00D5006D">
      <w:r>
        <w:t>Color band B: Orange</w:t>
      </w:r>
    </w:p>
    <w:p w14:paraId="2BC83A93" w14:textId="77777777" w:rsidR="00D5006D" w:rsidRDefault="00D5006D" w:rsidP="00D5006D">
      <w:r>
        <w:t>Color band C: Red</w:t>
      </w:r>
    </w:p>
    <w:p w14:paraId="3B7BF08B" w14:textId="77777777" w:rsidR="00D5006D" w:rsidRDefault="00D5006D" w:rsidP="00D5006D">
      <w:r>
        <w:t>Color band D: Gold</w:t>
      </w:r>
    </w:p>
    <w:p w14:paraId="1CC7E7DA" w14:textId="77777777" w:rsidR="00D5006D" w:rsidRDefault="00D5006D" w:rsidP="00D5006D"/>
    <w:p w14:paraId="3C166A7D" w14:textId="77777777" w:rsidR="00D5006D" w:rsidRDefault="00D5006D" w:rsidP="00D5006D">
      <w:r>
        <w:t>The max resistance with a 5% tolerance is: 3465</w:t>
      </w:r>
    </w:p>
    <w:p w14:paraId="43002483" w14:textId="77777777" w:rsidR="00D5006D" w:rsidRDefault="00D5006D" w:rsidP="00D5006D">
      <w:r>
        <w:t>The minimum resistance with a 5% tolerance is: 3135</w:t>
      </w:r>
    </w:p>
    <w:p w14:paraId="77858D07" w14:textId="77777777" w:rsidR="00D5006D" w:rsidRDefault="00D5006D" w:rsidP="00D5006D"/>
    <w:p w14:paraId="598044C5" w14:textId="77777777" w:rsidR="00D5006D" w:rsidRDefault="00D5006D" w:rsidP="00D5006D">
      <w:r>
        <w:t>Enter -1 to exit program...</w:t>
      </w:r>
    </w:p>
    <w:p w14:paraId="28DB23E4" w14:textId="77777777" w:rsidR="00D5006D" w:rsidRDefault="00D5006D" w:rsidP="00D5006D">
      <w:r>
        <w:t>Please enter the desired resistance value in ohms: 44444</w:t>
      </w:r>
    </w:p>
    <w:p w14:paraId="79FCB200" w14:textId="77777777" w:rsidR="00D5006D" w:rsidRDefault="00D5006D" w:rsidP="00D5006D"/>
    <w:p w14:paraId="6E459179" w14:textId="77777777" w:rsidR="00D5006D" w:rsidRDefault="00D5006D" w:rsidP="00D5006D">
      <w:r>
        <w:t>Please enter the desired tolerance as a percentage (5,10, or 20): 5</w:t>
      </w:r>
    </w:p>
    <w:p w14:paraId="7DEAC950" w14:textId="77777777" w:rsidR="00D5006D" w:rsidRDefault="00D5006D" w:rsidP="00D5006D"/>
    <w:p w14:paraId="3339F3BB" w14:textId="77777777" w:rsidR="00D5006D" w:rsidRDefault="00D5006D" w:rsidP="00D5006D">
      <w:r>
        <w:t>Closest standard value is: 43000 ohms</w:t>
      </w:r>
    </w:p>
    <w:p w14:paraId="5148158A" w14:textId="77777777" w:rsidR="00D5006D" w:rsidRDefault="00D5006D" w:rsidP="00D5006D">
      <w:r>
        <w:t>Color band A: Yellow</w:t>
      </w:r>
    </w:p>
    <w:p w14:paraId="556F2958" w14:textId="77777777" w:rsidR="00D5006D" w:rsidRDefault="00D5006D" w:rsidP="00D5006D">
      <w:r>
        <w:t>Color band B: Orange</w:t>
      </w:r>
    </w:p>
    <w:p w14:paraId="2492097C" w14:textId="77777777" w:rsidR="00D5006D" w:rsidRDefault="00D5006D" w:rsidP="00D5006D">
      <w:r>
        <w:lastRenderedPageBreak/>
        <w:t>Color band C: Orange</w:t>
      </w:r>
    </w:p>
    <w:p w14:paraId="11829ED6" w14:textId="77777777" w:rsidR="00D5006D" w:rsidRDefault="00D5006D" w:rsidP="00D5006D">
      <w:r>
        <w:t>Color band D: Gold</w:t>
      </w:r>
    </w:p>
    <w:p w14:paraId="5B14217A" w14:textId="77777777" w:rsidR="00D5006D" w:rsidRDefault="00D5006D" w:rsidP="00D5006D"/>
    <w:p w14:paraId="2E5525D4" w14:textId="77777777" w:rsidR="00D5006D" w:rsidRDefault="00D5006D" w:rsidP="00D5006D">
      <w:r>
        <w:t>The max resistance with a 5% tolerance is: 45150</w:t>
      </w:r>
    </w:p>
    <w:p w14:paraId="13990E0F" w14:textId="77777777" w:rsidR="00D5006D" w:rsidRDefault="00D5006D" w:rsidP="00D5006D">
      <w:r>
        <w:t>The minimum resistance with a 5% tolerance is: 40850</w:t>
      </w:r>
    </w:p>
    <w:p w14:paraId="71BD1955" w14:textId="77777777" w:rsidR="00D5006D" w:rsidRDefault="00D5006D" w:rsidP="00D5006D"/>
    <w:p w14:paraId="7E81C172" w14:textId="77777777" w:rsidR="00D5006D" w:rsidRDefault="00D5006D" w:rsidP="00D5006D">
      <w:r>
        <w:t>Enter -1 to exit program...</w:t>
      </w:r>
    </w:p>
    <w:p w14:paraId="52E71E16" w14:textId="77777777" w:rsidR="00D5006D" w:rsidRDefault="00D5006D" w:rsidP="00D5006D">
      <w:r>
        <w:t>Please enter the desired resistance value in ohms: 6300000</w:t>
      </w:r>
    </w:p>
    <w:p w14:paraId="077A0C96" w14:textId="77777777" w:rsidR="00D5006D" w:rsidRDefault="00D5006D" w:rsidP="00D5006D">
      <w:r>
        <w:t>Please enter a valid resistance value.  Values must be between 10 and 1,000,000 ohms, and</w:t>
      </w:r>
    </w:p>
    <w:p w14:paraId="70417AC1" w14:textId="77777777" w:rsidR="00D5006D" w:rsidRDefault="00D5006D" w:rsidP="00D5006D">
      <w:r>
        <w:t>must be positive: 50</w:t>
      </w:r>
    </w:p>
    <w:p w14:paraId="1B0F3B05" w14:textId="77777777" w:rsidR="00D5006D" w:rsidRDefault="00D5006D" w:rsidP="00D5006D"/>
    <w:p w14:paraId="325800DD" w14:textId="77777777" w:rsidR="00D5006D" w:rsidRDefault="00D5006D" w:rsidP="00D5006D">
      <w:r>
        <w:t>Please enter the desired tolerance as a percentage (5,10, or 20): 10</w:t>
      </w:r>
    </w:p>
    <w:p w14:paraId="7525F426" w14:textId="77777777" w:rsidR="00D5006D" w:rsidRDefault="00D5006D" w:rsidP="00D5006D"/>
    <w:p w14:paraId="4C145C27" w14:textId="77777777" w:rsidR="00D5006D" w:rsidRDefault="00D5006D" w:rsidP="00D5006D">
      <w:proofErr w:type="gramStart"/>
      <w:r>
        <w:t>Closest</w:t>
      </w:r>
      <w:proofErr w:type="gramEnd"/>
      <w:r>
        <w:t xml:space="preserve"> standard value is: 47 ohms</w:t>
      </w:r>
    </w:p>
    <w:p w14:paraId="442011DE" w14:textId="77777777" w:rsidR="00D5006D" w:rsidRDefault="00D5006D" w:rsidP="00D5006D">
      <w:r>
        <w:t>Color band A: Yellow</w:t>
      </w:r>
    </w:p>
    <w:p w14:paraId="1D5A595A" w14:textId="77777777" w:rsidR="00D5006D" w:rsidRDefault="00D5006D" w:rsidP="00D5006D">
      <w:r>
        <w:t>Color band B: Violet</w:t>
      </w:r>
    </w:p>
    <w:p w14:paraId="2E229428" w14:textId="77777777" w:rsidR="00D5006D" w:rsidRDefault="00D5006D" w:rsidP="00D5006D">
      <w:r>
        <w:t>Color band C: Black</w:t>
      </w:r>
    </w:p>
    <w:p w14:paraId="7F9AA0CA" w14:textId="77777777" w:rsidR="00D5006D" w:rsidRDefault="00D5006D" w:rsidP="00D5006D">
      <w:r>
        <w:t>Color band D: Silver</w:t>
      </w:r>
    </w:p>
    <w:p w14:paraId="6A17528D" w14:textId="77777777" w:rsidR="00D5006D" w:rsidRDefault="00D5006D" w:rsidP="00D5006D"/>
    <w:p w14:paraId="1BC6DE17" w14:textId="77777777" w:rsidR="00D5006D" w:rsidRDefault="00D5006D" w:rsidP="00D5006D">
      <w:r>
        <w:t>The max resistance with a 10% tolerance is: 51.7</w:t>
      </w:r>
    </w:p>
    <w:p w14:paraId="3742DD4A" w14:textId="77777777" w:rsidR="00D5006D" w:rsidRDefault="00D5006D" w:rsidP="00D5006D">
      <w:r>
        <w:t>The minimum resistance with a 10% tolerance is: 42.3</w:t>
      </w:r>
    </w:p>
    <w:p w14:paraId="1B303DEC" w14:textId="77777777" w:rsidR="00D5006D" w:rsidRDefault="00D5006D" w:rsidP="00D5006D"/>
    <w:p w14:paraId="24C438A3" w14:textId="77777777" w:rsidR="00D5006D" w:rsidRDefault="00D5006D" w:rsidP="00D5006D">
      <w:r>
        <w:t>Enter -1 to exit program...</w:t>
      </w:r>
    </w:p>
    <w:p w14:paraId="16BD9E02" w14:textId="77777777" w:rsidR="00D5006D" w:rsidRDefault="00D5006D" w:rsidP="00D5006D">
      <w:r>
        <w:t>Please enter the desired resistance value in ohms: 3000</w:t>
      </w:r>
    </w:p>
    <w:p w14:paraId="03636F93" w14:textId="77777777" w:rsidR="00D5006D" w:rsidRDefault="00D5006D" w:rsidP="00D5006D"/>
    <w:p w14:paraId="18BBFA66" w14:textId="77777777" w:rsidR="00D5006D" w:rsidRDefault="00D5006D" w:rsidP="00D5006D">
      <w:r>
        <w:t>Please enter the desired tolerance as a percentage (5,10, or 20): 10</w:t>
      </w:r>
    </w:p>
    <w:p w14:paraId="7E81E408" w14:textId="77777777" w:rsidR="00D5006D" w:rsidRDefault="00D5006D" w:rsidP="00D5006D"/>
    <w:p w14:paraId="581603F6" w14:textId="77777777" w:rsidR="00D5006D" w:rsidRDefault="00D5006D" w:rsidP="00D5006D">
      <w:r>
        <w:t>Closest standard value is: 2700 ohms</w:t>
      </w:r>
    </w:p>
    <w:p w14:paraId="5FA2D459" w14:textId="77777777" w:rsidR="00D5006D" w:rsidRDefault="00D5006D" w:rsidP="00D5006D">
      <w:r>
        <w:t>Color band A: Red</w:t>
      </w:r>
    </w:p>
    <w:p w14:paraId="04B94E53" w14:textId="77777777" w:rsidR="00D5006D" w:rsidRDefault="00D5006D" w:rsidP="00D5006D">
      <w:r>
        <w:t>Color band B: Violet</w:t>
      </w:r>
    </w:p>
    <w:p w14:paraId="53FE8085" w14:textId="77777777" w:rsidR="00D5006D" w:rsidRDefault="00D5006D" w:rsidP="00D5006D">
      <w:r>
        <w:t>Color band C: Red</w:t>
      </w:r>
    </w:p>
    <w:p w14:paraId="65955B43" w14:textId="77777777" w:rsidR="00D5006D" w:rsidRDefault="00D5006D" w:rsidP="00D5006D">
      <w:r>
        <w:t>Color band D: Silver</w:t>
      </w:r>
    </w:p>
    <w:p w14:paraId="2DDAF73A" w14:textId="77777777" w:rsidR="00D5006D" w:rsidRDefault="00D5006D" w:rsidP="00D5006D"/>
    <w:p w14:paraId="444B3666" w14:textId="77777777" w:rsidR="00D5006D" w:rsidRDefault="00D5006D" w:rsidP="00D5006D">
      <w:r>
        <w:t>The max resistance with a 10% tolerance is: 2970</w:t>
      </w:r>
    </w:p>
    <w:p w14:paraId="1472C817" w14:textId="77777777" w:rsidR="00D5006D" w:rsidRDefault="00D5006D" w:rsidP="00D5006D">
      <w:r>
        <w:t xml:space="preserve">The minimum resistance with </w:t>
      </w:r>
      <w:proofErr w:type="gramStart"/>
      <w:r>
        <w:t>a 10</w:t>
      </w:r>
      <w:proofErr w:type="gramEnd"/>
      <w:r>
        <w:t>% tolerance is: 2430</w:t>
      </w:r>
    </w:p>
    <w:p w14:paraId="1272D673" w14:textId="77777777" w:rsidR="00D5006D" w:rsidRDefault="00D5006D" w:rsidP="00D5006D"/>
    <w:p w14:paraId="5A99C72D" w14:textId="77777777" w:rsidR="00D5006D" w:rsidRDefault="00D5006D" w:rsidP="00D5006D">
      <w:r>
        <w:t>Enter -1 to exit program...</w:t>
      </w:r>
    </w:p>
    <w:p w14:paraId="587AFB8A" w14:textId="77777777" w:rsidR="00D5006D" w:rsidRDefault="00D5006D" w:rsidP="00D5006D">
      <w:r>
        <w:t>Please enter the desired resistance value in ohms: 20000</w:t>
      </w:r>
    </w:p>
    <w:p w14:paraId="0110B015" w14:textId="77777777" w:rsidR="00D5006D" w:rsidRDefault="00D5006D" w:rsidP="00D5006D"/>
    <w:p w14:paraId="783FCC06" w14:textId="77777777" w:rsidR="00D5006D" w:rsidRDefault="00D5006D" w:rsidP="00D5006D">
      <w:r>
        <w:t>Please enter the desired tolerance as a percentage (5,10, or 20): 10</w:t>
      </w:r>
    </w:p>
    <w:p w14:paraId="4282FD70" w14:textId="77777777" w:rsidR="00D5006D" w:rsidRDefault="00D5006D" w:rsidP="00D5006D"/>
    <w:p w14:paraId="36418F6C" w14:textId="77777777" w:rsidR="00D5006D" w:rsidRDefault="00D5006D" w:rsidP="00D5006D">
      <w:r>
        <w:t>Closest standard value is: 18000 ohms</w:t>
      </w:r>
    </w:p>
    <w:p w14:paraId="0C2804FE" w14:textId="77777777" w:rsidR="00D5006D" w:rsidRDefault="00D5006D" w:rsidP="00D5006D">
      <w:r>
        <w:t>Color band A: Brown</w:t>
      </w:r>
    </w:p>
    <w:p w14:paraId="7654472E" w14:textId="77777777" w:rsidR="00D5006D" w:rsidRDefault="00D5006D" w:rsidP="00D5006D">
      <w:r>
        <w:t>Color band B: Grey</w:t>
      </w:r>
    </w:p>
    <w:p w14:paraId="1A3BB7C9" w14:textId="77777777" w:rsidR="00D5006D" w:rsidRDefault="00D5006D" w:rsidP="00D5006D">
      <w:r>
        <w:t>Color band C: Orange</w:t>
      </w:r>
    </w:p>
    <w:p w14:paraId="0006481B" w14:textId="77777777" w:rsidR="00D5006D" w:rsidRDefault="00D5006D" w:rsidP="00D5006D">
      <w:r>
        <w:t>Color band D: Silver</w:t>
      </w:r>
    </w:p>
    <w:p w14:paraId="0C08DC20" w14:textId="77777777" w:rsidR="00D5006D" w:rsidRDefault="00D5006D" w:rsidP="00D5006D"/>
    <w:p w14:paraId="4AF16076" w14:textId="77777777" w:rsidR="00D5006D" w:rsidRDefault="00D5006D" w:rsidP="00D5006D">
      <w:r>
        <w:t>The max resistance with a 10% tolerance is: 19800</w:t>
      </w:r>
    </w:p>
    <w:p w14:paraId="290E7624" w14:textId="77777777" w:rsidR="00D5006D" w:rsidRDefault="00D5006D" w:rsidP="00D5006D">
      <w:r>
        <w:t>The minimum resistance with a 10% tolerance is: 16200</w:t>
      </w:r>
    </w:p>
    <w:p w14:paraId="2AD6FA3A" w14:textId="77777777" w:rsidR="00D5006D" w:rsidRDefault="00D5006D" w:rsidP="00D5006D"/>
    <w:p w14:paraId="144A50EC" w14:textId="77777777" w:rsidR="00D5006D" w:rsidRDefault="00D5006D" w:rsidP="00D5006D">
      <w:r>
        <w:t>Enter -1 to exit program...</w:t>
      </w:r>
    </w:p>
    <w:p w14:paraId="020F3D03" w14:textId="77777777" w:rsidR="00D5006D" w:rsidRDefault="00D5006D" w:rsidP="00D5006D">
      <w:r>
        <w:t>Please enter the desired resistance value in ohms: 270</w:t>
      </w:r>
    </w:p>
    <w:p w14:paraId="1DA45650" w14:textId="77777777" w:rsidR="00D5006D" w:rsidRDefault="00D5006D" w:rsidP="00D5006D"/>
    <w:p w14:paraId="448FF3B6" w14:textId="77777777" w:rsidR="00D5006D" w:rsidRDefault="00D5006D" w:rsidP="00D5006D">
      <w:r>
        <w:t>Please enter the desired tolerance as a percentage (5,10, or 20): 20</w:t>
      </w:r>
    </w:p>
    <w:p w14:paraId="618563E2" w14:textId="77777777" w:rsidR="00D5006D" w:rsidRDefault="00D5006D" w:rsidP="00D5006D"/>
    <w:p w14:paraId="5555BBFA" w14:textId="77777777" w:rsidR="00D5006D" w:rsidRDefault="00D5006D" w:rsidP="00D5006D">
      <w:r>
        <w:t>Closest standard value is: 220 ohms</w:t>
      </w:r>
    </w:p>
    <w:p w14:paraId="55194EB8" w14:textId="77777777" w:rsidR="00D5006D" w:rsidRDefault="00D5006D" w:rsidP="00D5006D">
      <w:r>
        <w:t>Color band A: Red</w:t>
      </w:r>
    </w:p>
    <w:p w14:paraId="46EDCE12" w14:textId="77777777" w:rsidR="00D5006D" w:rsidRDefault="00D5006D" w:rsidP="00D5006D">
      <w:r>
        <w:t xml:space="preserve">Color </w:t>
      </w:r>
      <w:proofErr w:type="gramStart"/>
      <w:r>
        <w:t>band B</w:t>
      </w:r>
      <w:proofErr w:type="gramEnd"/>
      <w:r>
        <w:t>: Red</w:t>
      </w:r>
    </w:p>
    <w:p w14:paraId="2C077197" w14:textId="77777777" w:rsidR="00D5006D" w:rsidRDefault="00D5006D" w:rsidP="00D5006D">
      <w:r>
        <w:t>Color band C: Brown</w:t>
      </w:r>
    </w:p>
    <w:p w14:paraId="349D7AA8" w14:textId="77777777" w:rsidR="00D5006D" w:rsidRDefault="00D5006D" w:rsidP="00D5006D">
      <w:r>
        <w:t>Color band D: None</w:t>
      </w:r>
    </w:p>
    <w:p w14:paraId="18775FD7" w14:textId="77777777" w:rsidR="00D5006D" w:rsidRDefault="00D5006D" w:rsidP="00D5006D"/>
    <w:p w14:paraId="36A488A8" w14:textId="77777777" w:rsidR="00D5006D" w:rsidRDefault="00D5006D" w:rsidP="00D5006D">
      <w:r>
        <w:t>The max resistance with a 20% tolerance is: 264</w:t>
      </w:r>
    </w:p>
    <w:p w14:paraId="611B6ECB" w14:textId="77777777" w:rsidR="00D5006D" w:rsidRDefault="00D5006D" w:rsidP="00D5006D">
      <w:r>
        <w:t>The minimum resistance with a 20% tolerance is: 176</w:t>
      </w:r>
    </w:p>
    <w:p w14:paraId="747652CF" w14:textId="77777777" w:rsidR="00D5006D" w:rsidRDefault="00D5006D" w:rsidP="00D5006D"/>
    <w:p w14:paraId="7A53D312" w14:textId="77777777" w:rsidR="00D5006D" w:rsidRDefault="00D5006D" w:rsidP="00D5006D">
      <w:r>
        <w:t>Enter -1 to exit program...</w:t>
      </w:r>
    </w:p>
    <w:p w14:paraId="7CD54DC0" w14:textId="77777777" w:rsidR="00D5006D" w:rsidRDefault="00D5006D" w:rsidP="00D5006D">
      <w:r>
        <w:t>Please enter the desired resistance value in ohms: 3900</w:t>
      </w:r>
    </w:p>
    <w:p w14:paraId="1E14B477" w14:textId="77777777" w:rsidR="00D5006D" w:rsidRDefault="00D5006D" w:rsidP="00D5006D"/>
    <w:p w14:paraId="1B5BFA7F" w14:textId="77777777" w:rsidR="00D5006D" w:rsidRDefault="00D5006D" w:rsidP="00D5006D">
      <w:r>
        <w:t>Please enter the desired tolerance as a percentage (5,10, or 20): 20</w:t>
      </w:r>
    </w:p>
    <w:p w14:paraId="32A595A2" w14:textId="77777777" w:rsidR="00D5006D" w:rsidRDefault="00D5006D" w:rsidP="00D5006D"/>
    <w:p w14:paraId="156A23DF" w14:textId="77777777" w:rsidR="00D5006D" w:rsidRDefault="00D5006D" w:rsidP="00D5006D">
      <w:r>
        <w:t>Closest standard value is: 3300 ohms</w:t>
      </w:r>
    </w:p>
    <w:p w14:paraId="23EEE872" w14:textId="77777777" w:rsidR="00D5006D" w:rsidRDefault="00D5006D" w:rsidP="00D5006D">
      <w:r>
        <w:t>Color band A: Orange</w:t>
      </w:r>
    </w:p>
    <w:p w14:paraId="1F582D5D" w14:textId="77777777" w:rsidR="00D5006D" w:rsidRDefault="00D5006D" w:rsidP="00D5006D">
      <w:r>
        <w:t>Color band B: Orange</w:t>
      </w:r>
    </w:p>
    <w:p w14:paraId="14D11B5C" w14:textId="77777777" w:rsidR="00D5006D" w:rsidRDefault="00D5006D" w:rsidP="00D5006D">
      <w:r>
        <w:t>Color band C: Red</w:t>
      </w:r>
    </w:p>
    <w:p w14:paraId="35135258" w14:textId="77777777" w:rsidR="00D5006D" w:rsidRDefault="00D5006D" w:rsidP="00D5006D">
      <w:r>
        <w:t>Color band D: None</w:t>
      </w:r>
    </w:p>
    <w:p w14:paraId="414ABD1B" w14:textId="77777777" w:rsidR="00D5006D" w:rsidRDefault="00D5006D" w:rsidP="00D5006D"/>
    <w:p w14:paraId="6B45850E" w14:textId="77777777" w:rsidR="00D5006D" w:rsidRDefault="00D5006D" w:rsidP="00D5006D">
      <w:r>
        <w:t>The max resistance with a 20% tolerance is: 3960</w:t>
      </w:r>
    </w:p>
    <w:p w14:paraId="650E5887" w14:textId="77777777" w:rsidR="00D5006D" w:rsidRDefault="00D5006D" w:rsidP="00D5006D">
      <w:r>
        <w:t xml:space="preserve">The minimum resistance with </w:t>
      </w:r>
      <w:proofErr w:type="gramStart"/>
      <w:r>
        <w:t>a 20</w:t>
      </w:r>
      <w:proofErr w:type="gramEnd"/>
      <w:r>
        <w:t>% tolerance is: 2640</w:t>
      </w:r>
    </w:p>
    <w:p w14:paraId="7267295A" w14:textId="77777777" w:rsidR="00D5006D" w:rsidRDefault="00D5006D" w:rsidP="00D5006D"/>
    <w:p w14:paraId="7AAA5AA0" w14:textId="77777777" w:rsidR="00D5006D" w:rsidRDefault="00D5006D" w:rsidP="00D5006D">
      <w:r>
        <w:t>Enter -1 to exit program...</w:t>
      </w:r>
    </w:p>
    <w:p w14:paraId="7463B2EB" w14:textId="77777777" w:rsidR="00D5006D" w:rsidRDefault="00D5006D" w:rsidP="00D5006D">
      <w:r>
        <w:t>Please enter the desired resistance value in ohms: 56000</w:t>
      </w:r>
    </w:p>
    <w:p w14:paraId="2FD3D8E2" w14:textId="77777777" w:rsidR="00D5006D" w:rsidRDefault="00D5006D" w:rsidP="00D5006D"/>
    <w:p w14:paraId="6D342526" w14:textId="77777777" w:rsidR="00D5006D" w:rsidRDefault="00D5006D" w:rsidP="00D5006D">
      <w:r>
        <w:t>Please enter the desired tolerance as a percentage (5,10, or 20): 20</w:t>
      </w:r>
    </w:p>
    <w:p w14:paraId="048214D9" w14:textId="77777777" w:rsidR="00D5006D" w:rsidRDefault="00D5006D" w:rsidP="00D5006D"/>
    <w:p w14:paraId="0D668DFF" w14:textId="77777777" w:rsidR="00D5006D" w:rsidRDefault="00D5006D" w:rsidP="00D5006D">
      <w:r>
        <w:t>Closest standard value is: 47000 ohms</w:t>
      </w:r>
    </w:p>
    <w:p w14:paraId="326215DA" w14:textId="77777777" w:rsidR="00D5006D" w:rsidRDefault="00D5006D" w:rsidP="00D5006D">
      <w:r>
        <w:t>Color band A: Yellow</w:t>
      </w:r>
    </w:p>
    <w:p w14:paraId="77ED1818" w14:textId="77777777" w:rsidR="00D5006D" w:rsidRDefault="00D5006D" w:rsidP="00D5006D">
      <w:r>
        <w:t>Color band B: Violet</w:t>
      </w:r>
    </w:p>
    <w:p w14:paraId="5DC250FF" w14:textId="77777777" w:rsidR="00D5006D" w:rsidRDefault="00D5006D" w:rsidP="00D5006D">
      <w:r>
        <w:t>Color band C: Orange</w:t>
      </w:r>
    </w:p>
    <w:p w14:paraId="02AA1F48" w14:textId="77777777" w:rsidR="00D5006D" w:rsidRDefault="00D5006D" w:rsidP="00D5006D">
      <w:r>
        <w:t>Color band D: None</w:t>
      </w:r>
    </w:p>
    <w:p w14:paraId="537EBC0F" w14:textId="77777777" w:rsidR="00D5006D" w:rsidRDefault="00D5006D" w:rsidP="00D5006D"/>
    <w:p w14:paraId="4001806A" w14:textId="77777777" w:rsidR="00D5006D" w:rsidRDefault="00D5006D" w:rsidP="00D5006D">
      <w:r>
        <w:t>The max resistance with a 20% tolerance is: 56400</w:t>
      </w:r>
    </w:p>
    <w:p w14:paraId="14A841BF" w14:textId="77777777" w:rsidR="00D5006D" w:rsidRDefault="00D5006D" w:rsidP="00D5006D">
      <w:r>
        <w:t>The minimum resistance with a 20% tolerance is: 37600</w:t>
      </w:r>
    </w:p>
    <w:p w14:paraId="15EEEAB2" w14:textId="77777777" w:rsidR="00D5006D" w:rsidRDefault="00D5006D" w:rsidP="00D5006D"/>
    <w:p w14:paraId="09AE6BE2" w14:textId="77777777" w:rsidR="00D5006D" w:rsidRDefault="00D5006D" w:rsidP="00D5006D">
      <w:r>
        <w:t>Enter -1 to exit program...</w:t>
      </w:r>
    </w:p>
    <w:p w14:paraId="036D7FF1" w14:textId="77777777" w:rsidR="00D5006D" w:rsidRDefault="00D5006D" w:rsidP="00D5006D">
      <w:r>
        <w:t>Please enter the desired resistance value in ohms: 820000</w:t>
      </w:r>
    </w:p>
    <w:p w14:paraId="1AD1F4EE" w14:textId="77777777" w:rsidR="00D5006D" w:rsidRDefault="00D5006D" w:rsidP="00D5006D"/>
    <w:p w14:paraId="03AE00AB" w14:textId="77777777" w:rsidR="00D5006D" w:rsidRDefault="00D5006D" w:rsidP="00D5006D">
      <w:r>
        <w:t>Please enter the desired tolerance as a percentage (5,10, or 20): 20</w:t>
      </w:r>
    </w:p>
    <w:p w14:paraId="455C480F" w14:textId="77777777" w:rsidR="00D5006D" w:rsidRDefault="00D5006D" w:rsidP="00D5006D"/>
    <w:p w14:paraId="00453A2D" w14:textId="77777777" w:rsidR="00D5006D" w:rsidRDefault="00D5006D" w:rsidP="00D5006D">
      <w:r>
        <w:t>Closest standard value is: -1 ohms</w:t>
      </w:r>
    </w:p>
    <w:p w14:paraId="7AD571D6" w14:textId="77777777" w:rsidR="00D5006D" w:rsidRDefault="00D5006D" w:rsidP="00D5006D">
      <w:r>
        <w:lastRenderedPageBreak/>
        <w:t>Color band A:</w:t>
      </w:r>
    </w:p>
    <w:p w14:paraId="697D265D" w14:textId="77777777" w:rsidR="00D5006D" w:rsidRDefault="00D5006D" w:rsidP="00D5006D">
      <w:r>
        <w:t>Color band B:</w:t>
      </w:r>
    </w:p>
    <w:p w14:paraId="01359D2C" w14:textId="77777777" w:rsidR="00D5006D" w:rsidRDefault="00D5006D" w:rsidP="00D5006D">
      <w:r>
        <w:t>Color band C:</w:t>
      </w:r>
    </w:p>
    <w:p w14:paraId="00DB5D3B" w14:textId="77777777" w:rsidR="00D5006D" w:rsidRDefault="00D5006D" w:rsidP="00D5006D">
      <w:r>
        <w:t>Color band D:</w:t>
      </w:r>
    </w:p>
    <w:p w14:paraId="7A945568" w14:textId="77777777" w:rsidR="00D5006D" w:rsidRDefault="00D5006D" w:rsidP="00D5006D"/>
    <w:p w14:paraId="279D6C3B" w14:textId="77777777" w:rsidR="00D5006D" w:rsidRDefault="00D5006D" w:rsidP="00D5006D">
      <w:r>
        <w:t>The max resistance with a 20% tolerance is: -1.2</w:t>
      </w:r>
    </w:p>
    <w:p w14:paraId="5D4DDEE3" w14:textId="77777777" w:rsidR="00D5006D" w:rsidRDefault="00D5006D" w:rsidP="00D5006D">
      <w:r>
        <w:t>The minimum resistance with a 20% tolerance is: -0.8</w:t>
      </w:r>
    </w:p>
    <w:p w14:paraId="0F6C80EF" w14:textId="77777777" w:rsidR="00D5006D" w:rsidRDefault="00D5006D" w:rsidP="00D5006D"/>
    <w:p w14:paraId="509B1BD4" w14:textId="77777777" w:rsidR="00D5006D" w:rsidRDefault="00D5006D" w:rsidP="00D5006D">
      <w:r>
        <w:t>Enter -1 to exit program...</w:t>
      </w:r>
    </w:p>
    <w:p w14:paraId="1C4295FE" w14:textId="69876709" w:rsidR="00D5006D" w:rsidRDefault="00D5006D" w:rsidP="00D5006D">
      <w:r>
        <w:t>Please enter the desired resistance value in ohms:</w:t>
      </w:r>
    </w:p>
    <w:p w14:paraId="190A2157" w14:textId="77777777" w:rsidR="00F3662D" w:rsidRDefault="00F3662D" w:rsidP="00D5006D"/>
    <w:p w14:paraId="0702323A" w14:textId="77777777" w:rsidR="00F3662D" w:rsidRDefault="00F3662D" w:rsidP="00D5006D"/>
    <w:p w14:paraId="0EAFA806" w14:textId="77777777" w:rsidR="00F3662D" w:rsidRDefault="00F3662D" w:rsidP="00D5006D"/>
    <w:p w14:paraId="02917DC7" w14:textId="77777777" w:rsidR="00F3662D" w:rsidRDefault="00F3662D" w:rsidP="00D5006D"/>
    <w:p w14:paraId="782FA0A3" w14:textId="77777777" w:rsidR="00F3662D" w:rsidRDefault="00F3662D" w:rsidP="00D5006D"/>
    <w:p w14:paraId="6AB0477A" w14:textId="77777777" w:rsidR="00F3662D" w:rsidRDefault="00F3662D" w:rsidP="00D5006D"/>
    <w:p w14:paraId="7AC77B72" w14:textId="77777777" w:rsidR="00F3662D" w:rsidRDefault="00F3662D" w:rsidP="00D5006D"/>
    <w:p w14:paraId="5BE1271D" w14:textId="77777777" w:rsidR="00F3662D" w:rsidRDefault="00F3662D" w:rsidP="00D5006D"/>
    <w:p w14:paraId="7804F341" w14:textId="77777777" w:rsidR="00F3662D" w:rsidRDefault="00F3662D" w:rsidP="00D5006D"/>
    <w:p w14:paraId="01FA80C9" w14:textId="77777777" w:rsidR="00F3662D" w:rsidRDefault="00F3662D" w:rsidP="00D5006D"/>
    <w:p w14:paraId="50D53D28" w14:textId="77777777" w:rsidR="00F3662D" w:rsidRDefault="00F3662D" w:rsidP="00D5006D"/>
    <w:p w14:paraId="292AF2A2" w14:textId="77777777" w:rsidR="00F3662D" w:rsidRDefault="00F3662D" w:rsidP="00D5006D"/>
    <w:p w14:paraId="0AB5944D" w14:textId="77777777" w:rsidR="00F3662D" w:rsidRDefault="00F3662D" w:rsidP="00D5006D"/>
    <w:p w14:paraId="71534D7A" w14:textId="77777777" w:rsidR="00F3662D" w:rsidRDefault="00F3662D" w:rsidP="00D5006D"/>
    <w:p w14:paraId="07070816" w14:textId="77777777" w:rsidR="00F3662D" w:rsidRDefault="00F3662D" w:rsidP="00D5006D"/>
    <w:p w14:paraId="7D6C55CE" w14:textId="77777777" w:rsidR="00F3662D" w:rsidRDefault="00F3662D" w:rsidP="00D5006D"/>
    <w:p w14:paraId="5C9A74CC" w14:textId="77777777" w:rsidR="00F3662D" w:rsidRDefault="00F3662D" w:rsidP="00D5006D"/>
    <w:p w14:paraId="341E5652" w14:textId="77777777" w:rsidR="00F3662D" w:rsidRDefault="00F3662D" w:rsidP="00D5006D"/>
    <w:p w14:paraId="2A6C07CA" w14:textId="77777777" w:rsidR="00F3662D" w:rsidRDefault="00F3662D" w:rsidP="00D5006D"/>
    <w:p w14:paraId="288FC74E" w14:textId="77777777" w:rsidR="00F3662D" w:rsidRDefault="00F3662D" w:rsidP="00D5006D"/>
    <w:p w14:paraId="0BD578BA" w14:textId="77777777" w:rsidR="00F3662D" w:rsidRDefault="00F3662D" w:rsidP="00D5006D"/>
    <w:p w14:paraId="6AA05F3A" w14:textId="77777777" w:rsidR="00F3662D" w:rsidRDefault="00F3662D" w:rsidP="00D5006D"/>
    <w:p w14:paraId="283B1F64" w14:textId="77777777" w:rsidR="00F3662D" w:rsidRDefault="00F3662D" w:rsidP="00D5006D"/>
    <w:p w14:paraId="6E9F2DB4" w14:textId="77777777" w:rsidR="00F3662D" w:rsidRDefault="00F3662D" w:rsidP="00D5006D"/>
    <w:p w14:paraId="561DCDA4" w14:textId="77777777" w:rsidR="00F3662D" w:rsidRDefault="00F3662D" w:rsidP="00D5006D"/>
    <w:p w14:paraId="1A347F6C" w14:textId="77777777" w:rsidR="00F3662D" w:rsidRDefault="00F3662D" w:rsidP="00D5006D"/>
    <w:p w14:paraId="532FF42B" w14:textId="77777777" w:rsidR="00F3662D" w:rsidRDefault="00F3662D" w:rsidP="00D5006D"/>
    <w:p w14:paraId="149CB60E" w14:textId="77777777" w:rsidR="00F3662D" w:rsidRDefault="00F3662D" w:rsidP="00D5006D"/>
    <w:p w14:paraId="501346E0" w14:textId="77777777" w:rsidR="00F3662D" w:rsidRDefault="00F3662D" w:rsidP="00D5006D"/>
    <w:p w14:paraId="35728452" w14:textId="77777777" w:rsidR="00F3662D" w:rsidRDefault="00F3662D" w:rsidP="00D5006D"/>
    <w:p w14:paraId="2D99C45E" w14:textId="77777777" w:rsidR="00F3662D" w:rsidRDefault="00F3662D" w:rsidP="00D5006D"/>
    <w:p w14:paraId="0112C789" w14:textId="77777777" w:rsidR="00F3662D" w:rsidRDefault="00F3662D" w:rsidP="00D5006D"/>
    <w:p w14:paraId="14D2D6B3" w14:textId="77777777" w:rsidR="00F3662D" w:rsidRDefault="00F3662D" w:rsidP="00D5006D"/>
    <w:p w14:paraId="00C5879A" w14:textId="77777777" w:rsidR="00F3662D" w:rsidRDefault="00F3662D" w:rsidP="00D5006D"/>
    <w:p w14:paraId="6E7C9582" w14:textId="77777777" w:rsidR="00F3662D" w:rsidRDefault="00F3662D" w:rsidP="00D5006D"/>
    <w:p w14:paraId="2D8C4358" w14:textId="77777777" w:rsidR="00F3662D" w:rsidRDefault="00F3662D" w:rsidP="00D5006D"/>
    <w:p w14:paraId="1E3B5AA0" w14:textId="77777777" w:rsidR="00F3662D" w:rsidRDefault="00F3662D" w:rsidP="00D5006D"/>
    <w:p w14:paraId="1DCBA1A3" w14:textId="77777777" w:rsidR="00F3662D" w:rsidRDefault="00F3662D" w:rsidP="00D5006D"/>
    <w:p w14:paraId="37A1D8C6" w14:textId="77777777" w:rsidR="00D5006D" w:rsidRDefault="00D5006D" w:rsidP="00D5006D"/>
    <w:p w14:paraId="1ACB8CEA" w14:textId="097A2EBC" w:rsidR="00D5006D" w:rsidRPr="00F3662D" w:rsidRDefault="00D5006D" w:rsidP="00F3662D">
      <w:pPr>
        <w:pStyle w:val="Heading1"/>
        <w:jc w:val="center"/>
        <w:rPr>
          <w:u w:val="single"/>
        </w:rPr>
      </w:pPr>
      <w:r w:rsidRPr="00F3662D">
        <w:rPr>
          <w:u w:val="single"/>
        </w:rPr>
        <w:lastRenderedPageBreak/>
        <w:t>Discussion</w:t>
      </w:r>
    </w:p>
    <w:p w14:paraId="5185CD33" w14:textId="77777777" w:rsidR="00F3662D" w:rsidRDefault="00F3662D" w:rsidP="00D5006D">
      <w:pPr>
        <w:jc w:val="center"/>
      </w:pPr>
    </w:p>
    <w:p w14:paraId="01D65509" w14:textId="6E294894" w:rsidR="00D5006D" w:rsidRDefault="00D5006D" w:rsidP="00D5006D">
      <w:r>
        <w:t>Program Performance</w:t>
      </w:r>
      <w:r w:rsidR="00F3662D">
        <w:t>: The</w:t>
      </w:r>
      <w:r>
        <w:t xml:space="preserve"> program performs well.  There are no limitations</w:t>
      </w:r>
      <w:r w:rsidR="00F3662D">
        <w:t xml:space="preserve"> besides not handling everything that the user may enter like a string or </w:t>
      </w:r>
      <w:proofErr w:type="gramStart"/>
      <w:r w:rsidR="00F3662D">
        <w:t>char</w:t>
      </w:r>
      <w:proofErr w:type="gramEnd"/>
      <w:r w:rsidR="00F3662D">
        <w:t xml:space="preserve"> which causes the program to crash.  </w:t>
      </w:r>
    </w:p>
    <w:p w14:paraId="5CA10639" w14:textId="77777777" w:rsidR="00F3662D" w:rsidRDefault="00F3662D" w:rsidP="00D5006D"/>
    <w:p w14:paraId="37BCD273" w14:textId="10BF10F3" w:rsidR="00F3662D" w:rsidRDefault="00F3662D" w:rsidP="00D5006D">
      <w:r>
        <w:t>Extra Credit Features: None</w:t>
      </w:r>
    </w:p>
    <w:p w14:paraId="3AFABD92" w14:textId="77777777" w:rsidR="00F3662D" w:rsidRDefault="00F3662D" w:rsidP="00D5006D"/>
    <w:p w14:paraId="0C73B010" w14:textId="5536548E" w:rsidR="00F3662D" w:rsidRDefault="00F3662D" w:rsidP="00D5006D">
      <w:r>
        <w:t xml:space="preserve">Potential Improvements: Add exceptions for every possible user input and possibly expand the tolerance values by adding more text files.  </w:t>
      </w:r>
    </w:p>
    <w:p w14:paraId="5B08B13D" w14:textId="77777777" w:rsidR="00D5006D" w:rsidRDefault="00D5006D" w:rsidP="00D5006D"/>
    <w:p w14:paraId="77845AF5" w14:textId="77777777" w:rsidR="00D5006D" w:rsidRDefault="00D5006D" w:rsidP="00D5006D"/>
    <w:p w14:paraId="4D613EBC" w14:textId="77777777" w:rsidR="00D5006D" w:rsidRDefault="00D5006D" w:rsidP="00D5006D"/>
    <w:p w14:paraId="04656885" w14:textId="77777777" w:rsidR="00E61F1F" w:rsidRDefault="00E61F1F"/>
    <w:p w14:paraId="27EB3A62" w14:textId="77777777" w:rsidR="00A81248" w:rsidRDefault="00A81248" w:rsidP="005A2DF7"/>
    <w:sectPr w:rsidR="00A81248" w:rsidSect="005F4A20">
      <w:headerReference w:type="default" r:id="rId9"/>
      <w:footerReference w:type="even" r:id="rId10"/>
      <w:footerReference w:type="default" r:id="rId11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BC454" w14:textId="77777777" w:rsidR="00771895" w:rsidRDefault="00771895" w:rsidP="001205A1">
      <w:r>
        <w:separator/>
      </w:r>
    </w:p>
  </w:endnote>
  <w:endnote w:type="continuationSeparator" w:id="0">
    <w:p w14:paraId="17A477AA" w14:textId="77777777" w:rsidR="00771895" w:rsidRDefault="0077189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14:paraId="16F90263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14:paraId="69DD5AF7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F7AF1D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3838232"/>
      <w:docPartObj>
        <w:docPartGallery w:val="Page Numbers (Bottom of Page)"/>
        <w:docPartUnique/>
      </w:docPartObj>
    </w:sdtPr>
    <w:sdtContent>
      <w:p w14:paraId="31ED348D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90296" w14:textId="77777777" w:rsidR="00771895" w:rsidRDefault="00771895" w:rsidP="001205A1">
      <w:r>
        <w:separator/>
      </w:r>
    </w:p>
  </w:footnote>
  <w:footnote w:type="continuationSeparator" w:id="0">
    <w:p w14:paraId="03DBBD63" w14:textId="77777777" w:rsidR="00771895" w:rsidRDefault="00771895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B0EA" w14:textId="51C04803" w:rsidR="00D5006D" w:rsidRDefault="00D5006D">
    <w:pPr>
      <w:pStyle w:val="Header"/>
    </w:pPr>
  </w:p>
  <w:p w14:paraId="12258C0F" w14:textId="3FB294A1" w:rsidR="00637B83" w:rsidRPr="00637B83" w:rsidRDefault="00637B83" w:rsidP="00637B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06D"/>
    <w:rsid w:val="00036DC3"/>
    <w:rsid w:val="00062794"/>
    <w:rsid w:val="000C4ED1"/>
    <w:rsid w:val="000F0731"/>
    <w:rsid w:val="001205A1"/>
    <w:rsid w:val="001D78B9"/>
    <w:rsid w:val="00216DB3"/>
    <w:rsid w:val="002B6593"/>
    <w:rsid w:val="0031055C"/>
    <w:rsid w:val="003840BC"/>
    <w:rsid w:val="003B19C2"/>
    <w:rsid w:val="005A2DF7"/>
    <w:rsid w:val="005D557C"/>
    <w:rsid w:val="005F4A20"/>
    <w:rsid w:val="006236EC"/>
    <w:rsid w:val="00637B83"/>
    <w:rsid w:val="006C60E6"/>
    <w:rsid w:val="006D2C4C"/>
    <w:rsid w:val="00771895"/>
    <w:rsid w:val="00875863"/>
    <w:rsid w:val="00962A83"/>
    <w:rsid w:val="00971E71"/>
    <w:rsid w:val="00A15CF7"/>
    <w:rsid w:val="00A65B25"/>
    <w:rsid w:val="00A81248"/>
    <w:rsid w:val="00B94FE8"/>
    <w:rsid w:val="00D5006D"/>
    <w:rsid w:val="00E61F1F"/>
    <w:rsid w:val="00E638E6"/>
    <w:rsid w:val="00E752EB"/>
    <w:rsid w:val="00F32B0D"/>
    <w:rsid w:val="00F3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465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17</Pages>
  <Words>2245</Words>
  <Characters>12801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2025-04-28T19:46:00Z</dcterms:created>
  <dcterms:modified xsi:type="dcterms:W3CDTF">2025-04-28T20:09:00Z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